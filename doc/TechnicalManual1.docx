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2500" w14:textId="3E0A8A31" w:rsidR="004B7E44" w:rsidRDefault="004B7E44" w:rsidP="004B7E44"/>
    <w:tbl>
      <w:tblPr>
        <w:tblpPr w:leftFromText="180" w:rightFromText="180" w:vertAnchor="text" w:horzAnchor="page" w:tblpX="570" w:tblpY="2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4"/>
      </w:tblGrid>
      <w:tr w:rsidR="00A25593" w14:paraId="5E56BCED" w14:textId="77777777" w:rsidTr="00A25593">
        <w:trPr>
          <w:trHeight w:val="2536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42B89F81" w14:textId="4B6183F4" w:rsidR="00A25593" w:rsidRDefault="00A25593" w:rsidP="00A2559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CE63EDA" wp14:editId="3ED2FDCD">
                  <wp:simplePos x="0" y="0"/>
                  <wp:positionH relativeFrom="column">
                    <wp:posOffset>2806206</wp:posOffset>
                  </wp:positionH>
                  <wp:positionV relativeFrom="paragraph">
                    <wp:posOffset>831215</wp:posOffset>
                  </wp:positionV>
                  <wp:extent cx="781518" cy="781518"/>
                  <wp:effectExtent l="0" t="0" r="0" b="0"/>
                  <wp:wrapNone/>
                  <wp:docPr id="4" name="Elemento grafico 4" descr="Note musicali con riempimento a tinta un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lemento grafico 4" descr="Note musicali con riempimento a tinta unita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518" cy="78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415AC1C" wp14:editId="3E787BB9">
                      <wp:extent cx="5600700" cy="1603023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0700" cy="1603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82A3A2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 xml:space="preserve">EMOTIONAL </w:t>
                                  </w:r>
                                </w:p>
                                <w:p w14:paraId="5ACC39A5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>SONGS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415AC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441pt;height:1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+jFwIAAC0EAAAOAAAAZHJzL2Uyb0RvYy54bWysU8lu2zAQvRfoPxC815K8pRUsB24CFwWM&#10;JIBT5ExTpCWA4rAkbcn9+g4peUHaU9ELNcMZzfLe4+K+axQ5Cutq0AXNRiklQnMoa70v6I/X9afP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" filled="f" stroked="f" strokeweight=".5pt">
                      <v:textbox>
                        <w:txbxContent>
                          <w:p w14:paraId="1C82A3A2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 xml:space="preserve">EMOTIONAL </w:t>
                            </w:r>
                          </w:p>
                          <w:p w14:paraId="5ACC39A5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>SONGS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CBFE5E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F2F41F9" wp14:editId="4302B829">
                      <wp:extent cx="5294984" cy="0"/>
                      <wp:effectExtent l="0" t="19050" r="2032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498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0CAE2A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6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0FEA2236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A5FDA67" wp14:editId="2A4A95A2">
                      <wp:extent cx="5138670" cy="74697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CC46D5" w14:textId="77777777" w:rsidR="00A25593" w:rsidRPr="00A25593" w:rsidRDefault="00A25593" w:rsidP="00A25593">
                                  <w:pPr>
                                    <w:pStyle w:val="Sottotitolo"/>
                                    <w:rPr>
                                      <w:sz w:val="76"/>
                                      <w:szCs w:val="76"/>
                                    </w:rPr>
                                  </w:pPr>
                                  <w:r w:rsidRPr="00A25593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Manuale tecnico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5FDA67" id="Casella di tes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67CC46D5" w14:textId="77777777" w:rsidR="00A25593" w:rsidRPr="00A25593" w:rsidRDefault="00A25593" w:rsidP="00A25593">
                            <w:pPr>
                              <w:pStyle w:val="Sottotitolo"/>
                              <w:rPr>
                                <w:sz w:val="76"/>
                                <w:szCs w:val="76"/>
                              </w:rPr>
                            </w:pPr>
                            <w:r w:rsidRPr="00A25593">
                              <w:rPr>
                                <w:sz w:val="76"/>
                                <w:szCs w:val="76"/>
                                <w:lang w:bidi="it-IT"/>
                              </w:rPr>
                              <w:t>Manuale tecnico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2F1EBA" w14:textId="77777777" w:rsidR="00A25593" w:rsidRDefault="00A25593" w:rsidP="00A25593"/>
          <w:p w14:paraId="3EBA8662" w14:textId="77777777" w:rsidR="00A25593" w:rsidRDefault="00A25593" w:rsidP="00A25593"/>
          <w:p w14:paraId="14C23C04" w14:textId="77777777" w:rsidR="00A25593" w:rsidRDefault="00A25593" w:rsidP="00A25593"/>
          <w:p w14:paraId="594B7250" w14:textId="77777777" w:rsidR="00A25593" w:rsidRDefault="00A25593" w:rsidP="00A25593"/>
          <w:p w14:paraId="7A8513D5" w14:textId="51A59B81" w:rsidR="00A25593" w:rsidRDefault="00A25593" w:rsidP="00A25593"/>
        </w:tc>
      </w:tr>
      <w:tr w:rsidR="00A25593" w14:paraId="329909B1" w14:textId="77777777" w:rsidTr="00A25593">
        <w:trPr>
          <w:trHeight w:val="3814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AB553" w14:textId="3B0A2396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0A5B3721" wp14:editId="25B2B5E7">
                      <wp:extent cx="5667022" cy="1354667"/>
                      <wp:effectExtent l="0" t="0" r="0" b="0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67022" cy="13546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C635B1" w14:textId="77777777" w:rsidR="00A25593" w:rsidRPr="00BE204A" w:rsidRDefault="00A25593" w:rsidP="00A25593">
                                  <w:pPr>
                                    <w:pStyle w:val="Titolo1"/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sz w:val="38"/>
                                      <w:szCs w:val="38"/>
                                      <w:lang w:bidi="it-IT"/>
                                    </w:rPr>
                                    <w:t>Progetto Laboratorio Interdisciplinare A</w:t>
                                  </w:r>
                                  <w:r w:rsidRPr="00BE204A"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  <w:t xml:space="preserve"> – </w:t>
                                  </w:r>
                                  <w:r w:rsidRPr="00BE204A">
                                    <w:rPr>
                                      <w:sz w:val="34"/>
                                      <w:szCs w:val="34"/>
                                      <w:lang w:bidi="it-IT"/>
                                    </w:rPr>
                                    <w:t>A.A. 2021/22</w:t>
                                  </w:r>
                                </w:p>
                                <w:p w14:paraId="290698C0" w14:textId="77777777" w:rsidR="00A25593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Università degli Studi dell’Insubria</w:t>
                                  </w:r>
                                </w:p>
                                <w:p w14:paraId="7D1EC23B" w14:textId="77777777" w:rsidR="00A25593" w:rsidRPr="000D24AF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Laurea triennale in Informatica</w:t>
                                  </w:r>
                                </w:p>
                                <w:p w14:paraId="200E5263" w14:textId="77777777" w:rsidR="00A25593" w:rsidRPr="004B7E44" w:rsidRDefault="00A25593" w:rsidP="00A25593">
                                  <w:pPr>
                                    <w:pStyle w:val="Titolo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5B3721" id="Casella di testo 6" o:spid="_x0000_s1028" type="#_x0000_t202" style="width:446.2pt;height:10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5rGwIAADQ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" filled="f" stroked="f" strokeweight=".5pt">
                      <v:textbox>
                        <w:txbxContent>
                          <w:p w14:paraId="22C635B1" w14:textId="77777777" w:rsidR="00A25593" w:rsidRPr="00BE204A" w:rsidRDefault="00A25593" w:rsidP="00A25593">
                            <w:pPr>
                              <w:pStyle w:val="Titolo1"/>
                              <w:rPr>
                                <w:sz w:val="40"/>
                                <w:szCs w:val="20"/>
                                <w:lang w:bidi="it-IT"/>
                              </w:rPr>
                            </w:pPr>
                            <w:r w:rsidRPr="00BE204A">
                              <w:rPr>
                                <w:sz w:val="38"/>
                                <w:szCs w:val="38"/>
                                <w:lang w:bidi="it-IT"/>
                              </w:rPr>
                              <w:t>Progetto Laboratorio Interdisciplinare A</w:t>
                            </w:r>
                            <w:r w:rsidRPr="00BE204A">
                              <w:rPr>
                                <w:sz w:val="40"/>
                                <w:szCs w:val="20"/>
                                <w:lang w:bidi="it-IT"/>
                              </w:rPr>
                              <w:t xml:space="preserve"> – </w:t>
                            </w:r>
                            <w:r w:rsidRPr="00BE204A">
                              <w:rPr>
                                <w:sz w:val="34"/>
                                <w:szCs w:val="34"/>
                                <w:lang w:bidi="it-IT"/>
                              </w:rPr>
                              <w:t>A.A. 2021/22</w:t>
                            </w:r>
                          </w:p>
                          <w:p w14:paraId="290698C0" w14:textId="77777777" w:rsidR="00A25593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 w:rsidRPr="000D24AF"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Università degli Studi dell’Insubria</w:t>
                            </w:r>
                          </w:p>
                          <w:p w14:paraId="7D1EC23B" w14:textId="77777777" w:rsidR="00A25593" w:rsidRPr="000D24AF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Laurea triennale in Informatica</w:t>
                            </w:r>
                          </w:p>
                          <w:p w14:paraId="200E5263" w14:textId="77777777" w:rsidR="00A25593" w:rsidRPr="004B7E44" w:rsidRDefault="00A25593" w:rsidP="00A25593">
                            <w:pPr>
                              <w:pStyle w:val="Titolo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A2B1A35" w14:textId="73493733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2417B44" wp14:editId="7F2FF76A">
                      <wp:extent cx="3601155" cy="1320800"/>
                      <wp:effectExtent l="0" t="0" r="0" b="0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1155" cy="1320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7B6AAB" w14:textId="77777777" w:rsidR="00A25593" w:rsidRPr="00BE204A" w:rsidRDefault="00A25593" w:rsidP="00A25593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  <w:t>Sviluppato da:</w:t>
                                  </w:r>
                                </w:p>
                                <w:p w14:paraId="79B7FFA1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Erik Gurzau,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749400</w:t>
                                  </w:r>
                                </w:p>
                                <w:p w14:paraId="22D6B7B4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Sara Biavaschi,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748698</w:t>
                                  </w:r>
                                </w:p>
                                <w:p w14:paraId="225243BE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Alessia Metaj,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738945</w:t>
                                  </w:r>
                                </w:p>
                                <w:p w14:paraId="48FD9136" w14:textId="77777777" w:rsidR="00A25593" w:rsidRPr="004B7E44" w:rsidRDefault="00A25593" w:rsidP="00A255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417B44" id="Casella di testo 7" o:spid="_x0000_s1029" type="#_x0000_t202" style="width:283.55pt;height:1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F+HAIAADQ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" filled="f" stroked="f" strokeweight=".5pt">
                      <v:textbox>
                        <w:txbxContent>
                          <w:p w14:paraId="607B6AAB" w14:textId="77777777" w:rsidR="00A25593" w:rsidRPr="00BE204A" w:rsidRDefault="00A25593" w:rsidP="00A2559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</w:pPr>
                            <w:r w:rsidRPr="00BE204A"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  <w:t>Sviluppato da:</w:t>
                            </w:r>
                          </w:p>
                          <w:p w14:paraId="79B7FFA1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Erik Gurzau,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749400</w:t>
                            </w:r>
                          </w:p>
                          <w:p w14:paraId="22D6B7B4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Sara Biavaschi,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748698</w:t>
                            </w:r>
                          </w:p>
                          <w:p w14:paraId="225243BE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Alessia Metaj,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738945</w:t>
                            </w:r>
                          </w:p>
                          <w:p w14:paraId="48FD9136" w14:textId="77777777" w:rsidR="00A25593" w:rsidRPr="004B7E44" w:rsidRDefault="00A25593" w:rsidP="00A2559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ADE2681" w14:textId="5AD79829" w:rsidR="004B7E44" w:rsidRDefault="00A25593">
      <w:pPr>
        <w:spacing w:after="200"/>
      </w:pPr>
      <w:r>
        <w:rPr>
          <w:noProof/>
          <w:lang w:bidi="it-IT"/>
        </w:rPr>
        <w:drawing>
          <wp:anchor distT="0" distB="0" distL="114300" distR="114300" simplePos="0" relativeHeight="251663360" behindDoc="0" locked="0" layoutInCell="1" allowOverlap="1" wp14:anchorId="11E8BCDF" wp14:editId="0BBFA18F">
            <wp:simplePos x="0" y="0"/>
            <wp:positionH relativeFrom="column">
              <wp:posOffset>5751830</wp:posOffset>
            </wp:positionH>
            <wp:positionV relativeFrom="paragraph">
              <wp:posOffset>8913565</wp:posOffset>
            </wp:positionV>
            <wp:extent cx="829945" cy="829945"/>
            <wp:effectExtent l="0" t="0" r="8255" b="825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382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D877A7" wp14:editId="15B1760D">
                <wp:simplePos x="0" y="0"/>
                <wp:positionH relativeFrom="column">
                  <wp:posOffset>-816680</wp:posOffset>
                </wp:positionH>
                <wp:positionV relativeFrom="page">
                  <wp:posOffset>1419084</wp:posOffset>
                </wp:positionV>
                <wp:extent cx="6748145" cy="7464778"/>
                <wp:effectExtent l="95250" t="76200" r="90805" b="98425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7464778"/>
                        </a:xfrm>
                        <a:custGeom>
                          <a:avLst/>
                          <a:gdLst>
                            <a:gd name="connsiteX0" fmla="*/ 0 w 6748145"/>
                            <a:gd name="connsiteY0" fmla="*/ 0 h 7464778"/>
                            <a:gd name="connsiteX1" fmla="*/ 674815 w 6748145"/>
                            <a:gd name="connsiteY1" fmla="*/ 0 h 7464778"/>
                            <a:gd name="connsiteX2" fmla="*/ 1349629 w 6748145"/>
                            <a:gd name="connsiteY2" fmla="*/ 0 h 7464778"/>
                            <a:gd name="connsiteX3" fmla="*/ 1956962 w 6748145"/>
                            <a:gd name="connsiteY3" fmla="*/ 0 h 7464778"/>
                            <a:gd name="connsiteX4" fmla="*/ 2429332 w 6748145"/>
                            <a:gd name="connsiteY4" fmla="*/ 0 h 7464778"/>
                            <a:gd name="connsiteX5" fmla="*/ 2901702 w 6748145"/>
                            <a:gd name="connsiteY5" fmla="*/ 0 h 7464778"/>
                            <a:gd name="connsiteX6" fmla="*/ 3441554 w 6748145"/>
                            <a:gd name="connsiteY6" fmla="*/ 0 h 7464778"/>
                            <a:gd name="connsiteX7" fmla="*/ 4251331 w 6748145"/>
                            <a:gd name="connsiteY7" fmla="*/ 0 h 7464778"/>
                            <a:gd name="connsiteX8" fmla="*/ 4926146 w 6748145"/>
                            <a:gd name="connsiteY8" fmla="*/ 0 h 7464778"/>
                            <a:gd name="connsiteX9" fmla="*/ 5600960 w 6748145"/>
                            <a:gd name="connsiteY9" fmla="*/ 0 h 7464778"/>
                            <a:gd name="connsiteX10" fmla="*/ 6748145 w 6748145"/>
                            <a:gd name="connsiteY10" fmla="*/ 0 h 7464778"/>
                            <a:gd name="connsiteX11" fmla="*/ 6748145 w 6748145"/>
                            <a:gd name="connsiteY11" fmla="*/ 529321 h 7464778"/>
                            <a:gd name="connsiteX12" fmla="*/ 6748145 w 6748145"/>
                            <a:gd name="connsiteY12" fmla="*/ 1058641 h 7464778"/>
                            <a:gd name="connsiteX13" fmla="*/ 6748145 w 6748145"/>
                            <a:gd name="connsiteY13" fmla="*/ 1886553 h 7464778"/>
                            <a:gd name="connsiteX14" fmla="*/ 6748145 w 6748145"/>
                            <a:gd name="connsiteY14" fmla="*/ 2714465 h 7464778"/>
                            <a:gd name="connsiteX15" fmla="*/ 6748145 w 6748145"/>
                            <a:gd name="connsiteY15" fmla="*/ 3318433 h 7464778"/>
                            <a:gd name="connsiteX16" fmla="*/ 6748145 w 6748145"/>
                            <a:gd name="connsiteY16" fmla="*/ 3847754 h 7464778"/>
                            <a:gd name="connsiteX17" fmla="*/ 6748145 w 6748145"/>
                            <a:gd name="connsiteY17" fmla="*/ 4451722 h 7464778"/>
                            <a:gd name="connsiteX18" fmla="*/ 6748145 w 6748145"/>
                            <a:gd name="connsiteY18" fmla="*/ 5204986 h 7464778"/>
                            <a:gd name="connsiteX19" fmla="*/ 6748145 w 6748145"/>
                            <a:gd name="connsiteY19" fmla="*/ 5883602 h 7464778"/>
                            <a:gd name="connsiteX20" fmla="*/ 6748145 w 6748145"/>
                            <a:gd name="connsiteY20" fmla="*/ 6562218 h 7464778"/>
                            <a:gd name="connsiteX21" fmla="*/ 6748145 w 6748145"/>
                            <a:gd name="connsiteY21" fmla="*/ 7464778 h 7464778"/>
                            <a:gd name="connsiteX22" fmla="*/ 6005849 w 6748145"/>
                            <a:gd name="connsiteY22" fmla="*/ 7464778 h 7464778"/>
                            <a:gd name="connsiteX23" fmla="*/ 5398516 w 6748145"/>
                            <a:gd name="connsiteY23" fmla="*/ 7464778 h 7464778"/>
                            <a:gd name="connsiteX24" fmla="*/ 4926146 w 6748145"/>
                            <a:gd name="connsiteY24" fmla="*/ 7464778 h 7464778"/>
                            <a:gd name="connsiteX25" fmla="*/ 4386294 w 6748145"/>
                            <a:gd name="connsiteY25" fmla="*/ 7464778 h 7464778"/>
                            <a:gd name="connsiteX26" fmla="*/ 3913924 w 6748145"/>
                            <a:gd name="connsiteY26" fmla="*/ 7464778 h 7464778"/>
                            <a:gd name="connsiteX27" fmla="*/ 3306591 w 6748145"/>
                            <a:gd name="connsiteY27" fmla="*/ 7464778 h 7464778"/>
                            <a:gd name="connsiteX28" fmla="*/ 2699258 w 6748145"/>
                            <a:gd name="connsiteY28" fmla="*/ 7464778 h 7464778"/>
                            <a:gd name="connsiteX29" fmla="*/ 1956962 w 6748145"/>
                            <a:gd name="connsiteY29" fmla="*/ 7464778 h 7464778"/>
                            <a:gd name="connsiteX30" fmla="*/ 1214666 w 6748145"/>
                            <a:gd name="connsiteY30" fmla="*/ 7464778 h 7464778"/>
                            <a:gd name="connsiteX31" fmla="*/ 0 w 6748145"/>
                            <a:gd name="connsiteY31" fmla="*/ 7464778 h 7464778"/>
                            <a:gd name="connsiteX32" fmla="*/ 0 w 6748145"/>
                            <a:gd name="connsiteY32" fmla="*/ 6935457 h 7464778"/>
                            <a:gd name="connsiteX33" fmla="*/ 0 w 6748145"/>
                            <a:gd name="connsiteY33" fmla="*/ 6331489 h 7464778"/>
                            <a:gd name="connsiteX34" fmla="*/ 0 w 6748145"/>
                            <a:gd name="connsiteY34" fmla="*/ 5503577 h 7464778"/>
                            <a:gd name="connsiteX35" fmla="*/ 0 w 6748145"/>
                            <a:gd name="connsiteY35" fmla="*/ 4675665 h 7464778"/>
                            <a:gd name="connsiteX36" fmla="*/ 0 w 6748145"/>
                            <a:gd name="connsiteY36" fmla="*/ 3997049 h 7464778"/>
                            <a:gd name="connsiteX37" fmla="*/ 0 w 6748145"/>
                            <a:gd name="connsiteY37" fmla="*/ 3243785 h 7464778"/>
                            <a:gd name="connsiteX38" fmla="*/ 0 w 6748145"/>
                            <a:gd name="connsiteY38" fmla="*/ 2415874 h 7464778"/>
                            <a:gd name="connsiteX39" fmla="*/ 0 w 6748145"/>
                            <a:gd name="connsiteY39" fmla="*/ 1587962 h 7464778"/>
                            <a:gd name="connsiteX40" fmla="*/ 0 w 6748145"/>
                            <a:gd name="connsiteY40" fmla="*/ 760050 h 7464778"/>
                            <a:gd name="connsiteX41" fmla="*/ 0 w 6748145"/>
                            <a:gd name="connsiteY41" fmla="*/ 0 h 7464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6748145" h="7464778" fill="none" extrusionOk="0">
                              <a:moveTo>
                                <a:pt x="0" y="0"/>
                              </a:moveTo>
                              <a:cubicBezTo>
                                <a:pt x="332478" y="29520"/>
                                <a:pt x="484727" y="-30143"/>
                                <a:pt x="674815" y="0"/>
                              </a:cubicBezTo>
                              <a:cubicBezTo>
                                <a:pt x="864903" y="30143"/>
                                <a:pt x="1152064" y="9127"/>
                                <a:pt x="1349629" y="0"/>
                              </a:cubicBezTo>
                              <a:cubicBezTo>
                                <a:pt x="1547194" y="-9127"/>
                                <a:pt x="1828544" y="-2471"/>
                                <a:pt x="1956962" y="0"/>
                              </a:cubicBezTo>
                              <a:cubicBezTo>
                                <a:pt x="2085380" y="2471"/>
                                <a:pt x="2304333" y="21574"/>
                                <a:pt x="2429332" y="0"/>
                              </a:cubicBezTo>
                              <a:cubicBezTo>
                                <a:pt x="2554331" y="-21574"/>
                                <a:pt x="2763957" y="9116"/>
                                <a:pt x="2901702" y="0"/>
                              </a:cubicBezTo>
                              <a:cubicBezTo>
                                <a:pt x="3039447" y="-9116"/>
                                <a:pt x="3208726" y="15007"/>
                                <a:pt x="3441554" y="0"/>
                              </a:cubicBezTo>
                              <a:cubicBezTo>
                                <a:pt x="3674382" y="-15007"/>
                                <a:pt x="4003456" y="37422"/>
                                <a:pt x="4251331" y="0"/>
                              </a:cubicBezTo>
                              <a:cubicBezTo>
                                <a:pt x="4499206" y="-37422"/>
                                <a:pt x="4654625" y="30258"/>
                                <a:pt x="4926146" y="0"/>
                              </a:cubicBezTo>
                              <a:cubicBezTo>
                                <a:pt x="5197667" y="-30258"/>
                                <a:pt x="5388767" y="-17880"/>
                                <a:pt x="5600960" y="0"/>
                              </a:cubicBezTo>
                              <a:cubicBezTo>
                                <a:pt x="5813153" y="17880"/>
                                <a:pt x="6516869" y="-14658"/>
                                <a:pt x="6748145" y="0"/>
                              </a:cubicBezTo>
                              <a:cubicBezTo>
                                <a:pt x="6739264" y="144159"/>
                                <a:pt x="6737403" y="422645"/>
                                <a:pt x="6748145" y="529321"/>
                              </a:cubicBezTo>
                              <a:cubicBezTo>
                                <a:pt x="6758887" y="635997"/>
                                <a:pt x="6746900" y="833766"/>
                                <a:pt x="6748145" y="1058641"/>
                              </a:cubicBezTo>
                              <a:cubicBezTo>
                                <a:pt x="6749390" y="1283516"/>
                                <a:pt x="6783825" y="1526832"/>
                                <a:pt x="6748145" y="1886553"/>
                              </a:cubicBezTo>
                              <a:cubicBezTo>
                                <a:pt x="6712465" y="2246274"/>
                                <a:pt x="6762413" y="2514964"/>
                                <a:pt x="6748145" y="2714465"/>
                              </a:cubicBezTo>
                              <a:cubicBezTo>
                                <a:pt x="6733877" y="2913966"/>
                                <a:pt x="6748023" y="3114231"/>
                                <a:pt x="6748145" y="3318433"/>
                              </a:cubicBezTo>
                              <a:cubicBezTo>
                                <a:pt x="6748267" y="3522635"/>
                                <a:pt x="6731513" y="3735832"/>
                                <a:pt x="6748145" y="3847754"/>
                              </a:cubicBezTo>
                              <a:cubicBezTo>
                                <a:pt x="6764777" y="3959676"/>
                                <a:pt x="6745186" y="4158488"/>
                                <a:pt x="6748145" y="4451722"/>
                              </a:cubicBezTo>
                              <a:cubicBezTo>
                                <a:pt x="6751104" y="4744956"/>
                                <a:pt x="6759869" y="4929845"/>
                                <a:pt x="6748145" y="5204986"/>
                              </a:cubicBezTo>
                              <a:cubicBezTo>
                                <a:pt x="6736421" y="5480127"/>
                                <a:pt x="6745239" y="5723561"/>
                                <a:pt x="6748145" y="5883602"/>
                              </a:cubicBezTo>
                              <a:cubicBezTo>
                                <a:pt x="6751051" y="6043643"/>
                                <a:pt x="6766907" y="6334157"/>
                                <a:pt x="6748145" y="6562218"/>
                              </a:cubicBezTo>
                              <a:cubicBezTo>
                                <a:pt x="6729383" y="6790279"/>
                                <a:pt x="6778690" y="7156678"/>
                                <a:pt x="6748145" y="7464778"/>
                              </a:cubicBezTo>
                              <a:cubicBezTo>
                                <a:pt x="6563085" y="7433561"/>
                                <a:pt x="6202780" y="7432316"/>
                                <a:pt x="6005849" y="7464778"/>
                              </a:cubicBezTo>
                              <a:cubicBezTo>
                                <a:pt x="5808918" y="7497240"/>
                                <a:pt x="5636967" y="7473521"/>
                                <a:pt x="5398516" y="7464778"/>
                              </a:cubicBezTo>
                              <a:cubicBezTo>
                                <a:pt x="5160065" y="7456035"/>
                                <a:pt x="5055785" y="7481653"/>
                                <a:pt x="4926146" y="7464778"/>
                              </a:cubicBezTo>
                              <a:cubicBezTo>
                                <a:pt x="4796507" y="7447904"/>
                                <a:pt x="4568289" y="7443705"/>
                                <a:pt x="4386294" y="7464778"/>
                              </a:cubicBezTo>
                              <a:cubicBezTo>
                                <a:pt x="4204299" y="7485851"/>
                                <a:pt x="4021287" y="7450071"/>
                                <a:pt x="3913924" y="7464778"/>
                              </a:cubicBezTo>
                              <a:cubicBezTo>
                                <a:pt x="3806561" y="7479486"/>
                                <a:pt x="3539703" y="7448608"/>
                                <a:pt x="3306591" y="7464778"/>
                              </a:cubicBezTo>
                              <a:cubicBezTo>
                                <a:pt x="3073479" y="7480948"/>
                                <a:pt x="2847288" y="7464588"/>
                                <a:pt x="2699258" y="7464778"/>
                              </a:cubicBezTo>
                              <a:cubicBezTo>
                                <a:pt x="2551228" y="7464968"/>
                                <a:pt x="2215430" y="7446049"/>
                                <a:pt x="1956962" y="7464778"/>
                              </a:cubicBezTo>
                              <a:cubicBezTo>
                                <a:pt x="1698494" y="7483507"/>
                                <a:pt x="1534200" y="7454915"/>
                                <a:pt x="1214666" y="7464778"/>
                              </a:cubicBezTo>
                              <a:cubicBezTo>
                                <a:pt x="895132" y="7474641"/>
                                <a:pt x="562778" y="7477124"/>
                                <a:pt x="0" y="7464778"/>
                              </a:cubicBezTo>
                              <a:cubicBezTo>
                                <a:pt x="-13089" y="7324370"/>
                                <a:pt x="-19440" y="7147061"/>
                                <a:pt x="0" y="6935457"/>
                              </a:cubicBezTo>
                              <a:cubicBezTo>
                                <a:pt x="19440" y="6723853"/>
                                <a:pt x="28689" y="6546474"/>
                                <a:pt x="0" y="6331489"/>
                              </a:cubicBezTo>
                              <a:cubicBezTo>
                                <a:pt x="-28689" y="6116504"/>
                                <a:pt x="-27572" y="5818020"/>
                                <a:pt x="0" y="5503577"/>
                              </a:cubicBezTo>
                              <a:cubicBezTo>
                                <a:pt x="27572" y="5189134"/>
                                <a:pt x="18106" y="4974237"/>
                                <a:pt x="0" y="4675665"/>
                              </a:cubicBezTo>
                              <a:cubicBezTo>
                                <a:pt x="-18106" y="4377093"/>
                                <a:pt x="29871" y="4328061"/>
                                <a:pt x="0" y="3997049"/>
                              </a:cubicBezTo>
                              <a:cubicBezTo>
                                <a:pt x="-29871" y="3666037"/>
                                <a:pt x="3066" y="3558249"/>
                                <a:pt x="0" y="3243785"/>
                              </a:cubicBezTo>
                              <a:cubicBezTo>
                                <a:pt x="-3066" y="2929321"/>
                                <a:pt x="15474" y="2815859"/>
                                <a:pt x="0" y="2415874"/>
                              </a:cubicBezTo>
                              <a:cubicBezTo>
                                <a:pt x="-15474" y="2015889"/>
                                <a:pt x="-3060" y="1924144"/>
                                <a:pt x="0" y="1587962"/>
                              </a:cubicBezTo>
                              <a:cubicBezTo>
                                <a:pt x="3060" y="1251780"/>
                                <a:pt x="106" y="1079189"/>
                                <a:pt x="0" y="760050"/>
                              </a:cubicBezTo>
                              <a:cubicBezTo>
                                <a:pt x="-106" y="440911"/>
                                <a:pt x="-9078" y="345362"/>
                                <a:pt x="0" y="0"/>
                              </a:cubicBezTo>
                              <a:close/>
                            </a:path>
                            <a:path w="6748145" h="7464778" stroke="0" extrusionOk="0">
                              <a:moveTo>
                                <a:pt x="0" y="0"/>
                              </a:moveTo>
                              <a:cubicBezTo>
                                <a:pt x="98728" y="-21675"/>
                                <a:pt x="364146" y="-5494"/>
                                <a:pt x="472370" y="0"/>
                              </a:cubicBezTo>
                              <a:cubicBezTo>
                                <a:pt x="580594" y="5494"/>
                                <a:pt x="765548" y="846"/>
                                <a:pt x="1012222" y="0"/>
                              </a:cubicBezTo>
                              <a:cubicBezTo>
                                <a:pt x="1258896" y="-846"/>
                                <a:pt x="1410549" y="-2786"/>
                                <a:pt x="1754518" y="0"/>
                              </a:cubicBezTo>
                              <a:cubicBezTo>
                                <a:pt x="2098487" y="2786"/>
                                <a:pt x="2253395" y="-11836"/>
                                <a:pt x="2496814" y="0"/>
                              </a:cubicBezTo>
                              <a:cubicBezTo>
                                <a:pt x="2740233" y="11836"/>
                                <a:pt x="2823439" y="6209"/>
                                <a:pt x="3036665" y="0"/>
                              </a:cubicBezTo>
                              <a:cubicBezTo>
                                <a:pt x="3249891" y="-6209"/>
                                <a:pt x="3513509" y="-7671"/>
                                <a:pt x="3778961" y="0"/>
                              </a:cubicBezTo>
                              <a:cubicBezTo>
                                <a:pt x="4044413" y="7671"/>
                                <a:pt x="4286619" y="-36722"/>
                                <a:pt x="4588739" y="0"/>
                              </a:cubicBezTo>
                              <a:cubicBezTo>
                                <a:pt x="4890859" y="36722"/>
                                <a:pt x="5164925" y="-20442"/>
                                <a:pt x="5331035" y="0"/>
                              </a:cubicBezTo>
                              <a:cubicBezTo>
                                <a:pt x="5497145" y="20442"/>
                                <a:pt x="5685577" y="-14254"/>
                                <a:pt x="5803405" y="0"/>
                              </a:cubicBezTo>
                              <a:cubicBezTo>
                                <a:pt x="5921233" y="14254"/>
                                <a:pt x="6343262" y="17383"/>
                                <a:pt x="6748145" y="0"/>
                              </a:cubicBezTo>
                              <a:cubicBezTo>
                                <a:pt x="6726589" y="194123"/>
                                <a:pt x="6743995" y="382856"/>
                                <a:pt x="6748145" y="678616"/>
                              </a:cubicBezTo>
                              <a:cubicBezTo>
                                <a:pt x="6752295" y="974376"/>
                                <a:pt x="6765602" y="1137034"/>
                                <a:pt x="6748145" y="1357232"/>
                              </a:cubicBezTo>
                              <a:cubicBezTo>
                                <a:pt x="6730688" y="1577430"/>
                                <a:pt x="6734921" y="1799394"/>
                                <a:pt x="6748145" y="1961201"/>
                              </a:cubicBezTo>
                              <a:cubicBezTo>
                                <a:pt x="6761369" y="2123008"/>
                                <a:pt x="6762713" y="2441024"/>
                                <a:pt x="6748145" y="2639817"/>
                              </a:cubicBezTo>
                              <a:cubicBezTo>
                                <a:pt x="6733577" y="2838610"/>
                                <a:pt x="6758298" y="2909270"/>
                                <a:pt x="6748145" y="3094490"/>
                              </a:cubicBezTo>
                              <a:cubicBezTo>
                                <a:pt x="6737992" y="3279710"/>
                                <a:pt x="6734981" y="3414633"/>
                                <a:pt x="6748145" y="3549163"/>
                              </a:cubicBezTo>
                              <a:cubicBezTo>
                                <a:pt x="6761309" y="3683693"/>
                                <a:pt x="6760549" y="3965503"/>
                                <a:pt x="6748145" y="4302427"/>
                              </a:cubicBezTo>
                              <a:cubicBezTo>
                                <a:pt x="6735741" y="4639351"/>
                                <a:pt x="6779348" y="4796001"/>
                                <a:pt x="6748145" y="4981043"/>
                              </a:cubicBezTo>
                              <a:cubicBezTo>
                                <a:pt x="6716942" y="5166085"/>
                                <a:pt x="6734714" y="5271350"/>
                                <a:pt x="6748145" y="5435716"/>
                              </a:cubicBezTo>
                              <a:cubicBezTo>
                                <a:pt x="6761576" y="5600082"/>
                                <a:pt x="6745303" y="5848962"/>
                                <a:pt x="6748145" y="6039684"/>
                              </a:cubicBezTo>
                              <a:cubicBezTo>
                                <a:pt x="6750987" y="6230406"/>
                                <a:pt x="6739028" y="6509556"/>
                                <a:pt x="6748145" y="6643652"/>
                              </a:cubicBezTo>
                              <a:cubicBezTo>
                                <a:pt x="6757262" y="6777748"/>
                                <a:pt x="6745665" y="7220937"/>
                                <a:pt x="6748145" y="7464778"/>
                              </a:cubicBezTo>
                              <a:cubicBezTo>
                                <a:pt x="6573846" y="7479481"/>
                                <a:pt x="6393033" y="7454667"/>
                                <a:pt x="6208293" y="7464778"/>
                              </a:cubicBezTo>
                              <a:cubicBezTo>
                                <a:pt x="6023553" y="7474889"/>
                                <a:pt x="5699121" y="7481536"/>
                                <a:pt x="5533479" y="7464778"/>
                              </a:cubicBezTo>
                              <a:cubicBezTo>
                                <a:pt x="5367837" y="7448020"/>
                                <a:pt x="5213591" y="7468541"/>
                                <a:pt x="5061109" y="7464778"/>
                              </a:cubicBezTo>
                              <a:cubicBezTo>
                                <a:pt x="4908627" y="7461016"/>
                                <a:pt x="4645714" y="7447855"/>
                                <a:pt x="4318813" y="7464778"/>
                              </a:cubicBezTo>
                              <a:cubicBezTo>
                                <a:pt x="3991912" y="7481701"/>
                                <a:pt x="4078339" y="7481522"/>
                                <a:pt x="3846443" y="7464778"/>
                              </a:cubicBezTo>
                              <a:cubicBezTo>
                                <a:pt x="3614547" y="7448035"/>
                                <a:pt x="3364781" y="7478482"/>
                                <a:pt x="3171628" y="7464778"/>
                              </a:cubicBezTo>
                              <a:cubicBezTo>
                                <a:pt x="2978475" y="7451074"/>
                                <a:pt x="2733954" y="7441795"/>
                                <a:pt x="2361851" y="7464778"/>
                              </a:cubicBezTo>
                              <a:cubicBezTo>
                                <a:pt x="1989748" y="7487761"/>
                                <a:pt x="2097897" y="7478503"/>
                                <a:pt x="1889481" y="7464778"/>
                              </a:cubicBezTo>
                              <a:cubicBezTo>
                                <a:pt x="1681065" y="7451054"/>
                                <a:pt x="1554534" y="7469459"/>
                                <a:pt x="1417110" y="7464778"/>
                              </a:cubicBezTo>
                              <a:cubicBezTo>
                                <a:pt x="1279686" y="7460097"/>
                                <a:pt x="938115" y="7489476"/>
                                <a:pt x="742296" y="7464778"/>
                              </a:cubicBezTo>
                              <a:cubicBezTo>
                                <a:pt x="546477" y="7440080"/>
                                <a:pt x="213504" y="7437190"/>
                                <a:pt x="0" y="7464778"/>
                              </a:cubicBezTo>
                              <a:cubicBezTo>
                                <a:pt x="-23716" y="7328304"/>
                                <a:pt x="25473" y="7184969"/>
                                <a:pt x="0" y="6935457"/>
                              </a:cubicBezTo>
                              <a:cubicBezTo>
                                <a:pt x="-25473" y="6685945"/>
                                <a:pt x="-15164" y="6485686"/>
                                <a:pt x="0" y="6331489"/>
                              </a:cubicBezTo>
                              <a:cubicBezTo>
                                <a:pt x="15164" y="6177292"/>
                                <a:pt x="18325" y="5969366"/>
                                <a:pt x="0" y="5802168"/>
                              </a:cubicBezTo>
                              <a:cubicBezTo>
                                <a:pt x="-18325" y="5634970"/>
                                <a:pt x="-3910" y="5465009"/>
                                <a:pt x="0" y="5347496"/>
                              </a:cubicBezTo>
                              <a:cubicBezTo>
                                <a:pt x="3910" y="5229983"/>
                                <a:pt x="-11963" y="5103769"/>
                                <a:pt x="0" y="4892823"/>
                              </a:cubicBezTo>
                              <a:cubicBezTo>
                                <a:pt x="11963" y="4681877"/>
                                <a:pt x="-21556" y="4541924"/>
                                <a:pt x="0" y="4363502"/>
                              </a:cubicBezTo>
                              <a:cubicBezTo>
                                <a:pt x="21556" y="4185080"/>
                                <a:pt x="8626" y="3998667"/>
                                <a:pt x="0" y="3759534"/>
                              </a:cubicBezTo>
                              <a:cubicBezTo>
                                <a:pt x="-8626" y="3520401"/>
                                <a:pt x="13349" y="3374039"/>
                                <a:pt x="0" y="3230213"/>
                              </a:cubicBezTo>
                              <a:cubicBezTo>
                                <a:pt x="-13349" y="3086387"/>
                                <a:pt x="9050" y="2882789"/>
                                <a:pt x="0" y="2626245"/>
                              </a:cubicBezTo>
                              <a:cubicBezTo>
                                <a:pt x="-9050" y="2369701"/>
                                <a:pt x="791" y="2275472"/>
                                <a:pt x="0" y="2171572"/>
                              </a:cubicBezTo>
                              <a:cubicBezTo>
                                <a:pt x="-791" y="2067672"/>
                                <a:pt x="8592" y="1729972"/>
                                <a:pt x="0" y="1343660"/>
                              </a:cubicBezTo>
                              <a:cubicBezTo>
                                <a:pt x="-8592" y="957348"/>
                                <a:pt x="-13287" y="792657"/>
                                <a:pt x="0" y="590396"/>
                              </a:cubicBezTo>
                              <a:cubicBezTo>
                                <a:pt x="13287" y="388135"/>
                                <a:pt x="14765" y="20792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B1A4"/>
                        </a:solidFill>
                        <a:ln w="1397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39337038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A5788" id="Rettangolo 2" o:spid="_x0000_s1026" alt="rettangolo colorato" style="position:absolute;margin-left:-64.3pt;margin-top:111.75pt;width:531.35pt;height:58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" fillcolor="#29b1a4" strokecolor="#8be4db [1302]" strokeweight="11pt">
                <w10:wrap anchory="page"/>
              </v:rect>
            </w:pict>
          </mc:Fallback>
        </mc:AlternateContent>
      </w:r>
      <w:r w:rsidR="004B7E44">
        <w:rPr>
          <w:lang w:bidi="it-IT"/>
        </w:rPr>
        <w:br w:type="page"/>
      </w:r>
    </w:p>
    <w:p w14:paraId="63A6C333" w14:textId="70867B98" w:rsidR="004B7E44" w:rsidRPr="004B7E44" w:rsidRDefault="00D11810" w:rsidP="00D11810">
      <w:pPr>
        <w:pStyle w:val="Titolo2"/>
        <w:tabs>
          <w:tab w:val="center" w:pos="4801"/>
        </w:tabs>
        <w:spacing w:after="5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C967D" wp14:editId="3368C97F">
                <wp:simplePos x="0" y="0"/>
                <wp:positionH relativeFrom="column">
                  <wp:posOffset>0</wp:posOffset>
                </wp:positionH>
                <wp:positionV relativeFrom="paragraph">
                  <wp:posOffset>420653</wp:posOffset>
                </wp:positionV>
                <wp:extent cx="6327648" cy="0"/>
                <wp:effectExtent l="0" t="0" r="0" b="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6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7E2FB" id="Connettore diritto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1pt" to="498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" strokecolor="#1f857b" strokeweight="1.5pt"/>
            </w:pict>
          </mc:Fallback>
        </mc:AlternateContent>
      </w:r>
      <w:sdt>
        <w:sdtPr>
          <w:alias w:val="Società"/>
          <w:tag w:val="Società"/>
          <w:id w:val="441245393"/>
          <w:placeholder>
            <w:docPart w:val="1FBCB5B5CD1F443BA0D2269ABFFA6F0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>
          <w:rPr>
            <w:b w:val="0"/>
          </w:rPr>
        </w:sdtEndPr>
        <w:sdtContent>
          <w:r w:rsidR="00A25593">
            <w:t>Indice</w:t>
          </w:r>
        </w:sdtContent>
      </w:sdt>
      <w:r>
        <w:rPr>
          <w:b w:val="0"/>
        </w:rPr>
        <w:tab/>
      </w:r>
    </w:p>
    <w:p w14:paraId="4F78DFDA" w14:textId="12FA9E96" w:rsidR="00A25593" w:rsidRDefault="00A25593" w:rsidP="00D11810">
      <w:pPr>
        <w:spacing w:after="220"/>
        <w:rPr>
          <w:color w:val="auto"/>
        </w:rPr>
      </w:pPr>
      <w:r>
        <w:rPr>
          <w:color w:val="auto"/>
        </w:rPr>
        <w:t>Introduzione …………………………………………………………………………………………………………………………………2</w:t>
      </w:r>
    </w:p>
    <w:p w14:paraId="6B309106" w14:textId="705144E7" w:rsidR="00A25593" w:rsidRDefault="00A25593" w:rsidP="00D11810">
      <w:pPr>
        <w:spacing w:after="220"/>
        <w:rPr>
          <w:color w:val="auto"/>
        </w:rPr>
      </w:pPr>
      <w:r>
        <w:rPr>
          <w:color w:val="auto"/>
        </w:rPr>
        <w:t>Struttura delle classi …………………………………………………………………………………………………………………</w:t>
      </w:r>
      <w:r w:rsidR="00192BF0">
        <w:rPr>
          <w:color w:val="auto"/>
        </w:rPr>
        <w:t>2</w:t>
      </w:r>
    </w:p>
    <w:p w14:paraId="4138836C" w14:textId="79EB8791" w:rsidR="00A25593" w:rsidRPr="00077326" w:rsidRDefault="00A25593" w:rsidP="00D11810">
      <w:pPr>
        <w:spacing w:after="220"/>
        <w:rPr>
          <w:color w:val="auto"/>
          <w:lang w:val="en-GB"/>
        </w:rPr>
      </w:pPr>
      <w:r w:rsidRPr="00077326">
        <w:rPr>
          <w:color w:val="auto"/>
          <w:lang w:val="en-GB"/>
        </w:rPr>
        <w:t>Playlist</w:t>
      </w:r>
      <w:r w:rsidR="00EB0A7B" w:rsidRPr="00077326">
        <w:rPr>
          <w:color w:val="auto"/>
          <w:lang w:val="en-GB"/>
        </w:rPr>
        <w:t xml:space="preserve"> </w:t>
      </w:r>
      <w:r w:rsidRPr="00077326">
        <w:rPr>
          <w:color w:val="auto"/>
          <w:lang w:val="en-GB"/>
        </w:rPr>
        <w:t>……………………………………………………………………………………………………………………………………………</w:t>
      </w:r>
      <w:r w:rsidR="00077326">
        <w:rPr>
          <w:color w:val="auto"/>
          <w:lang w:val="en-GB"/>
        </w:rPr>
        <w:t>.</w:t>
      </w:r>
      <w:r w:rsidR="005B3846">
        <w:rPr>
          <w:color w:val="auto"/>
          <w:lang w:val="en-GB"/>
        </w:rPr>
        <w:t>3</w:t>
      </w:r>
    </w:p>
    <w:p w14:paraId="63B657A8" w14:textId="24387D37" w:rsidR="00275C32" w:rsidRPr="00077326" w:rsidRDefault="00A25593" w:rsidP="00D11810">
      <w:pPr>
        <w:spacing w:after="220"/>
        <w:rPr>
          <w:color w:val="auto"/>
          <w:lang w:val="en-GB"/>
        </w:rPr>
      </w:pPr>
      <w:r w:rsidRPr="00077326">
        <w:rPr>
          <w:color w:val="auto"/>
          <w:lang w:val="en-GB"/>
        </w:rPr>
        <w:t>PlaylistsManager …………………………………………………………………………………………………………………</w:t>
      </w:r>
      <w:r w:rsidR="00ED7314" w:rsidRPr="00077326">
        <w:rPr>
          <w:color w:val="auto"/>
          <w:lang w:val="en-GB"/>
        </w:rPr>
        <w:t>…….</w:t>
      </w:r>
      <w:r w:rsidR="00192BF0" w:rsidRPr="00077326">
        <w:rPr>
          <w:color w:val="auto"/>
          <w:lang w:val="en-GB"/>
        </w:rPr>
        <w:t>3</w:t>
      </w:r>
    </w:p>
    <w:p w14:paraId="6F9D43D9" w14:textId="0584F523" w:rsidR="00A25593" w:rsidRPr="0002301A" w:rsidRDefault="00A25593" w:rsidP="00D11810">
      <w:pPr>
        <w:spacing w:after="220"/>
        <w:rPr>
          <w:color w:val="auto"/>
          <w:lang w:val="en-GB"/>
        </w:rPr>
      </w:pPr>
      <w:r w:rsidRPr="0002301A">
        <w:rPr>
          <w:color w:val="auto"/>
          <w:lang w:val="en-GB"/>
        </w:rPr>
        <w:t>Song …………………………………………………………………………………………………………………………………………………</w:t>
      </w:r>
      <w:r w:rsidR="00077326">
        <w:rPr>
          <w:color w:val="auto"/>
          <w:lang w:val="en-GB"/>
        </w:rPr>
        <w:t>4</w:t>
      </w:r>
    </w:p>
    <w:p w14:paraId="7F40C51A" w14:textId="3C85A73D" w:rsidR="00A25593" w:rsidRPr="0002301A" w:rsidRDefault="00A25593" w:rsidP="00D11810">
      <w:pPr>
        <w:spacing w:after="220"/>
        <w:rPr>
          <w:color w:val="auto"/>
          <w:lang w:val="en-GB"/>
        </w:rPr>
      </w:pPr>
      <w:r w:rsidRPr="0002301A">
        <w:rPr>
          <w:color w:val="auto"/>
          <w:lang w:val="en-GB"/>
        </w:rPr>
        <w:t>SongsManager ……………………………………………………………………………………………………………………………</w:t>
      </w:r>
      <w:r w:rsidR="00ED7314">
        <w:rPr>
          <w:color w:val="auto"/>
          <w:lang w:val="en-GB"/>
        </w:rPr>
        <w:t>4</w:t>
      </w:r>
    </w:p>
    <w:p w14:paraId="72D67E96" w14:textId="66A76F7E" w:rsidR="00A25593" w:rsidRPr="00F43CEB" w:rsidRDefault="00A25593" w:rsidP="00D11810">
      <w:pPr>
        <w:spacing w:after="220"/>
        <w:rPr>
          <w:color w:val="auto"/>
          <w:lang w:val="en-GB"/>
        </w:rPr>
      </w:pPr>
      <w:r w:rsidRPr="00F43CEB">
        <w:rPr>
          <w:color w:val="auto"/>
          <w:lang w:val="en-GB"/>
        </w:rPr>
        <w:t>Emotion …………………………………………………………………………………</w:t>
      </w:r>
      <w:r>
        <w:rPr>
          <w:color w:val="auto"/>
          <w:lang w:val="en-GB"/>
        </w:rPr>
        <w:t>……………………………………………………….</w:t>
      </w:r>
      <w:r w:rsidR="00077326">
        <w:rPr>
          <w:color w:val="auto"/>
          <w:lang w:val="en-GB"/>
        </w:rPr>
        <w:t>5</w:t>
      </w:r>
    </w:p>
    <w:p w14:paraId="29C34258" w14:textId="36432743" w:rsidR="00A25593" w:rsidRPr="00F43CEB" w:rsidRDefault="00A25593" w:rsidP="00D11810">
      <w:pPr>
        <w:spacing w:after="220"/>
        <w:rPr>
          <w:color w:val="auto"/>
          <w:lang w:val="en-GB"/>
        </w:rPr>
      </w:pPr>
      <w:r w:rsidRPr="00F43CEB">
        <w:rPr>
          <w:color w:val="auto"/>
          <w:lang w:val="en-GB"/>
        </w:rPr>
        <w:t>EmotionsManager …………………………………………………………………………………………………</w:t>
      </w:r>
      <w:r>
        <w:rPr>
          <w:color w:val="auto"/>
          <w:lang w:val="en-GB"/>
        </w:rPr>
        <w:t>…………………</w:t>
      </w:r>
      <w:r w:rsidR="005B3846">
        <w:rPr>
          <w:color w:val="auto"/>
          <w:lang w:val="en-GB"/>
        </w:rPr>
        <w:t>.</w:t>
      </w:r>
      <w:r w:rsidR="00077326">
        <w:rPr>
          <w:color w:val="auto"/>
          <w:lang w:val="en-GB"/>
        </w:rPr>
        <w:t>6</w:t>
      </w:r>
    </w:p>
    <w:p w14:paraId="42D4FB91" w14:textId="210BBA83" w:rsidR="00A25593" w:rsidRPr="00F43CEB" w:rsidRDefault="00A25593" w:rsidP="00D11810">
      <w:pPr>
        <w:spacing w:after="220"/>
        <w:rPr>
          <w:color w:val="auto"/>
          <w:lang w:val="en-GB"/>
        </w:rPr>
      </w:pPr>
      <w:r w:rsidRPr="00F43CEB">
        <w:rPr>
          <w:color w:val="auto"/>
          <w:lang w:val="en-GB"/>
        </w:rPr>
        <w:t>Feedback ………………………………………………………………………………………………………………</w:t>
      </w:r>
      <w:r>
        <w:rPr>
          <w:color w:val="auto"/>
          <w:lang w:val="en-GB"/>
        </w:rPr>
        <w:t>………………………</w:t>
      </w:r>
      <w:r w:rsidR="00077326">
        <w:rPr>
          <w:color w:val="auto"/>
          <w:lang w:val="en-GB"/>
        </w:rPr>
        <w:t>6</w:t>
      </w:r>
    </w:p>
    <w:p w14:paraId="7FC3BC18" w14:textId="26997ED2" w:rsidR="00A25593" w:rsidRPr="00F43CEB" w:rsidRDefault="00A25593" w:rsidP="00D11810">
      <w:pPr>
        <w:spacing w:after="220"/>
        <w:rPr>
          <w:color w:val="auto"/>
          <w:lang w:val="en-GB"/>
        </w:rPr>
      </w:pPr>
      <w:r w:rsidRPr="00F43CEB">
        <w:rPr>
          <w:color w:val="auto"/>
          <w:lang w:val="en-GB"/>
        </w:rPr>
        <w:t>FeedbackManager …………………………………………………………………………………………</w:t>
      </w:r>
      <w:r>
        <w:rPr>
          <w:color w:val="auto"/>
          <w:lang w:val="en-GB"/>
        </w:rPr>
        <w:t>…………………………</w:t>
      </w:r>
      <w:r w:rsidR="00077326">
        <w:rPr>
          <w:color w:val="auto"/>
          <w:lang w:val="en-GB"/>
        </w:rPr>
        <w:t>7</w:t>
      </w:r>
    </w:p>
    <w:p w14:paraId="1313DD6E" w14:textId="2B91D8D5" w:rsidR="00A25593" w:rsidRPr="00F43CEB" w:rsidRDefault="00A25593" w:rsidP="00D11810">
      <w:pPr>
        <w:spacing w:after="220"/>
        <w:rPr>
          <w:color w:val="auto"/>
          <w:lang w:val="en-GB"/>
        </w:rPr>
      </w:pPr>
      <w:r w:rsidRPr="00F43CEB">
        <w:rPr>
          <w:color w:val="auto"/>
          <w:lang w:val="en-GB"/>
        </w:rPr>
        <w:t>Person ………………………………………………………………………………………………………………………………………</w:t>
      </w:r>
      <w:r>
        <w:rPr>
          <w:color w:val="auto"/>
          <w:lang w:val="en-GB"/>
        </w:rPr>
        <w:t>…….</w:t>
      </w:r>
      <w:r w:rsidR="00077326">
        <w:rPr>
          <w:color w:val="auto"/>
          <w:lang w:val="en-GB"/>
        </w:rPr>
        <w:t>8</w:t>
      </w:r>
    </w:p>
    <w:p w14:paraId="7C229069" w14:textId="28694C57" w:rsidR="00A25593" w:rsidRDefault="00A25593" w:rsidP="00D11810">
      <w:pPr>
        <w:spacing w:after="220"/>
        <w:rPr>
          <w:color w:val="auto"/>
          <w:lang w:val="en-GB"/>
        </w:rPr>
      </w:pPr>
      <w:r>
        <w:rPr>
          <w:color w:val="auto"/>
          <w:lang w:val="en-GB"/>
        </w:rPr>
        <w:t>User …………………………………………………………………………………………………………………………………………………</w:t>
      </w:r>
      <w:r w:rsidR="00077326">
        <w:rPr>
          <w:color w:val="auto"/>
          <w:lang w:val="en-GB"/>
        </w:rPr>
        <w:t>8</w:t>
      </w:r>
    </w:p>
    <w:p w14:paraId="550B08F9" w14:textId="718DE8CE" w:rsidR="00A25593" w:rsidRDefault="00A25593" w:rsidP="00D11810">
      <w:pPr>
        <w:spacing w:after="220"/>
        <w:rPr>
          <w:color w:val="auto"/>
          <w:lang w:val="en-GB"/>
        </w:rPr>
      </w:pPr>
      <w:r>
        <w:rPr>
          <w:color w:val="auto"/>
          <w:lang w:val="en-GB"/>
        </w:rPr>
        <w:t>SecurePassword ……………………………………………………………………………………………………………………….</w:t>
      </w:r>
      <w:r w:rsidR="00077326">
        <w:rPr>
          <w:color w:val="auto"/>
          <w:lang w:val="en-GB"/>
        </w:rPr>
        <w:t>9</w:t>
      </w:r>
    </w:p>
    <w:p w14:paraId="236429FA" w14:textId="024CD67D" w:rsidR="00A25593" w:rsidRPr="00077326" w:rsidRDefault="00A25593" w:rsidP="00D11810">
      <w:pPr>
        <w:spacing w:after="220"/>
        <w:rPr>
          <w:color w:val="auto"/>
          <w:lang w:val="en-GB"/>
        </w:rPr>
      </w:pPr>
      <w:r>
        <w:rPr>
          <w:color w:val="auto"/>
          <w:lang w:val="en-GB"/>
        </w:rPr>
        <w:t>UsersManager …………………………………………………………………………………………………………………………….</w:t>
      </w:r>
      <w:r w:rsidR="00077326">
        <w:rPr>
          <w:color w:val="auto"/>
          <w:lang w:val="en-GB"/>
        </w:rPr>
        <w:t>9</w:t>
      </w:r>
    </w:p>
    <w:p w14:paraId="54AB166A" w14:textId="0BA4FC8E" w:rsidR="00A25593" w:rsidRDefault="00A25593" w:rsidP="00D11810">
      <w:pPr>
        <w:spacing w:after="220"/>
        <w:rPr>
          <w:color w:val="auto"/>
          <w:lang w:val="en-GB"/>
        </w:rPr>
      </w:pPr>
      <w:r>
        <w:rPr>
          <w:color w:val="auto"/>
          <w:lang w:val="en-GB"/>
        </w:rPr>
        <w:t>FileManager ………………………………………………………………………………………………………………………………</w:t>
      </w:r>
      <w:r w:rsidR="00077326">
        <w:rPr>
          <w:color w:val="auto"/>
          <w:lang w:val="en-GB"/>
        </w:rPr>
        <w:t>10</w:t>
      </w:r>
    </w:p>
    <w:p w14:paraId="4287BBFF" w14:textId="0AF37F6F" w:rsidR="00A25593" w:rsidRPr="00ED7314" w:rsidRDefault="00A25593" w:rsidP="00D11810">
      <w:pPr>
        <w:spacing w:after="220"/>
        <w:rPr>
          <w:color w:val="auto"/>
          <w:u w:val="single"/>
          <w:lang w:val="en-GB"/>
        </w:rPr>
      </w:pPr>
      <w:r>
        <w:rPr>
          <w:color w:val="auto"/>
          <w:lang w:val="en-GB"/>
        </w:rPr>
        <w:t>EmotionalSongs ………………………………………………………………………………………………………………………</w:t>
      </w:r>
      <w:r w:rsidR="00077326">
        <w:rPr>
          <w:color w:val="auto"/>
          <w:lang w:val="en-GB"/>
        </w:rPr>
        <w:t>10</w:t>
      </w:r>
    </w:p>
    <w:p w14:paraId="6C43F728" w14:textId="3C031CEF" w:rsidR="00A25593" w:rsidRDefault="00A25593" w:rsidP="00D11810">
      <w:pPr>
        <w:spacing w:after="220"/>
        <w:rPr>
          <w:color w:val="auto"/>
          <w:lang w:val="en-GB"/>
        </w:rPr>
      </w:pPr>
      <w:r>
        <w:rPr>
          <w:color w:val="auto"/>
          <w:lang w:val="en-GB"/>
        </w:rPr>
        <w:t>Main ………………………………………………………………………………………………………………………………………………</w:t>
      </w:r>
      <w:r w:rsidR="00077326">
        <w:rPr>
          <w:color w:val="auto"/>
          <w:lang w:val="en-GB"/>
        </w:rPr>
        <w:t>10</w:t>
      </w:r>
    </w:p>
    <w:p w14:paraId="0F9B70F1" w14:textId="5DC1AD76" w:rsidR="00E94B5F" w:rsidRDefault="00A25593" w:rsidP="00D11810">
      <w:pPr>
        <w:spacing w:after="220"/>
        <w:rPr>
          <w:color w:val="auto"/>
          <w:lang w:val="en-GB"/>
        </w:rPr>
      </w:pPr>
      <w:r>
        <w:rPr>
          <w:color w:val="auto"/>
          <w:lang w:val="en-GB"/>
        </w:rPr>
        <w:t>Display …………………………………………………………………………………………………………………………………………</w:t>
      </w:r>
      <w:r w:rsidR="00077326">
        <w:rPr>
          <w:color w:val="auto"/>
          <w:lang w:val="en-GB"/>
        </w:rPr>
        <w:t>11</w:t>
      </w:r>
    </w:p>
    <w:p w14:paraId="37269BBE" w14:textId="5F3189BC" w:rsidR="00D11810" w:rsidRDefault="00D11810" w:rsidP="00A25593">
      <w:pPr>
        <w:rPr>
          <w:color w:val="auto"/>
          <w:lang w:val="en-GB"/>
        </w:rPr>
      </w:pPr>
    </w:p>
    <w:p w14:paraId="0A7DD69B" w14:textId="189E9B9A" w:rsidR="00D11810" w:rsidRDefault="00D11810" w:rsidP="00A25593">
      <w:pPr>
        <w:rPr>
          <w:color w:val="auto"/>
          <w:lang w:val="en-GB"/>
        </w:rPr>
      </w:pPr>
    </w:p>
    <w:p w14:paraId="17C42BA1" w14:textId="5BCA7A4E" w:rsidR="00D11810" w:rsidRDefault="00D11810" w:rsidP="00A25593">
      <w:pPr>
        <w:rPr>
          <w:color w:val="auto"/>
          <w:lang w:val="en-GB"/>
        </w:rPr>
      </w:pPr>
    </w:p>
    <w:p w14:paraId="01C2F2BC" w14:textId="2EE6B518" w:rsidR="00D11810" w:rsidRDefault="00D11810" w:rsidP="00A25593">
      <w:pPr>
        <w:rPr>
          <w:color w:val="auto"/>
          <w:lang w:val="en-GB"/>
        </w:rPr>
      </w:pPr>
    </w:p>
    <w:p w14:paraId="63BE264C" w14:textId="10D01485" w:rsidR="00D11810" w:rsidRDefault="00D11810" w:rsidP="00A25593">
      <w:pPr>
        <w:rPr>
          <w:color w:val="auto"/>
          <w:lang w:val="en-GB"/>
        </w:rPr>
      </w:pPr>
    </w:p>
    <w:p w14:paraId="19AFDCCE" w14:textId="0AB67DF1" w:rsidR="00D11810" w:rsidRDefault="00D11810" w:rsidP="00A25593">
      <w:pPr>
        <w:rPr>
          <w:color w:val="auto"/>
          <w:lang w:val="en-GB"/>
        </w:rPr>
      </w:pPr>
    </w:p>
    <w:p w14:paraId="160A3562" w14:textId="20AEB83C" w:rsidR="00D11810" w:rsidRDefault="00D11810" w:rsidP="00A25593">
      <w:pPr>
        <w:rPr>
          <w:color w:val="auto"/>
          <w:lang w:val="en-GB"/>
        </w:rPr>
      </w:pPr>
    </w:p>
    <w:p w14:paraId="15EE7E88" w14:textId="7978F10F" w:rsidR="00D11810" w:rsidRDefault="00D11810" w:rsidP="00A25593">
      <w:pPr>
        <w:rPr>
          <w:color w:val="auto"/>
          <w:lang w:val="en-GB"/>
        </w:rPr>
      </w:pPr>
    </w:p>
    <w:p w14:paraId="4794BAF6" w14:textId="41090164" w:rsidR="00D11810" w:rsidRPr="00F43CEB" w:rsidRDefault="00D11810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1E5BD" wp14:editId="734386BD">
                <wp:simplePos x="0" y="0"/>
                <wp:positionH relativeFrom="column">
                  <wp:posOffset>-43674</wp:posOffset>
                </wp:positionH>
                <wp:positionV relativeFrom="paragraph">
                  <wp:posOffset>406400</wp:posOffset>
                </wp:positionV>
                <wp:extent cx="6327140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095270" id="Connettore diritto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2pt" to="494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" strokecolor="#1f857b" strokeweight="1.5pt"/>
            </w:pict>
          </mc:Fallback>
        </mc:AlternateContent>
      </w:r>
      <w:r w:rsidRPr="00F43CEB">
        <w:rPr>
          <w:rFonts w:asciiTheme="majorHAnsi" w:hAnsiTheme="majorHAnsi"/>
          <w:b/>
          <w:bCs/>
          <w:color w:val="auto"/>
          <w:sz w:val="52"/>
          <w:szCs w:val="44"/>
        </w:rPr>
        <w:t>Struttura delle classi</w:t>
      </w:r>
    </w:p>
    <w:p w14:paraId="5E00C2B8" w14:textId="37292903" w:rsidR="00D11810" w:rsidRDefault="00D11810" w:rsidP="00D11810">
      <w:pPr>
        <w:spacing w:before="240"/>
        <w:rPr>
          <w:color w:val="auto"/>
        </w:rPr>
      </w:pPr>
      <w:r>
        <w:rPr>
          <w:color w:val="auto"/>
        </w:rPr>
        <w:t>L’applicazione è composta dalle seguenti classi:</w:t>
      </w:r>
    </w:p>
    <w:p w14:paraId="1D7B8DC7" w14:textId="4D429F74" w:rsidR="003C7482" w:rsidRPr="004C72E7" w:rsidRDefault="003C7482" w:rsidP="00D11810">
      <w:pPr>
        <w:spacing w:before="240"/>
        <w:rPr>
          <w:rFonts w:asciiTheme="majorHAnsi" w:hAnsiTheme="majorHAnsi"/>
          <w:b/>
          <w:bCs/>
          <w:color w:val="1D7D74" w:themeColor="accent3"/>
          <w:sz w:val="34"/>
          <w:szCs w:val="34"/>
          <w:u w:val="single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Classi principali</w:t>
      </w:r>
    </w:p>
    <w:p w14:paraId="50A7F390" w14:textId="5606CD59" w:rsidR="00D11810" w:rsidRDefault="00D11810" w:rsidP="008A2416">
      <w:pPr>
        <w:pStyle w:val="Paragrafoelenco"/>
        <w:numPr>
          <w:ilvl w:val="0"/>
          <w:numId w:val="1"/>
        </w:numPr>
        <w:spacing w:before="120"/>
        <w:rPr>
          <w:color w:val="auto"/>
        </w:rPr>
      </w:pPr>
      <w:r>
        <w:rPr>
          <w:color w:val="auto"/>
        </w:rPr>
        <w:t>EmotionalSongs (</w:t>
      </w:r>
      <w:proofErr w:type="spellStart"/>
      <w:r>
        <w:rPr>
          <w:color w:val="auto"/>
        </w:rPr>
        <w:t>main</w:t>
      </w:r>
      <w:proofErr w:type="spellEnd"/>
      <w:r>
        <w:rPr>
          <w:color w:val="auto"/>
        </w:rPr>
        <w:t>)</w:t>
      </w:r>
      <w:r w:rsidRPr="00D11810">
        <w:rPr>
          <w:noProof/>
        </w:rPr>
        <w:t xml:space="preserve"> </w:t>
      </w:r>
    </w:p>
    <w:p w14:paraId="3E94ED52" w14:textId="77777777" w:rsidR="002F2494" w:rsidRDefault="00D11810" w:rsidP="002F2494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Main</w:t>
      </w:r>
      <w:r w:rsidR="002F2494" w:rsidRPr="002F2494">
        <w:rPr>
          <w:color w:val="auto"/>
        </w:rPr>
        <w:t xml:space="preserve"> </w:t>
      </w:r>
    </w:p>
    <w:p w14:paraId="5637CD34" w14:textId="5BA4FF0E" w:rsidR="00D11810" w:rsidRPr="002F2494" w:rsidRDefault="002F2494" w:rsidP="002F2494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Display</w:t>
      </w:r>
    </w:p>
    <w:p w14:paraId="6DD7FB60" w14:textId="77777777" w:rsidR="003C7482" w:rsidRDefault="003C7482" w:rsidP="003C7482">
      <w:pPr>
        <w:rPr>
          <w:color w:val="auto"/>
        </w:rPr>
      </w:pPr>
    </w:p>
    <w:p w14:paraId="71BEE4AB" w14:textId="6846EB8E" w:rsidR="003C7482" w:rsidRPr="004C72E7" w:rsidRDefault="003C7482" w:rsidP="003C7482">
      <w:pPr>
        <w:rPr>
          <w:rFonts w:asciiTheme="majorHAnsi" w:hAnsiTheme="majorHAnsi"/>
          <w:b/>
          <w:bCs/>
          <w:color w:val="auto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Managers</w:t>
      </w:r>
    </w:p>
    <w:p w14:paraId="7AACB8F3" w14:textId="77777777" w:rsidR="00667081" w:rsidRPr="003C7482" w:rsidRDefault="00667081" w:rsidP="00667081">
      <w:pPr>
        <w:pStyle w:val="Paragrafoelenco"/>
        <w:numPr>
          <w:ilvl w:val="0"/>
          <w:numId w:val="10"/>
        </w:numPr>
        <w:rPr>
          <w:color w:val="auto"/>
        </w:rPr>
      </w:pPr>
      <w:r w:rsidRPr="003C7482">
        <w:rPr>
          <w:color w:val="auto"/>
        </w:rPr>
        <w:t>EmotionsManager</w:t>
      </w:r>
    </w:p>
    <w:p w14:paraId="55550BAD" w14:textId="77777777" w:rsidR="00667081" w:rsidRPr="003C7482" w:rsidRDefault="00667081" w:rsidP="00667081">
      <w:pPr>
        <w:pStyle w:val="Paragrafoelenco"/>
        <w:numPr>
          <w:ilvl w:val="0"/>
          <w:numId w:val="10"/>
        </w:numPr>
        <w:rPr>
          <w:color w:val="auto"/>
        </w:rPr>
      </w:pPr>
      <w:r w:rsidRPr="003C7482">
        <w:rPr>
          <w:color w:val="auto"/>
        </w:rPr>
        <w:t>FeedbackManager</w:t>
      </w:r>
    </w:p>
    <w:p w14:paraId="59B35A66" w14:textId="77777777" w:rsidR="00D11810" w:rsidRPr="003C7482" w:rsidRDefault="00D11810" w:rsidP="003C7482">
      <w:pPr>
        <w:pStyle w:val="Paragrafoelenco"/>
        <w:numPr>
          <w:ilvl w:val="0"/>
          <w:numId w:val="10"/>
        </w:numPr>
        <w:rPr>
          <w:color w:val="auto"/>
        </w:rPr>
      </w:pPr>
      <w:r w:rsidRPr="003C7482">
        <w:rPr>
          <w:color w:val="auto"/>
        </w:rPr>
        <w:t>FileManager</w:t>
      </w:r>
    </w:p>
    <w:p w14:paraId="67B33313" w14:textId="77777777" w:rsidR="00D11810" w:rsidRPr="003C7482" w:rsidRDefault="00D11810" w:rsidP="003C7482">
      <w:pPr>
        <w:pStyle w:val="Paragrafoelenco"/>
        <w:numPr>
          <w:ilvl w:val="0"/>
          <w:numId w:val="10"/>
        </w:numPr>
        <w:rPr>
          <w:color w:val="auto"/>
        </w:rPr>
      </w:pPr>
      <w:r w:rsidRPr="003C7482">
        <w:rPr>
          <w:color w:val="auto"/>
        </w:rPr>
        <w:t>PlaylistsManager</w:t>
      </w:r>
    </w:p>
    <w:p w14:paraId="60BB5AA2" w14:textId="77777777" w:rsidR="00D11810" w:rsidRPr="003C7482" w:rsidRDefault="00D11810" w:rsidP="003C7482">
      <w:pPr>
        <w:pStyle w:val="Paragrafoelenco"/>
        <w:numPr>
          <w:ilvl w:val="0"/>
          <w:numId w:val="10"/>
        </w:numPr>
        <w:rPr>
          <w:color w:val="auto"/>
        </w:rPr>
      </w:pPr>
      <w:r w:rsidRPr="003C7482">
        <w:rPr>
          <w:color w:val="auto"/>
        </w:rPr>
        <w:t>SongsManager</w:t>
      </w:r>
    </w:p>
    <w:p w14:paraId="0E90E6ED" w14:textId="77777777" w:rsidR="00D11810" w:rsidRDefault="00D11810" w:rsidP="003C7482">
      <w:pPr>
        <w:pStyle w:val="Paragrafoelenco"/>
        <w:numPr>
          <w:ilvl w:val="0"/>
          <w:numId w:val="10"/>
        </w:numPr>
        <w:rPr>
          <w:color w:val="auto"/>
        </w:rPr>
      </w:pPr>
      <w:r w:rsidRPr="003C7482">
        <w:rPr>
          <w:color w:val="auto"/>
        </w:rPr>
        <w:t>UsersManager</w:t>
      </w:r>
    </w:p>
    <w:p w14:paraId="16444049" w14:textId="77777777" w:rsidR="003C7482" w:rsidRDefault="003C7482" w:rsidP="003C7482">
      <w:pPr>
        <w:rPr>
          <w:color w:val="auto"/>
        </w:rPr>
      </w:pPr>
    </w:p>
    <w:p w14:paraId="609C53C7" w14:textId="0EBA6DE2" w:rsidR="003C7482" w:rsidRPr="004C72E7" w:rsidRDefault="00D54063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Classi </w:t>
      </w:r>
      <w:r w:rsidR="00C773B9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per la definizione di oggetti</w:t>
      </w:r>
    </w:p>
    <w:p w14:paraId="40127218" w14:textId="77777777" w:rsidR="00C773B9" w:rsidRDefault="00C773B9" w:rsidP="00C773B9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Emotion</w:t>
      </w:r>
    </w:p>
    <w:p w14:paraId="1EAFD298" w14:textId="77777777" w:rsidR="00C773B9" w:rsidRDefault="00C773B9" w:rsidP="00C773B9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Feedback</w:t>
      </w:r>
    </w:p>
    <w:p w14:paraId="7668BC5D" w14:textId="77777777" w:rsidR="00667081" w:rsidRDefault="00667081" w:rsidP="00667081">
      <w:pPr>
        <w:pStyle w:val="Paragrafoelenco"/>
        <w:numPr>
          <w:ilvl w:val="0"/>
          <w:numId w:val="1"/>
        </w:numPr>
        <w:spacing w:after="160"/>
        <w:rPr>
          <w:color w:val="auto"/>
        </w:rPr>
      </w:pPr>
      <w:r>
        <w:rPr>
          <w:color w:val="auto"/>
        </w:rPr>
        <w:t>Person</w:t>
      </w:r>
    </w:p>
    <w:p w14:paraId="5A2EDCD2" w14:textId="77777777" w:rsidR="00C773B9" w:rsidRDefault="00C773B9" w:rsidP="00C773B9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Playlist</w:t>
      </w:r>
    </w:p>
    <w:p w14:paraId="52DA48B1" w14:textId="77777777" w:rsidR="00C773B9" w:rsidRDefault="00C773B9" w:rsidP="00C773B9">
      <w:pPr>
        <w:pStyle w:val="Paragrafoelenco"/>
        <w:numPr>
          <w:ilvl w:val="0"/>
          <w:numId w:val="1"/>
        </w:numPr>
        <w:spacing w:after="160"/>
        <w:rPr>
          <w:color w:val="auto"/>
        </w:rPr>
      </w:pPr>
      <w:r>
        <w:rPr>
          <w:color w:val="auto"/>
        </w:rPr>
        <w:t>Song</w:t>
      </w:r>
    </w:p>
    <w:p w14:paraId="57AFA92F" w14:textId="3F3BD43B" w:rsidR="004C72E7" w:rsidRDefault="00C773B9" w:rsidP="004C72E7">
      <w:pPr>
        <w:pStyle w:val="Paragrafoelenco"/>
        <w:numPr>
          <w:ilvl w:val="0"/>
          <w:numId w:val="1"/>
        </w:numPr>
        <w:spacing w:after="160"/>
        <w:rPr>
          <w:color w:val="auto"/>
        </w:rPr>
      </w:pPr>
      <w:r>
        <w:rPr>
          <w:color w:val="auto"/>
        </w:rPr>
        <w:t>User</w:t>
      </w:r>
    </w:p>
    <w:p w14:paraId="2948BE42" w14:textId="77777777" w:rsidR="004C72E7" w:rsidRPr="004C72E7" w:rsidRDefault="004C72E7" w:rsidP="004C72E7">
      <w:pPr>
        <w:rPr>
          <w:color w:val="auto"/>
        </w:rPr>
      </w:pPr>
    </w:p>
    <w:p w14:paraId="6D40A0D8" w14:textId="0A1D048A" w:rsidR="00C773B9" w:rsidRPr="004C72E7" w:rsidRDefault="002F2494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Altre classi</w:t>
      </w:r>
      <w:r w:rsidR="004C72E7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 ausiliarie</w:t>
      </w:r>
    </w:p>
    <w:p w14:paraId="13D9BA1E" w14:textId="77777777" w:rsidR="004C72E7" w:rsidRDefault="004C72E7" w:rsidP="004C72E7">
      <w:pPr>
        <w:pStyle w:val="Paragrafoelenco"/>
        <w:numPr>
          <w:ilvl w:val="0"/>
          <w:numId w:val="1"/>
        </w:numPr>
        <w:spacing w:after="160"/>
        <w:rPr>
          <w:color w:val="auto"/>
        </w:rPr>
      </w:pPr>
      <w:proofErr w:type="spellStart"/>
      <w:r>
        <w:rPr>
          <w:color w:val="auto"/>
        </w:rPr>
        <w:t>Address</w:t>
      </w:r>
      <w:proofErr w:type="spellEnd"/>
    </w:p>
    <w:p w14:paraId="06EF7223" w14:textId="77777777" w:rsidR="004C72E7" w:rsidRDefault="004C72E7" w:rsidP="004C72E7">
      <w:pPr>
        <w:pStyle w:val="Paragrafoelenco"/>
        <w:numPr>
          <w:ilvl w:val="0"/>
          <w:numId w:val="1"/>
        </w:numPr>
        <w:spacing w:after="160"/>
        <w:rPr>
          <w:color w:val="auto"/>
        </w:rPr>
      </w:pPr>
      <w:r>
        <w:rPr>
          <w:color w:val="auto"/>
        </w:rPr>
        <w:t>DisplayColors</w:t>
      </w:r>
    </w:p>
    <w:p w14:paraId="67F7BF0D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Input</w:t>
      </w:r>
    </w:p>
    <w:p w14:paraId="74191671" w14:textId="1EB02015" w:rsidR="00873E05" w:rsidRDefault="00873E05" w:rsidP="008A2416">
      <w:pPr>
        <w:pStyle w:val="Paragrafoelenco"/>
        <w:numPr>
          <w:ilvl w:val="0"/>
          <w:numId w:val="1"/>
        </w:numPr>
        <w:spacing w:after="160"/>
        <w:rPr>
          <w:color w:val="auto"/>
        </w:rPr>
      </w:pPr>
      <w:r>
        <w:rPr>
          <w:color w:val="auto"/>
        </w:rPr>
        <w:t>SecurePassword</w:t>
      </w:r>
    </w:p>
    <w:p w14:paraId="7A8A0353" w14:textId="411530DA" w:rsidR="00F510A6" w:rsidRDefault="00F510A6" w:rsidP="008A2416">
      <w:pPr>
        <w:pStyle w:val="Paragrafoelenco"/>
        <w:numPr>
          <w:ilvl w:val="0"/>
          <w:numId w:val="1"/>
        </w:numPr>
        <w:spacing w:after="160"/>
        <w:rPr>
          <w:color w:val="auto"/>
        </w:rPr>
      </w:pPr>
      <w:proofErr w:type="spellStart"/>
      <w:r>
        <w:rPr>
          <w:color w:val="auto"/>
        </w:rPr>
        <w:t>TypeStreet</w:t>
      </w:r>
      <w:proofErr w:type="spellEnd"/>
    </w:p>
    <w:p w14:paraId="3A3B9309" w14:textId="77777777" w:rsidR="00AB5BCE" w:rsidRPr="00AB5BCE" w:rsidRDefault="00AB5BCE" w:rsidP="00AB5BCE">
      <w:pPr>
        <w:spacing w:after="160"/>
        <w:rPr>
          <w:color w:val="auto"/>
        </w:rPr>
      </w:pPr>
    </w:p>
    <w:p w14:paraId="1374FA58" w14:textId="19C3F8CF" w:rsidR="008A2416" w:rsidRDefault="008A2416" w:rsidP="008A2416">
      <w:pPr>
        <w:rPr>
          <w:color w:val="auto"/>
        </w:rPr>
      </w:pPr>
      <w:r>
        <w:rPr>
          <w:color w:val="auto"/>
        </w:rPr>
        <w:t>Nei paragrafi seguenti verranno approfondite nel dettaglio</w:t>
      </w:r>
      <w:r w:rsidR="007B343A">
        <w:rPr>
          <w:color w:val="auto"/>
        </w:rPr>
        <w:t>.</w:t>
      </w:r>
    </w:p>
    <w:p w14:paraId="0E2CCE0E" w14:textId="77777777" w:rsidR="007B343A" w:rsidRPr="008A2416" w:rsidRDefault="007B343A" w:rsidP="008A2416">
      <w:pPr>
        <w:rPr>
          <w:color w:val="auto"/>
        </w:rPr>
      </w:pPr>
    </w:p>
    <w:p w14:paraId="18DE762A" w14:textId="77777777" w:rsidR="00D11810" w:rsidRDefault="00D11810" w:rsidP="00D11810">
      <w:pPr>
        <w:rPr>
          <w:color w:val="auto"/>
        </w:rPr>
      </w:pPr>
    </w:p>
    <w:p w14:paraId="46EE40DD" w14:textId="77777777" w:rsidR="00CE4145" w:rsidRDefault="00CE4145" w:rsidP="00D11810">
      <w:pPr>
        <w:rPr>
          <w:color w:val="auto"/>
        </w:rPr>
      </w:pPr>
    </w:p>
    <w:p w14:paraId="32F48B87" w14:textId="77777777" w:rsidR="00CE4145" w:rsidRDefault="00CE4145" w:rsidP="00D11810">
      <w:pPr>
        <w:rPr>
          <w:color w:val="auto"/>
        </w:rPr>
      </w:pPr>
    </w:p>
    <w:p w14:paraId="2967FB28" w14:textId="30B1832B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69675" wp14:editId="6E65E3D5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3ED09D" id="Connettore diritto 2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6h1Az94AAAAIAQAADwAAAAAAAAAA&#10;AAAAAAAdBAAAZHJzL2Rvd25yZXYueG1sUEsFBgAAAAAEAAQA8wAAACgFAAAAAA==&#10;" strokecolor="#1f857b" strokeweight="1.5pt"/>
            </w:pict>
          </mc:Fallback>
        </mc:AlternateContent>
      </w:r>
      <w:r w:rsidR="008A2416" w:rsidRPr="008A2416">
        <w:rPr>
          <w:rFonts w:asciiTheme="majorHAnsi" w:hAnsiTheme="majorHAnsi"/>
          <w:b/>
          <w:bCs/>
          <w:color w:val="auto"/>
          <w:sz w:val="52"/>
          <w:szCs w:val="52"/>
        </w:rPr>
        <w:t>Playlist</w:t>
      </w:r>
    </w:p>
    <w:p w14:paraId="151AF577" w14:textId="604ACD44" w:rsidR="00D11810" w:rsidRPr="007B343A" w:rsidRDefault="00D11810" w:rsidP="0035709C">
      <w:pPr>
        <w:spacing w:before="240"/>
        <w:jc w:val="both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color w:val="auto"/>
        </w:rPr>
        <w:t>Questa classe è utilizzata per la creazione di oggetti di tipo Playlist, creati a partire dagli input inseriti dall’utente richiesti a terminale, ovvero: nome della playlist e ID delle canzoni da inserire.</w:t>
      </w:r>
    </w:p>
    <w:p w14:paraId="46479818" w14:textId="77777777" w:rsidR="00D11810" w:rsidRDefault="00D11810" w:rsidP="0035709C">
      <w:pPr>
        <w:jc w:val="both"/>
        <w:rPr>
          <w:color w:val="auto"/>
        </w:rPr>
      </w:pPr>
    </w:p>
    <w:p w14:paraId="43A29D98" w14:textId="77777777" w:rsidR="00D11810" w:rsidRDefault="00D11810" w:rsidP="0035709C">
      <w:pPr>
        <w:jc w:val="both"/>
        <w:rPr>
          <w:color w:val="auto"/>
        </w:rPr>
      </w:pPr>
      <w:r>
        <w:rPr>
          <w:color w:val="auto"/>
        </w:rPr>
        <w:t>Un oggetto di tipo playlist possiede i seguenti campi:</w:t>
      </w:r>
    </w:p>
    <w:p w14:paraId="5084B7FE" w14:textId="6B325F42" w:rsidR="00D11810" w:rsidRDefault="00D11810" w:rsidP="0035709C">
      <w:pPr>
        <w:pStyle w:val="Paragrafoelenco"/>
        <w:numPr>
          <w:ilvl w:val="0"/>
          <w:numId w:val="1"/>
        </w:numPr>
        <w:jc w:val="both"/>
        <w:rPr>
          <w:color w:val="auto"/>
        </w:rPr>
      </w:pPr>
      <w:proofErr w:type="spellStart"/>
      <w:r w:rsidRPr="00AB5BCE">
        <w:rPr>
          <w:i/>
          <w:iCs/>
          <w:color w:val="auto"/>
        </w:rPr>
        <w:t>userId</w:t>
      </w:r>
      <w:proofErr w:type="spellEnd"/>
      <w:r>
        <w:rPr>
          <w:color w:val="auto"/>
        </w:rPr>
        <w:t xml:space="preserve"> di tipo primitivo int</w:t>
      </w:r>
    </w:p>
    <w:p w14:paraId="0E937B12" w14:textId="7C59C544" w:rsidR="00D11810" w:rsidRDefault="00D11810" w:rsidP="0035709C">
      <w:pPr>
        <w:pStyle w:val="Paragrafoelenco"/>
        <w:numPr>
          <w:ilvl w:val="0"/>
          <w:numId w:val="1"/>
        </w:numPr>
        <w:jc w:val="both"/>
        <w:rPr>
          <w:color w:val="auto"/>
        </w:rPr>
      </w:pPr>
      <w:r w:rsidRPr="00AB5BCE">
        <w:rPr>
          <w:i/>
          <w:iCs/>
          <w:color w:val="auto"/>
        </w:rPr>
        <w:t>name</w:t>
      </w:r>
      <w:r w:rsidR="00F16D34">
        <w:rPr>
          <w:color w:val="auto"/>
        </w:rPr>
        <w:t xml:space="preserve"> </w:t>
      </w:r>
      <w:r>
        <w:rPr>
          <w:color w:val="auto"/>
        </w:rPr>
        <w:t>stringa alfanumerica che rappresenta il nome della playlist scelto dall’utente</w:t>
      </w:r>
    </w:p>
    <w:p w14:paraId="4AE51550" w14:textId="1AF1C1E8" w:rsidR="00D11810" w:rsidRDefault="00D11810" w:rsidP="0035709C">
      <w:pPr>
        <w:pStyle w:val="Paragrafoelenco"/>
        <w:numPr>
          <w:ilvl w:val="0"/>
          <w:numId w:val="1"/>
        </w:numPr>
        <w:jc w:val="both"/>
        <w:rPr>
          <w:color w:val="auto"/>
        </w:rPr>
      </w:pPr>
      <w:proofErr w:type="spellStart"/>
      <w:r w:rsidRPr="00AB5BCE">
        <w:rPr>
          <w:i/>
          <w:iCs/>
          <w:color w:val="auto"/>
        </w:rPr>
        <w:t>listSongs</w:t>
      </w:r>
      <w:proofErr w:type="spellEnd"/>
      <w:r>
        <w:rPr>
          <w:color w:val="auto"/>
        </w:rPr>
        <w:t xml:space="preserve"> vettore di tipo </w:t>
      </w:r>
      <w:proofErr w:type="spellStart"/>
      <w:r>
        <w:rPr>
          <w:color w:val="auto"/>
        </w:rPr>
        <w:t>Integer</w:t>
      </w:r>
      <w:proofErr w:type="spellEnd"/>
      <w:r>
        <w:rPr>
          <w:color w:val="auto"/>
        </w:rPr>
        <w:t xml:space="preserve"> contenente la lista delle canzoni</w:t>
      </w:r>
    </w:p>
    <w:p w14:paraId="516F8B9B" w14:textId="77777777" w:rsidR="00D11810" w:rsidRDefault="00D11810" w:rsidP="0035709C">
      <w:pPr>
        <w:jc w:val="both"/>
        <w:rPr>
          <w:color w:val="auto"/>
        </w:rPr>
      </w:pPr>
    </w:p>
    <w:p w14:paraId="3F4BA894" w14:textId="2DE8F3E7" w:rsidR="00D11810" w:rsidRDefault="00D11810" w:rsidP="0035709C">
      <w:pPr>
        <w:jc w:val="both"/>
        <w:rPr>
          <w:color w:val="auto"/>
        </w:rPr>
      </w:pPr>
      <w:r>
        <w:rPr>
          <w:color w:val="auto"/>
        </w:rPr>
        <w:t xml:space="preserve">L’inserimento delle canzoni all’interno della playlist è gestito dal metodo </w:t>
      </w:r>
      <w:proofErr w:type="spellStart"/>
      <w:r>
        <w:rPr>
          <w:color w:val="auto"/>
        </w:rPr>
        <w:t>addSong</w:t>
      </w:r>
      <w:proofErr w:type="spellEnd"/>
      <w:r w:rsidR="00F16D34">
        <w:rPr>
          <w:color w:val="auto"/>
        </w:rPr>
        <w:t>()</w:t>
      </w:r>
      <w:r>
        <w:rPr>
          <w:color w:val="auto"/>
        </w:rPr>
        <w:t>, presente all’interno della classe.</w:t>
      </w:r>
    </w:p>
    <w:p w14:paraId="0B6F75BD" w14:textId="4E047D05" w:rsidR="007B343A" w:rsidRDefault="007B343A" w:rsidP="00D11810">
      <w:pPr>
        <w:rPr>
          <w:color w:val="auto"/>
        </w:rPr>
      </w:pPr>
    </w:p>
    <w:p w14:paraId="1D3D0CD9" w14:textId="77777777" w:rsidR="007B343A" w:rsidRDefault="007B343A" w:rsidP="00D11810">
      <w:pPr>
        <w:rPr>
          <w:color w:val="auto"/>
        </w:rPr>
      </w:pPr>
    </w:p>
    <w:p w14:paraId="548F057D" w14:textId="77777777" w:rsidR="00D11810" w:rsidRDefault="00D11810" w:rsidP="00D11810">
      <w:pPr>
        <w:rPr>
          <w:color w:val="auto"/>
        </w:rPr>
      </w:pPr>
    </w:p>
    <w:p w14:paraId="0DD27071" w14:textId="3DC0B322" w:rsidR="00D11810" w:rsidRDefault="00D1181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P</w:t>
      </w:r>
      <w:r w:rsidR="007B343A" w:rsidRPr="007B343A">
        <w:rPr>
          <w:rFonts w:asciiTheme="majorHAnsi" w:hAnsiTheme="majorHAnsi"/>
          <w:b/>
          <w:bCs/>
          <w:color w:val="auto"/>
          <w:sz w:val="52"/>
          <w:szCs w:val="52"/>
        </w:rPr>
        <w:t>laylistsManager</w:t>
      </w:r>
    </w:p>
    <w:p w14:paraId="5D306555" w14:textId="1CAAA5E5" w:rsidR="00D11810" w:rsidRDefault="007B343A" w:rsidP="00182CBD">
      <w:pPr>
        <w:spacing w:before="24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5C108" wp14:editId="59AB06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1B64CE" id="Connettore diritto 2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 xml:space="preserve">Questa classe è responsabile della gestione degli oggetti di tipo Playlist, i quali vengono salvati all’interno del file </w:t>
      </w:r>
      <w:r w:rsidR="00D11810" w:rsidRPr="00CB32AB">
        <w:rPr>
          <w:color w:val="auto"/>
          <w:u w:val="single"/>
        </w:rPr>
        <w:t>Playlist.txt</w:t>
      </w:r>
      <w:r w:rsidR="00D11810">
        <w:rPr>
          <w:color w:val="auto"/>
        </w:rPr>
        <w:t xml:space="preserve"> nel seguente modo:</w:t>
      </w:r>
    </w:p>
    <w:p w14:paraId="0B326611" w14:textId="77777777" w:rsidR="00647764" w:rsidRPr="00CB32AB" w:rsidRDefault="00647764" w:rsidP="00182CBD">
      <w:pPr>
        <w:jc w:val="both"/>
        <w:rPr>
          <w:color w:val="auto"/>
          <w:sz w:val="22"/>
          <w:szCs w:val="18"/>
        </w:rPr>
      </w:pPr>
    </w:p>
    <w:tbl>
      <w:tblPr>
        <w:tblStyle w:val="Grigliatabella"/>
        <w:tblW w:w="0" w:type="auto"/>
        <w:tblInd w:w="585" w:type="dxa"/>
        <w:tblLook w:val="04A0" w:firstRow="1" w:lastRow="0" w:firstColumn="1" w:lastColumn="0" w:noHBand="0" w:noVBand="1"/>
      </w:tblPr>
      <w:tblGrid>
        <w:gridCol w:w="1638"/>
        <w:gridCol w:w="1334"/>
        <w:gridCol w:w="2126"/>
      </w:tblGrid>
      <w:tr w:rsidR="00647764" w14:paraId="5D92394A" w14:textId="77777777" w:rsidTr="00182CBD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563ED181" w14:textId="5D47E7A2" w:rsidR="00647764" w:rsidRDefault="00647764" w:rsidP="00647764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647764">
              <w:rPr>
                <w:color w:val="auto"/>
              </w:rPr>
              <w:t>Playlist</w:t>
            </w:r>
            <w:r>
              <w:rPr>
                <w:color w:val="auto"/>
              </w:rPr>
              <w:t>;</w:t>
            </w:r>
          </w:p>
        </w:tc>
        <w:tc>
          <w:tcPr>
            <w:tcW w:w="1334" w:type="dxa"/>
            <w:shd w:val="clear" w:color="auto" w:fill="FFFFA3"/>
            <w:vAlign w:val="center"/>
          </w:tcPr>
          <w:p w14:paraId="42F82D76" w14:textId="08738D65" w:rsidR="00647764" w:rsidRPr="00647764" w:rsidRDefault="00647764" w:rsidP="00647764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647764">
              <w:rPr>
                <w:color w:val="auto"/>
              </w:rPr>
              <w:t>1</w:t>
            </w:r>
            <w:r w:rsidRPr="00647764">
              <w:rPr>
                <w:color w:val="auto"/>
              </w:rPr>
              <w:t>;</w:t>
            </w:r>
          </w:p>
        </w:tc>
        <w:tc>
          <w:tcPr>
            <w:tcW w:w="2126" w:type="dxa"/>
            <w:shd w:val="clear" w:color="auto" w:fill="B0DD7F"/>
            <w:vAlign w:val="center"/>
          </w:tcPr>
          <w:p w14:paraId="45F4DB6A" w14:textId="11ABD769" w:rsidR="00647764" w:rsidRPr="00647764" w:rsidRDefault="00647764" w:rsidP="00647764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647764">
              <w:rPr>
                <w:color w:val="auto"/>
              </w:rPr>
              <w:t>45;34;56;67</w:t>
            </w:r>
          </w:p>
        </w:tc>
      </w:tr>
    </w:tbl>
    <w:p w14:paraId="7DAFF321" w14:textId="02686446" w:rsidR="00D11810" w:rsidRPr="00CB32AB" w:rsidRDefault="00CB32AB" w:rsidP="003027B9">
      <w:pPr>
        <w:spacing w:before="200"/>
        <w:ind w:left="360" w:firstLine="720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9753A9" wp14:editId="1DA7FACE">
                <wp:simplePos x="0" y="0"/>
                <wp:positionH relativeFrom="column">
                  <wp:posOffset>491017</wp:posOffset>
                </wp:positionH>
                <wp:positionV relativeFrom="paragraph">
                  <wp:posOffset>164465</wp:posOffset>
                </wp:positionV>
                <wp:extent cx="108585" cy="107950"/>
                <wp:effectExtent l="0" t="0" r="24765" b="2540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38546" id="Rettangolo 12" o:spid="_x0000_s1026" style="position:absolute;margin-left:38.65pt;margin-top:12.95pt;width:8.55pt;height: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" fillcolor="#c5f1ed [662]" strokecolor="#51d6ca [1942]" strokeweight="2pt"/>
            </w:pict>
          </mc:Fallback>
        </mc:AlternateContent>
      </w:r>
      <w:r w:rsidR="00D11810" w:rsidRPr="00CB32AB">
        <w:rPr>
          <w:i/>
          <w:iCs/>
          <w:color w:val="auto"/>
          <w:sz w:val="22"/>
          <w:szCs w:val="18"/>
        </w:rPr>
        <w:t>Nome playlist</w:t>
      </w:r>
    </w:p>
    <w:p w14:paraId="620F2988" w14:textId="79DB946A" w:rsidR="00D11810" w:rsidRPr="00CB32AB" w:rsidRDefault="00CB32AB" w:rsidP="003027B9">
      <w:pPr>
        <w:ind w:left="720" w:firstLine="360"/>
        <w:rPr>
          <w:i/>
          <w:iCs/>
          <w:color w:val="auto"/>
          <w:sz w:val="22"/>
          <w:szCs w:val="18"/>
        </w:rPr>
      </w:pPr>
      <w:r w:rsidRPr="00CB32A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B4F033" wp14:editId="5C4B5CA3">
                <wp:simplePos x="0" y="0"/>
                <wp:positionH relativeFrom="column">
                  <wp:posOffset>472440</wp:posOffset>
                </wp:positionH>
                <wp:positionV relativeFrom="paragraph">
                  <wp:posOffset>24765</wp:posOffset>
                </wp:positionV>
                <wp:extent cx="108585" cy="107950"/>
                <wp:effectExtent l="0" t="0" r="24765" b="2540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FFFF53"/>
                        </a:solidFill>
                        <a:ln>
                          <a:solidFill>
                            <a:srgbClr val="EBE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7EFED" id="Rettangolo 13" o:spid="_x0000_s1026" style="position:absolute;margin-left:37.2pt;margin-top:1.95pt;width:8.55pt;height:8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" fillcolor="#ffff53" strokecolor="#ebe600" strokeweight="2pt"/>
            </w:pict>
          </mc:Fallback>
        </mc:AlternateContent>
      </w:r>
      <w:r w:rsidR="00D11810" w:rsidRPr="00CB32AB">
        <w:rPr>
          <w:i/>
          <w:iCs/>
          <w:color w:val="auto"/>
          <w:sz w:val="22"/>
          <w:szCs w:val="18"/>
        </w:rPr>
        <w:t>ID utente</w:t>
      </w:r>
    </w:p>
    <w:p w14:paraId="7AB93094" w14:textId="6A9FD807" w:rsidR="00D11810" w:rsidRPr="00CB32AB" w:rsidRDefault="00CB32AB" w:rsidP="003027B9">
      <w:pPr>
        <w:ind w:left="720" w:firstLine="360"/>
        <w:rPr>
          <w:i/>
          <w:iCs/>
          <w:color w:val="auto"/>
          <w:sz w:val="22"/>
          <w:szCs w:val="18"/>
        </w:rPr>
      </w:pPr>
      <w:r w:rsidRPr="00CB32A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F717A4" wp14:editId="3E8B23D5">
                <wp:simplePos x="0" y="0"/>
                <wp:positionH relativeFrom="column">
                  <wp:posOffset>473075</wp:posOffset>
                </wp:positionH>
                <wp:positionV relativeFrom="paragraph">
                  <wp:posOffset>24130</wp:posOffset>
                </wp:positionV>
                <wp:extent cx="108585" cy="107950"/>
                <wp:effectExtent l="0" t="0" r="24765" b="2540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B0DD7F"/>
                        </a:solidFill>
                        <a:ln>
                          <a:solidFill>
                            <a:srgbClr val="8DCE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ED221" id="Rettangolo 15" o:spid="_x0000_s1026" style="position:absolute;margin-left:37.25pt;margin-top:1.9pt;width:8.55pt;height:8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" fillcolor="#b0dd7f" strokecolor="#8dce46" strokeweight="2pt"/>
            </w:pict>
          </mc:Fallback>
        </mc:AlternateContent>
      </w:r>
      <w:r w:rsidR="00D11810" w:rsidRPr="00CB32AB">
        <w:rPr>
          <w:i/>
          <w:iCs/>
          <w:color w:val="auto"/>
          <w:sz w:val="22"/>
          <w:szCs w:val="18"/>
        </w:rPr>
        <w:t>ID canzone</w:t>
      </w:r>
    </w:p>
    <w:p w14:paraId="2D89865E" w14:textId="77777777" w:rsidR="00D11810" w:rsidRDefault="00D11810" w:rsidP="00D11810">
      <w:pPr>
        <w:rPr>
          <w:i/>
          <w:iCs/>
          <w:color w:val="auto"/>
        </w:rPr>
      </w:pPr>
    </w:p>
    <w:p w14:paraId="1A421DC6" w14:textId="49FAF07F" w:rsidR="0061011E" w:rsidRPr="0096408D" w:rsidRDefault="0061011E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96408D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0FF48D82" w14:textId="10D6C4A1" w:rsidR="00D11810" w:rsidRDefault="00D11810" w:rsidP="00182CBD">
      <w:pPr>
        <w:spacing w:before="120"/>
        <w:jc w:val="both"/>
        <w:rPr>
          <w:color w:val="auto"/>
        </w:rPr>
      </w:pPr>
      <w:r>
        <w:rPr>
          <w:color w:val="auto"/>
        </w:rPr>
        <w:t xml:space="preserve">Le playlist sono salvate utilizzando come struttura dati una </w:t>
      </w:r>
      <w:proofErr w:type="spellStart"/>
      <w:r>
        <w:rPr>
          <w:color w:val="auto"/>
        </w:rPr>
        <w:t>HashMap</w:t>
      </w:r>
      <w:proofErr w:type="spellEnd"/>
      <w:r>
        <w:rPr>
          <w:color w:val="auto"/>
        </w:rPr>
        <w:t xml:space="preserve"> (</w:t>
      </w:r>
      <w:proofErr w:type="spellStart"/>
      <w:r w:rsidRPr="00900F61">
        <w:rPr>
          <w:b/>
          <w:bCs/>
          <w:color w:val="auto"/>
        </w:rPr>
        <w:t>playlistMap</w:t>
      </w:r>
      <w:proofErr w:type="spellEnd"/>
      <w:r>
        <w:rPr>
          <w:color w:val="auto"/>
        </w:rPr>
        <w:t>), che possiede come chiave l’ID utente e come valore la lista di playlist create dall’utente.</w:t>
      </w:r>
    </w:p>
    <w:p w14:paraId="0616F9F4" w14:textId="77777777" w:rsidR="007B343A" w:rsidRDefault="007B343A" w:rsidP="00D11810">
      <w:pPr>
        <w:rPr>
          <w:color w:val="auto"/>
        </w:rPr>
      </w:pPr>
    </w:p>
    <w:p w14:paraId="33E56109" w14:textId="77777777" w:rsidR="00D11810" w:rsidRDefault="00D11810" w:rsidP="00D11810">
      <w:pPr>
        <w:rPr>
          <w:color w:val="auto"/>
        </w:rPr>
      </w:pPr>
    </w:p>
    <w:p w14:paraId="1E839107" w14:textId="77777777" w:rsidR="00CE4145" w:rsidRDefault="00CE4145" w:rsidP="00D11810">
      <w:pPr>
        <w:rPr>
          <w:color w:val="auto"/>
        </w:rPr>
      </w:pPr>
    </w:p>
    <w:p w14:paraId="447815DA" w14:textId="77777777" w:rsidR="00CE4145" w:rsidRDefault="00CE4145" w:rsidP="00D11810">
      <w:pPr>
        <w:rPr>
          <w:color w:val="auto"/>
        </w:rPr>
      </w:pPr>
    </w:p>
    <w:p w14:paraId="52A8C739" w14:textId="77777777" w:rsidR="00CE4145" w:rsidRDefault="00CE4145" w:rsidP="00D11810">
      <w:pPr>
        <w:rPr>
          <w:color w:val="auto"/>
        </w:rPr>
      </w:pPr>
    </w:p>
    <w:p w14:paraId="1ABDED8F" w14:textId="77777777" w:rsidR="00CE4145" w:rsidRDefault="00CE4145" w:rsidP="00D11810">
      <w:pPr>
        <w:rPr>
          <w:color w:val="auto"/>
        </w:rPr>
      </w:pPr>
    </w:p>
    <w:p w14:paraId="6FDAB49C" w14:textId="77777777" w:rsidR="00CE4145" w:rsidRDefault="00CE4145" w:rsidP="00D11810">
      <w:pPr>
        <w:rPr>
          <w:color w:val="auto"/>
        </w:rPr>
      </w:pPr>
    </w:p>
    <w:p w14:paraId="01C86194" w14:textId="7F914DC0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Song</w:t>
      </w:r>
    </w:p>
    <w:p w14:paraId="7F540CEE" w14:textId="41B5E0BB" w:rsidR="00D11810" w:rsidRPr="007B343A" w:rsidRDefault="007B343A" w:rsidP="00182CBD">
      <w:pPr>
        <w:spacing w:before="240"/>
        <w:jc w:val="both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5ACD4" wp14:editId="525420B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7F0A03" id="Connettore diritto 2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>Questa classe è utilizzata per rappresentare gli oggetti di tipo Song, costituiti dalle singole canzoni presenti nel file Canzoni.txt.</w:t>
      </w:r>
    </w:p>
    <w:p w14:paraId="56810012" w14:textId="77777777" w:rsidR="00D11810" w:rsidRDefault="00D11810" w:rsidP="00182CBD">
      <w:pPr>
        <w:jc w:val="both"/>
        <w:rPr>
          <w:color w:val="auto"/>
        </w:rPr>
      </w:pPr>
    </w:p>
    <w:p w14:paraId="2DEC9BD1" w14:textId="77777777" w:rsidR="00D11810" w:rsidRDefault="00D11810" w:rsidP="00182CBD">
      <w:pPr>
        <w:jc w:val="both"/>
        <w:rPr>
          <w:color w:val="auto"/>
        </w:rPr>
      </w:pPr>
      <w:r>
        <w:rPr>
          <w:color w:val="auto"/>
        </w:rPr>
        <w:t xml:space="preserve">Un oggetto di tipo </w:t>
      </w:r>
      <w:proofErr w:type="spellStart"/>
      <w:r w:rsidRPr="00A62E51">
        <w:rPr>
          <w:i/>
          <w:iCs/>
          <w:color w:val="auto"/>
        </w:rPr>
        <w:t>song</w:t>
      </w:r>
      <w:proofErr w:type="spellEnd"/>
      <w:r>
        <w:rPr>
          <w:color w:val="auto"/>
        </w:rPr>
        <w:t xml:space="preserve"> possiede i seguenti campi:</w:t>
      </w:r>
    </w:p>
    <w:p w14:paraId="69225C44" w14:textId="77777777" w:rsidR="00D11810" w:rsidRDefault="00D11810" w:rsidP="00182CBD">
      <w:pPr>
        <w:pStyle w:val="Paragrafoelenco"/>
        <w:numPr>
          <w:ilvl w:val="0"/>
          <w:numId w:val="1"/>
        </w:numPr>
        <w:jc w:val="both"/>
        <w:rPr>
          <w:color w:val="auto"/>
        </w:rPr>
      </w:pPr>
      <w:r w:rsidRPr="003C7F62">
        <w:rPr>
          <w:i/>
          <w:iCs/>
          <w:color w:val="auto"/>
        </w:rPr>
        <w:t>id</w:t>
      </w:r>
      <w:r>
        <w:rPr>
          <w:color w:val="auto"/>
        </w:rPr>
        <w:t xml:space="preserve"> di tipo primitivo int, che rappresenta l’id del brano</w:t>
      </w:r>
    </w:p>
    <w:p w14:paraId="663A9782" w14:textId="77777777" w:rsidR="00D11810" w:rsidRDefault="00D11810" w:rsidP="00182CBD">
      <w:pPr>
        <w:pStyle w:val="Paragrafoelenco"/>
        <w:numPr>
          <w:ilvl w:val="0"/>
          <w:numId w:val="1"/>
        </w:numPr>
        <w:jc w:val="both"/>
        <w:rPr>
          <w:color w:val="auto"/>
        </w:rPr>
      </w:pPr>
      <w:proofErr w:type="spellStart"/>
      <w:r w:rsidRPr="003C7F62">
        <w:rPr>
          <w:i/>
          <w:iCs/>
          <w:color w:val="auto"/>
        </w:rPr>
        <w:t>title</w:t>
      </w:r>
      <w:proofErr w:type="spellEnd"/>
      <w:r>
        <w:rPr>
          <w:color w:val="auto"/>
        </w:rPr>
        <w:t xml:space="preserve"> di tipo String, che rappresenta il titolo del brano</w:t>
      </w:r>
    </w:p>
    <w:p w14:paraId="70D34B43" w14:textId="77777777" w:rsidR="00D11810" w:rsidRDefault="00D11810" w:rsidP="00182CBD">
      <w:pPr>
        <w:pStyle w:val="Paragrafoelenco"/>
        <w:numPr>
          <w:ilvl w:val="0"/>
          <w:numId w:val="1"/>
        </w:numPr>
        <w:jc w:val="both"/>
        <w:rPr>
          <w:color w:val="auto"/>
        </w:rPr>
      </w:pPr>
      <w:proofErr w:type="spellStart"/>
      <w:r w:rsidRPr="003C7F62">
        <w:rPr>
          <w:i/>
          <w:iCs/>
          <w:color w:val="auto"/>
        </w:rPr>
        <w:t>author</w:t>
      </w:r>
      <w:proofErr w:type="spellEnd"/>
      <w:r>
        <w:rPr>
          <w:color w:val="auto"/>
        </w:rPr>
        <w:t xml:space="preserve"> di tipo String, che rappresenta l’autore del brano</w:t>
      </w:r>
    </w:p>
    <w:p w14:paraId="74FB3EE6" w14:textId="77777777" w:rsidR="00D11810" w:rsidRDefault="00D11810" w:rsidP="00182CBD">
      <w:pPr>
        <w:pStyle w:val="Paragrafoelenco"/>
        <w:numPr>
          <w:ilvl w:val="0"/>
          <w:numId w:val="1"/>
        </w:numPr>
        <w:jc w:val="both"/>
        <w:rPr>
          <w:color w:val="auto"/>
        </w:rPr>
      </w:pPr>
      <w:proofErr w:type="spellStart"/>
      <w:r w:rsidRPr="003C7F62">
        <w:rPr>
          <w:i/>
          <w:iCs/>
          <w:color w:val="auto"/>
        </w:rPr>
        <w:t>genre</w:t>
      </w:r>
      <w:proofErr w:type="spellEnd"/>
      <w:r>
        <w:rPr>
          <w:color w:val="auto"/>
        </w:rPr>
        <w:t xml:space="preserve"> di tipo String, che rappresenta il genere del brano</w:t>
      </w:r>
    </w:p>
    <w:p w14:paraId="65A8FD9B" w14:textId="77777777" w:rsidR="00D11810" w:rsidRDefault="00D11810" w:rsidP="00182CBD">
      <w:pPr>
        <w:pStyle w:val="Paragrafoelenco"/>
        <w:numPr>
          <w:ilvl w:val="0"/>
          <w:numId w:val="1"/>
        </w:numPr>
        <w:jc w:val="both"/>
        <w:rPr>
          <w:color w:val="auto"/>
        </w:rPr>
      </w:pPr>
      <w:proofErr w:type="spellStart"/>
      <w:r w:rsidRPr="003C7F62">
        <w:rPr>
          <w:i/>
          <w:iCs/>
          <w:color w:val="auto"/>
        </w:rPr>
        <w:t>year</w:t>
      </w:r>
      <w:proofErr w:type="spellEnd"/>
      <w:r>
        <w:rPr>
          <w:color w:val="auto"/>
        </w:rPr>
        <w:t xml:space="preserve"> di tipo int di </w:t>
      </w:r>
      <w:proofErr w:type="gramStart"/>
      <w:r>
        <w:rPr>
          <w:color w:val="auto"/>
        </w:rPr>
        <w:t>4</w:t>
      </w:r>
      <w:proofErr w:type="gramEnd"/>
      <w:r>
        <w:rPr>
          <w:color w:val="auto"/>
        </w:rPr>
        <w:t xml:space="preserve"> cifre, che rappresenta l’anno di produzione del brano</w:t>
      </w:r>
    </w:p>
    <w:p w14:paraId="1F160D7C" w14:textId="77777777" w:rsidR="00D11810" w:rsidRDefault="00D11810" w:rsidP="00182CBD">
      <w:pPr>
        <w:pStyle w:val="Paragrafoelenco"/>
        <w:numPr>
          <w:ilvl w:val="0"/>
          <w:numId w:val="1"/>
        </w:numPr>
        <w:jc w:val="both"/>
        <w:rPr>
          <w:color w:val="auto"/>
        </w:rPr>
      </w:pPr>
      <w:proofErr w:type="spellStart"/>
      <w:r w:rsidRPr="00833052">
        <w:rPr>
          <w:i/>
          <w:iCs/>
          <w:color w:val="auto"/>
        </w:rPr>
        <w:t>duration_ms</w:t>
      </w:r>
      <w:proofErr w:type="spellEnd"/>
      <w:r>
        <w:rPr>
          <w:color w:val="auto"/>
        </w:rPr>
        <w:t xml:space="preserve"> di tipo int di </w:t>
      </w:r>
      <w:proofErr w:type="gramStart"/>
      <w:r>
        <w:rPr>
          <w:color w:val="auto"/>
        </w:rPr>
        <w:t>6</w:t>
      </w:r>
      <w:proofErr w:type="gramEnd"/>
      <w:r>
        <w:rPr>
          <w:color w:val="auto"/>
        </w:rPr>
        <w:t xml:space="preserve"> cifre, che rappresenta la durata del brano in millisecondi</w:t>
      </w:r>
    </w:p>
    <w:p w14:paraId="2C101049" w14:textId="77777777" w:rsidR="00D11810" w:rsidRDefault="00D11810" w:rsidP="00182CBD">
      <w:pPr>
        <w:jc w:val="both"/>
        <w:rPr>
          <w:color w:val="auto"/>
        </w:rPr>
      </w:pPr>
    </w:p>
    <w:p w14:paraId="62BC7DAF" w14:textId="0092474D" w:rsidR="007B343A" w:rsidRDefault="00D11810" w:rsidP="00182CBD">
      <w:pPr>
        <w:jc w:val="both"/>
        <w:rPr>
          <w:color w:val="auto"/>
        </w:rPr>
      </w:pPr>
      <w:r>
        <w:rPr>
          <w:color w:val="auto"/>
        </w:rPr>
        <w:t xml:space="preserve">All’interno della classe è presente il metodo </w:t>
      </w:r>
      <w:proofErr w:type="spellStart"/>
      <w:r w:rsidRPr="00665F68">
        <w:rPr>
          <w:i/>
          <w:iCs/>
          <w:color w:val="auto"/>
        </w:rPr>
        <w:t>millisToTime</w:t>
      </w:r>
      <w:proofErr w:type="spellEnd"/>
      <w:r>
        <w:rPr>
          <w:color w:val="auto"/>
        </w:rPr>
        <w:t xml:space="preserve">, utilizzato per la conversione della durata del brano da millisecondi al formato </w:t>
      </w:r>
      <w:proofErr w:type="spellStart"/>
      <w:r w:rsidRPr="00457072">
        <w:rPr>
          <w:i/>
          <w:iCs/>
          <w:color w:val="auto"/>
        </w:rPr>
        <w:t>minuti:secondi</w:t>
      </w:r>
      <w:proofErr w:type="spellEnd"/>
      <w:r>
        <w:rPr>
          <w:color w:val="auto"/>
        </w:rPr>
        <w:t>.</w:t>
      </w:r>
    </w:p>
    <w:p w14:paraId="7581FF65" w14:textId="77777777" w:rsidR="00CE4145" w:rsidRDefault="00CE4145" w:rsidP="00D11810">
      <w:pPr>
        <w:rPr>
          <w:color w:val="auto"/>
        </w:rPr>
      </w:pPr>
    </w:p>
    <w:p w14:paraId="1FFE25F9" w14:textId="77777777" w:rsidR="00CE4145" w:rsidRDefault="00CE4145" w:rsidP="00D11810">
      <w:pPr>
        <w:rPr>
          <w:color w:val="auto"/>
        </w:rPr>
      </w:pPr>
    </w:p>
    <w:p w14:paraId="6F4FE793" w14:textId="4B23A041" w:rsidR="007B343A" w:rsidRDefault="00D1181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 w:rsidR="007B343A">
        <w:rPr>
          <w:rFonts w:asciiTheme="majorHAnsi" w:hAnsiTheme="majorHAnsi"/>
          <w:b/>
          <w:bCs/>
          <w:color w:val="auto"/>
          <w:sz w:val="52"/>
          <w:szCs w:val="52"/>
        </w:rPr>
        <w:t>ongs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</w:t>
      </w:r>
      <w:r w:rsidR="007B343A">
        <w:rPr>
          <w:rFonts w:asciiTheme="majorHAnsi" w:hAnsiTheme="majorHAnsi"/>
          <w:b/>
          <w:bCs/>
          <w:color w:val="auto"/>
          <w:sz w:val="52"/>
          <w:szCs w:val="52"/>
        </w:rPr>
        <w:t>anager</w:t>
      </w:r>
    </w:p>
    <w:p w14:paraId="278DF288" w14:textId="10AE4240" w:rsidR="00D11810" w:rsidRDefault="007B343A" w:rsidP="00182CBD">
      <w:pPr>
        <w:spacing w:before="24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44A10" wp14:editId="45CA2D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A367CA" id="Connettore diritto 26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>Questa classe è responsabile della gestione degli oggetti di tipo Song, che sono salvati all’interno del file Canzoni.txt nel seguente modo:</w:t>
      </w:r>
    </w:p>
    <w:p w14:paraId="6B4B8E2D" w14:textId="77777777" w:rsidR="00A33CF8" w:rsidRPr="00A33CF8" w:rsidRDefault="00A33CF8" w:rsidP="00A33CF8">
      <w:pPr>
        <w:rPr>
          <w:color w:val="auto"/>
          <w:sz w:val="22"/>
          <w:szCs w:val="18"/>
        </w:rPr>
      </w:pPr>
    </w:p>
    <w:tbl>
      <w:tblPr>
        <w:tblStyle w:val="Grigliatabella"/>
        <w:tblW w:w="8854" w:type="dxa"/>
        <w:tblInd w:w="526" w:type="dxa"/>
        <w:tblLook w:val="04A0" w:firstRow="1" w:lastRow="0" w:firstColumn="1" w:lastColumn="0" w:noHBand="0" w:noVBand="1"/>
      </w:tblPr>
      <w:tblGrid>
        <w:gridCol w:w="1475"/>
        <w:gridCol w:w="1475"/>
        <w:gridCol w:w="1476"/>
        <w:gridCol w:w="1476"/>
        <w:gridCol w:w="1476"/>
        <w:gridCol w:w="1476"/>
      </w:tblGrid>
      <w:tr w:rsidR="00A33CF8" w:rsidRPr="00A33CF8" w14:paraId="0261C637" w14:textId="77777777" w:rsidTr="00A33CF8">
        <w:trPr>
          <w:trHeight w:val="685"/>
        </w:trPr>
        <w:tc>
          <w:tcPr>
            <w:tcW w:w="1475" w:type="dxa"/>
            <w:shd w:val="clear" w:color="auto" w:fill="FFFFA3"/>
            <w:vAlign w:val="center"/>
          </w:tcPr>
          <w:p w14:paraId="755BCF34" w14:textId="289DFB36" w:rsidR="00A33CF8" w:rsidRDefault="00A33CF8" w:rsidP="00A33CF8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A33CF8">
              <w:rPr>
                <w:color w:val="auto"/>
              </w:rPr>
              <w:t>1;</w:t>
            </w:r>
          </w:p>
        </w:tc>
        <w:tc>
          <w:tcPr>
            <w:tcW w:w="1475" w:type="dxa"/>
            <w:shd w:val="clear" w:color="auto" w:fill="B0DD7F"/>
            <w:vAlign w:val="center"/>
          </w:tcPr>
          <w:p w14:paraId="5E28E7FD" w14:textId="37868C2A" w:rsidR="00A33CF8" w:rsidRPr="00A33CF8" w:rsidRDefault="00A33CF8" w:rsidP="00A33CF8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A33CF8">
              <w:rPr>
                <w:color w:val="auto"/>
              </w:rPr>
              <w:t>Titolo;</w:t>
            </w:r>
          </w:p>
        </w:tc>
        <w:tc>
          <w:tcPr>
            <w:tcW w:w="1476" w:type="dxa"/>
            <w:shd w:val="clear" w:color="auto" w:fill="C5F1ED" w:themeFill="accent3" w:themeFillTint="33"/>
            <w:vAlign w:val="center"/>
          </w:tcPr>
          <w:p w14:paraId="6258B68A" w14:textId="34439E6E" w:rsidR="00A33CF8" w:rsidRPr="00A33CF8" w:rsidRDefault="00A33CF8" w:rsidP="00A33CF8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A33CF8">
              <w:rPr>
                <w:color w:val="auto"/>
              </w:rPr>
              <w:t>Autore;</w:t>
            </w:r>
          </w:p>
        </w:tc>
        <w:tc>
          <w:tcPr>
            <w:tcW w:w="1476" w:type="dxa"/>
            <w:shd w:val="clear" w:color="auto" w:fill="FCC0D5" w:themeFill="accent4" w:themeFillTint="33"/>
            <w:vAlign w:val="center"/>
          </w:tcPr>
          <w:p w14:paraId="005FBFFA" w14:textId="611454DE" w:rsidR="00A33CF8" w:rsidRPr="00A33CF8" w:rsidRDefault="00A33CF8" w:rsidP="00A33CF8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A33CF8">
              <w:rPr>
                <w:color w:val="auto"/>
              </w:rPr>
              <w:t>Genere;</w:t>
            </w:r>
          </w:p>
        </w:tc>
        <w:tc>
          <w:tcPr>
            <w:tcW w:w="1476" w:type="dxa"/>
            <w:shd w:val="clear" w:color="auto" w:fill="CAC9E9" w:themeFill="text2" w:themeFillTint="33"/>
            <w:vAlign w:val="center"/>
          </w:tcPr>
          <w:p w14:paraId="74548640" w14:textId="28991CA6" w:rsidR="00A33CF8" w:rsidRPr="00A33CF8" w:rsidRDefault="00A33CF8" w:rsidP="00A33CF8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A33CF8">
              <w:rPr>
                <w:color w:val="auto"/>
              </w:rPr>
              <w:t>Anno;</w:t>
            </w:r>
          </w:p>
        </w:tc>
        <w:tc>
          <w:tcPr>
            <w:tcW w:w="1476" w:type="dxa"/>
            <w:shd w:val="clear" w:color="auto" w:fill="E6E7E8" w:themeFill="text1" w:themeFillTint="1A"/>
            <w:vAlign w:val="center"/>
          </w:tcPr>
          <w:p w14:paraId="69AF3A70" w14:textId="388C52FB" w:rsidR="00A33CF8" w:rsidRPr="00A33CF8" w:rsidRDefault="00A33CF8" w:rsidP="00A33CF8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A33CF8">
              <w:rPr>
                <w:color w:val="auto"/>
              </w:rPr>
              <w:t>Durat</w:t>
            </w:r>
            <w:r w:rsidRPr="00A33CF8">
              <w:rPr>
                <w:color w:val="auto"/>
              </w:rPr>
              <w:t>a</w:t>
            </w:r>
          </w:p>
        </w:tc>
      </w:tr>
    </w:tbl>
    <w:p w14:paraId="4ACE8D2A" w14:textId="77777777" w:rsidR="00D11810" w:rsidRDefault="00D11810" w:rsidP="00D11810">
      <w:pPr>
        <w:rPr>
          <w:color w:val="auto"/>
        </w:rPr>
      </w:pPr>
    </w:p>
    <w:p w14:paraId="7B35E39D" w14:textId="7242CAD2" w:rsidR="00C57CC4" w:rsidRPr="00C57CC4" w:rsidRDefault="00C57CC4" w:rsidP="00182CBD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710A67FC" w14:textId="42CADABA" w:rsidR="00D11810" w:rsidRDefault="00D11810" w:rsidP="00182CBD">
      <w:pPr>
        <w:spacing w:before="60"/>
        <w:jc w:val="both"/>
        <w:rPr>
          <w:color w:val="auto"/>
        </w:rPr>
      </w:pPr>
      <w:r>
        <w:rPr>
          <w:color w:val="auto"/>
        </w:rPr>
        <w:t xml:space="preserve">Anche in questo caso viene utilizzata la struttura dati </w:t>
      </w:r>
      <w:proofErr w:type="spellStart"/>
      <w:r>
        <w:rPr>
          <w:color w:val="auto"/>
        </w:rPr>
        <w:t>HashMap</w:t>
      </w:r>
      <w:proofErr w:type="spellEnd"/>
      <w:r>
        <w:rPr>
          <w:color w:val="auto"/>
        </w:rPr>
        <w:t xml:space="preserve"> (</w:t>
      </w:r>
      <w:proofErr w:type="spellStart"/>
      <w:r w:rsidRPr="00900F61">
        <w:rPr>
          <w:b/>
          <w:bCs/>
          <w:color w:val="auto"/>
        </w:rPr>
        <w:t>mapSongs</w:t>
      </w:r>
      <w:proofErr w:type="spellEnd"/>
      <w:r>
        <w:rPr>
          <w:color w:val="auto"/>
        </w:rPr>
        <w:t>), che possiede come chiave l’ID della canzone e come valore l’oggetto Song.</w:t>
      </w:r>
    </w:p>
    <w:p w14:paraId="374425AF" w14:textId="77777777" w:rsidR="00D11810" w:rsidRDefault="00D11810" w:rsidP="00182CBD">
      <w:pPr>
        <w:jc w:val="both"/>
        <w:rPr>
          <w:color w:val="auto"/>
        </w:rPr>
      </w:pPr>
    </w:p>
    <w:p w14:paraId="4CEC8513" w14:textId="3E4D4715" w:rsidR="00C57CC4" w:rsidRPr="00C57CC4" w:rsidRDefault="00C57CC4" w:rsidP="00182CBD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4C667D38" w14:textId="04727BC6" w:rsidR="00D11810" w:rsidRDefault="00D11810" w:rsidP="00182CBD">
      <w:pPr>
        <w:spacing w:before="60"/>
        <w:jc w:val="both"/>
        <w:rPr>
          <w:color w:val="auto"/>
        </w:rPr>
      </w:pPr>
      <w:r>
        <w:rPr>
          <w:color w:val="auto"/>
        </w:rPr>
        <w:t xml:space="preserve">La classe contiene anche i metodi di ricerca delle canzoni, in particolare </w:t>
      </w:r>
      <w:proofErr w:type="spellStart"/>
      <w:r w:rsidRPr="00FD5F24">
        <w:rPr>
          <w:i/>
          <w:iCs/>
          <w:color w:val="auto"/>
        </w:rPr>
        <w:t>findSongsByTitle</w:t>
      </w:r>
      <w:proofErr w:type="spellEnd"/>
      <w:r w:rsidR="006C1612">
        <w:rPr>
          <w:i/>
          <w:iCs/>
          <w:color w:val="auto"/>
        </w:rPr>
        <w:t>()</w:t>
      </w:r>
      <w:r>
        <w:rPr>
          <w:color w:val="auto"/>
        </w:rPr>
        <w:t xml:space="preserve"> e </w:t>
      </w:r>
      <w:proofErr w:type="spellStart"/>
      <w:r w:rsidRPr="00FD5F24">
        <w:rPr>
          <w:i/>
          <w:iCs/>
          <w:color w:val="auto"/>
        </w:rPr>
        <w:t>findSongsByAuthorAndYear</w:t>
      </w:r>
      <w:proofErr w:type="spellEnd"/>
      <w:r w:rsidR="006C1612">
        <w:rPr>
          <w:i/>
          <w:iCs/>
          <w:color w:val="auto"/>
        </w:rPr>
        <w:t>()</w:t>
      </w:r>
      <w:r>
        <w:rPr>
          <w:color w:val="auto"/>
        </w:rPr>
        <w:t xml:space="preserve">, utilizzati rispettivamente per ricercare una canzone partendo dal titolo o da autore ed anno. </w:t>
      </w:r>
    </w:p>
    <w:p w14:paraId="12DEB499" w14:textId="63647D9D" w:rsidR="00D11810" w:rsidRDefault="00D11810" w:rsidP="00D11810">
      <w:pPr>
        <w:rPr>
          <w:color w:val="auto"/>
        </w:rPr>
      </w:pPr>
    </w:p>
    <w:p w14:paraId="741FADE4" w14:textId="77777777" w:rsidR="00CE4145" w:rsidRDefault="00CE4145" w:rsidP="00D11810">
      <w:pPr>
        <w:rPr>
          <w:color w:val="auto"/>
        </w:rPr>
      </w:pPr>
    </w:p>
    <w:p w14:paraId="1BD043B6" w14:textId="77777777" w:rsidR="00CE4145" w:rsidRDefault="00CE4145" w:rsidP="00D11810">
      <w:pPr>
        <w:rPr>
          <w:color w:val="auto"/>
        </w:rPr>
      </w:pPr>
    </w:p>
    <w:p w14:paraId="7FF90217" w14:textId="77777777" w:rsidR="00CE4145" w:rsidRDefault="00CE4145" w:rsidP="00D11810">
      <w:pPr>
        <w:rPr>
          <w:color w:val="auto"/>
        </w:rPr>
      </w:pPr>
    </w:p>
    <w:p w14:paraId="2133D75D" w14:textId="77777777" w:rsidR="00883F95" w:rsidRDefault="00883F95" w:rsidP="00D11810">
      <w:pPr>
        <w:rPr>
          <w:color w:val="auto"/>
        </w:rPr>
      </w:pPr>
    </w:p>
    <w:p w14:paraId="04C3109A" w14:textId="0830560A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Emotion</w:t>
      </w:r>
    </w:p>
    <w:p w14:paraId="4A608E34" w14:textId="130A962A" w:rsidR="00D11810" w:rsidRPr="007B343A" w:rsidRDefault="007B343A" w:rsidP="00182CBD">
      <w:pPr>
        <w:spacing w:before="240"/>
        <w:jc w:val="both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68C97" wp14:editId="2CBC421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DB32E" id="Connettore diritto 2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>Questa classe è utilizzata per rappresentare oggetti di tipo Emotion, costituiti dalle emozioni contenute nel file ListaEmozioni.txt.</w:t>
      </w:r>
    </w:p>
    <w:p w14:paraId="753C4BCF" w14:textId="77777777" w:rsidR="00D11810" w:rsidRDefault="00D11810" w:rsidP="00182CBD">
      <w:pPr>
        <w:jc w:val="both"/>
        <w:rPr>
          <w:color w:val="auto"/>
        </w:rPr>
      </w:pPr>
    </w:p>
    <w:p w14:paraId="25354C1F" w14:textId="77777777" w:rsidR="00D11810" w:rsidRDefault="00D11810" w:rsidP="00182CBD">
      <w:pPr>
        <w:jc w:val="both"/>
        <w:rPr>
          <w:color w:val="auto"/>
        </w:rPr>
      </w:pPr>
      <w:r>
        <w:rPr>
          <w:color w:val="auto"/>
        </w:rPr>
        <w:t xml:space="preserve">Un oggetto di tipo </w:t>
      </w:r>
      <w:proofErr w:type="spellStart"/>
      <w:r w:rsidRPr="00B80B35">
        <w:rPr>
          <w:i/>
          <w:iCs/>
          <w:color w:val="auto"/>
        </w:rPr>
        <w:t>emotion</w:t>
      </w:r>
      <w:proofErr w:type="spellEnd"/>
      <w:r>
        <w:rPr>
          <w:color w:val="auto"/>
        </w:rPr>
        <w:t xml:space="preserve"> possiede i seguenti campi:</w:t>
      </w:r>
    </w:p>
    <w:p w14:paraId="08B607EC" w14:textId="77777777" w:rsidR="00D11810" w:rsidRDefault="00D11810" w:rsidP="00182CBD">
      <w:pPr>
        <w:pStyle w:val="Paragrafoelenco"/>
        <w:numPr>
          <w:ilvl w:val="0"/>
          <w:numId w:val="3"/>
        </w:numPr>
        <w:jc w:val="both"/>
        <w:rPr>
          <w:color w:val="auto"/>
        </w:rPr>
      </w:pPr>
      <w:r w:rsidRPr="00BA0ADE">
        <w:rPr>
          <w:i/>
          <w:iCs/>
          <w:color w:val="auto"/>
        </w:rPr>
        <w:t>id</w:t>
      </w:r>
      <w:r>
        <w:rPr>
          <w:color w:val="auto"/>
        </w:rPr>
        <w:t xml:space="preserve"> di tipo int, che rappresenta l’id dell’emozione</w:t>
      </w:r>
    </w:p>
    <w:p w14:paraId="4A5AA739" w14:textId="77777777" w:rsidR="00D11810" w:rsidRDefault="00D11810" w:rsidP="00182CBD">
      <w:pPr>
        <w:pStyle w:val="Paragrafoelenco"/>
        <w:numPr>
          <w:ilvl w:val="0"/>
          <w:numId w:val="3"/>
        </w:numPr>
        <w:jc w:val="both"/>
        <w:rPr>
          <w:color w:val="auto"/>
        </w:rPr>
      </w:pPr>
      <w:proofErr w:type="spellStart"/>
      <w:r w:rsidRPr="00BA0ADE">
        <w:rPr>
          <w:i/>
          <w:iCs/>
          <w:color w:val="auto"/>
        </w:rPr>
        <w:t>category</w:t>
      </w:r>
      <w:proofErr w:type="spellEnd"/>
      <w:r>
        <w:rPr>
          <w:color w:val="auto"/>
        </w:rPr>
        <w:t xml:space="preserve"> di tipo String, che rappresenta il nome dell’emozione</w:t>
      </w:r>
    </w:p>
    <w:p w14:paraId="12CE2248" w14:textId="77777777" w:rsidR="00D11810" w:rsidRDefault="00D11810" w:rsidP="00182CBD">
      <w:pPr>
        <w:pStyle w:val="Paragrafoelenco"/>
        <w:numPr>
          <w:ilvl w:val="0"/>
          <w:numId w:val="3"/>
        </w:numPr>
        <w:jc w:val="both"/>
        <w:rPr>
          <w:color w:val="auto"/>
        </w:rPr>
      </w:pPr>
      <w:proofErr w:type="spellStart"/>
      <w:r>
        <w:rPr>
          <w:i/>
          <w:iCs/>
          <w:color w:val="auto"/>
        </w:rPr>
        <w:t>explanation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>di tipo String, che rappresenta la spiegazione dell’emozione</w:t>
      </w:r>
    </w:p>
    <w:p w14:paraId="0905DF34" w14:textId="77777777" w:rsidR="00D11810" w:rsidRDefault="00D11810" w:rsidP="00182CBD">
      <w:pPr>
        <w:jc w:val="both"/>
        <w:rPr>
          <w:color w:val="auto"/>
        </w:rPr>
      </w:pPr>
    </w:p>
    <w:p w14:paraId="41508676" w14:textId="77777777" w:rsidR="00D11810" w:rsidRDefault="00D11810" w:rsidP="00182CBD">
      <w:pPr>
        <w:spacing w:after="120"/>
        <w:jc w:val="both"/>
        <w:rPr>
          <w:color w:val="auto"/>
        </w:rPr>
      </w:pPr>
      <w:r>
        <w:rPr>
          <w:color w:val="auto"/>
        </w:rPr>
        <w:t>Le emozioni presenti in totale sono 8, ovvero: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0"/>
        <w:gridCol w:w="1981"/>
        <w:gridCol w:w="6845"/>
      </w:tblGrid>
      <w:tr w:rsidR="00A33CF8" w:rsidRPr="00C21955" w14:paraId="26287284" w14:textId="77777777" w:rsidTr="007F726D">
        <w:trPr>
          <w:trHeight w:val="567"/>
        </w:trPr>
        <w:tc>
          <w:tcPr>
            <w:tcW w:w="704" w:type="dxa"/>
            <w:tcBorders>
              <w:top w:val="triple" w:sz="6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27525E91" w14:textId="74FDF2D1" w:rsidR="00A33CF8" w:rsidRPr="007F726D" w:rsidRDefault="004A31F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1</w:t>
            </w:r>
          </w:p>
        </w:tc>
        <w:tc>
          <w:tcPr>
            <w:tcW w:w="1985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1E02BA84" w14:textId="32DA702A" w:rsidR="00A33CF8" w:rsidRPr="007F726D" w:rsidRDefault="004A31F6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r w:rsidRPr="007F726D">
              <w:rPr>
                <w:rFonts w:asciiTheme="majorHAnsi" w:hAnsiTheme="majorHAnsi"/>
                <w:b/>
                <w:bCs/>
                <w:color w:val="17635C"/>
              </w:rPr>
              <w:t>Amazement</w:t>
            </w:r>
          </w:p>
        </w:tc>
        <w:tc>
          <w:tcPr>
            <w:tcW w:w="6903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69BA2B9F" w14:textId="596C619E" w:rsidR="00A33CF8" w:rsidRPr="007F726D" w:rsidRDefault="00C21955" w:rsidP="00594445">
            <w:pPr>
              <w:spacing w:after="20"/>
              <w:rPr>
                <w:rFonts w:asciiTheme="majorHAnsi" w:hAnsiTheme="majorHAnsi"/>
                <w:color w:val="auto"/>
                <w:lang w:val="en-GB"/>
              </w:rPr>
            </w:pPr>
            <w:r w:rsidRPr="007F726D">
              <w:rPr>
                <w:rFonts w:asciiTheme="majorHAnsi" w:hAnsiTheme="majorHAnsi"/>
                <w:color w:val="auto"/>
                <w:lang w:val="en-GB"/>
              </w:rPr>
              <w:t>Feeling of wonder or happiness</w:t>
            </w:r>
          </w:p>
        </w:tc>
      </w:tr>
      <w:tr w:rsidR="00BA0424" w:rsidRPr="00E04C15" w14:paraId="68395F01" w14:textId="77777777" w:rsidTr="007F726D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78BE002D" w14:textId="4D592E0B" w:rsidR="00A33CF8" w:rsidRPr="007F726D" w:rsidRDefault="004A31F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2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C19B077" w14:textId="5C215249" w:rsidR="00A33CF8" w:rsidRPr="007F726D" w:rsidRDefault="004A31F6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r w:rsidRPr="007F726D">
              <w:rPr>
                <w:rFonts w:asciiTheme="majorHAnsi" w:hAnsiTheme="majorHAnsi"/>
                <w:b/>
                <w:bCs/>
                <w:color w:val="17635C"/>
              </w:rPr>
              <w:t>Solemnity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70939148" w14:textId="6922894E" w:rsidR="00A33CF8" w:rsidRPr="007F726D" w:rsidRDefault="00E04C15" w:rsidP="00594445">
            <w:pPr>
              <w:spacing w:after="20"/>
              <w:rPr>
                <w:rFonts w:asciiTheme="majorHAnsi" w:hAnsiTheme="majorHAnsi"/>
                <w:color w:val="auto"/>
                <w:lang w:val="en-GB"/>
              </w:rPr>
            </w:pPr>
            <w:r w:rsidRPr="007F726D">
              <w:rPr>
                <w:rFonts w:asciiTheme="majorHAnsi" w:hAnsiTheme="majorHAnsi"/>
                <w:color w:val="auto"/>
                <w:lang w:val="en-GB"/>
              </w:rPr>
              <w:t>Feeling of transcendence, inspiration. Thrills</w:t>
            </w:r>
          </w:p>
        </w:tc>
      </w:tr>
      <w:tr w:rsidR="00A33CF8" w:rsidRPr="00E04C15" w14:paraId="2C31BA1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BFEA045" w14:textId="7148280C" w:rsidR="00A33CF8" w:rsidRPr="007F726D" w:rsidRDefault="004A31F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3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2578162" w14:textId="4578713E" w:rsidR="00A33CF8" w:rsidRPr="007F726D" w:rsidRDefault="004A31F6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r w:rsidRPr="007F726D">
              <w:rPr>
                <w:rFonts w:asciiTheme="majorHAnsi" w:hAnsiTheme="majorHAnsi"/>
                <w:b/>
                <w:bCs/>
                <w:color w:val="17635C"/>
              </w:rPr>
              <w:t>Tenderness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220B726E" w14:textId="2F6515D5" w:rsidR="00A33CF8" w:rsidRPr="007F726D" w:rsidRDefault="00E04C15" w:rsidP="00594445">
            <w:pPr>
              <w:spacing w:after="20"/>
              <w:rPr>
                <w:rFonts w:asciiTheme="majorHAnsi" w:hAnsiTheme="majorHAnsi"/>
                <w:color w:val="auto"/>
                <w:lang w:val="en-GB"/>
              </w:rPr>
            </w:pPr>
            <w:r w:rsidRPr="007F726D">
              <w:rPr>
                <w:rFonts w:asciiTheme="majorHAnsi" w:hAnsiTheme="majorHAnsi"/>
                <w:color w:val="auto"/>
                <w:lang w:val="en-GB"/>
              </w:rPr>
              <w:t>Sensuality, affect, feeling of love</w:t>
            </w:r>
          </w:p>
        </w:tc>
      </w:tr>
      <w:tr w:rsidR="007F726D" w14:paraId="597D7004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0ABD76FA" w14:textId="78353C35" w:rsidR="00A33CF8" w:rsidRPr="007F726D" w:rsidRDefault="004A31F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4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18A0E25" w14:textId="5E91E451" w:rsidR="00A33CF8" w:rsidRPr="007F726D" w:rsidRDefault="004A31F6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r w:rsidRPr="007F726D">
              <w:rPr>
                <w:rFonts w:asciiTheme="majorHAnsi" w:hAnsiTheme="majorHAnsi"/>
                <w:b/>
                <w:bCs/>
                <w:color w:val="17635C"/>
              </w:rPr>
              <w:t>Nostalgia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84D5332" w14:textId="2BB9D005" w:rsidR="00A33CF8" w:rsidRPr="007F726D" w:rsidRDefault="0076222F" w:rsidP="00594445">
            <w:pPr>
              <w:spacing w:after="20"/>
              <w:rPr>
                <w:rFonts w:asciiTheme="majorHAnsi" w:hAnsiTheme="majorHAnsi"/>
                <w:color w:val="auto"/>
              </w:rPr>
            </w:pPr>
            <w:proofErr w:type="spellStart"/>
            <w:r w:rsidRPr="007F726D">
              <w:rPr>
                <w:rFonts w:asciiTheme="majorHAnsi" w:hAnsiTheme="majorHAnsi"/>
                <w:color w:val="auto"/>
              </w:rPr>
              <w:t>Dreamy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, </w:t>
            </w:r>
            <w:proofErr w:type="spellStart"/>
            <w:r w:rsidRPr="007F726D">
              <w:rPr>
                <w:rFonts w:asciiTheme="majorHAnsi" w:hAnsiTheme="majorHAnsi"/>
                <w:color w:val="auto"/>
              </w:rPr>
              <w:t>melancholic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, </w:t>
            </w:r>
            <w:proofErr w:type="spellStart"/>
            <w:r w:rsidRPr="007F726D">
              <w:rPr>
                <w:rFonts w:asciiTheme="majorHAnsi" w:hAnsiTheme="majorHAnsi"/>
                <w:color w:val="auto"/>
              </w:rPr>
              <w:t>sentimental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 feelings</w:t>
            </w:r>
          </w:p>
        </w:tc>
      </w:tr>
      <w:tr w:rsidR="001426B6" w14:paraId="540815FA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160B91" w14:textId="553FFD0C" w:rsidR="001426B6" w:rsidRPr="007F726D" w:rsidRDefault="001426B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5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C66A15" w14:textId="106A59B4" w:rsidR="001426B6" w:rsidRPr="007F726D" w:rsidRDefault="001426B6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r w:rsidRPr="007F726D">
              <w:rPr>
                <w:rFonts w:asciiTheme="majorHAnsi" w:hAnsiTheme="majorHAnsi"/>
                <w:b/>
                <w:bCs/>
                <w:color w:val="17635C"/>
              </w:rPr>
              <w:t>Calmness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8E06824" w14:textId="6745231C" w:rsidR="001426B6" w:rsidRPr="007F726D" w:rsidRDefault="00344311" w:rsidP="00594445">
            <w:pPr>
              <w:spacing w:after="20"/>
              <w:rPr>
                <w:rFonts w:asciiTheme="majorHAnsi" w:hAnsiTheme="majorHAnsi"/>
                <w:color w:val="auto"/>
              </w:rPr>
            </w:pPr>
            <w:proofErr w:type="spellStart"/>
            <w:r w:rsidRPr="007F726D">
              <w:rPr>
                <w:rFonts w:asciiTheme="majorHAnsi" w:hAnsiTheme="majorHAnsi"/>
                <w:color w:val="auto"/>
              </w:rPr>
              <w:t>Relaxation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, </w:t>
            </w:r>
            <w:proofErr w:type="spellStart"/>
            <w:r w:rsidRPr="007F726D">
              <w:rPr>
                <w:rFonts w:asciiTheme="majorHAnsi" w:hAnsiTheme="majorHAnsi"/>
                <w:color w:val="auto"/>
              </w:rPr>
              <w:t>serenity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, </w:t>
            </w:r>
            <w:proofErr w:type="spellStart"/>
            <w:r w:rsidRPr="007F726D">
              <w:rPr>
                <w:rFonts w:asciiTheme="majorHAnsi" w:hAnsiTheme="majorHAnsi"/>
                <w:color w:val="auto"/>
              </w:rPr>
              <w:t>meditativeness</w:t>
            </w:r>
            <w:proofErr w:type="spellEnd"/>
          </w:p>
        </w:tc>
      </w:tr>
      <w:tr w:rsidR="00BA0424" w:rsidRPr="00BD7CB2" w14:paraId="78DA23B6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3C3F34E7" w14:textId="0E58EEF3" w:rsidR="00A33CF8" w:rsidRPr="007F726D" w:rsidRDefault="001426B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6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FDD4786" w14:textId="673AEE41" w:rsidR="00A33CF8" w:rsidRPr="007F726D" w:rsidRDefault="004A31F6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r w:rsidRPr="007F726D">
              <w:rPr>
                <w:rFonts w:asciiTheme="majorHAnsi" w:hAnsiTheme="majorHAnsi"/>
                <w:b/>
                <w:bCs/>
                <w:color w:val="17635C"/>
              </w:rPr>
              <w:t>Power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70DD611" w14:textId="7E28023D" w:rsidR="00A33CF8" w:rsidRPr="007F726D" w:rsidRDefault="00BD7CB2" w:rsidP="00594445">
            <w:pPr>
              <w:spacing w:after="20"/>
              <w:rPr>
                <w:rFonts w:asciiTheme="majorHAnsi" w:hAnsiTheme="majorHAnsi"/>
                <w:color w:val="auto"/>
                <w:lang w:val="en-GB"/>
              </w:rPr>
            </w:pPr>
            <w:r w:rsidRPr="007F726D">
              <w:rPr>
                <w:rFonts w:asciiTheme="majorHAnsi" w:hAnsiTheme="majorHAnsi"/>
                <w:color w:val="auto"/>
                <w:lang w:val="en-GB"/>
              </w:rPr>
              <w:t>Feeling strong, heroic, triumphant, energetic</w:t>
            </w:r>
          </w:p>
        </w:tc>
      </w:tr>
      <w:tr w:rsidR="00A33CF8" w:rsidRPr="0076222F" w14:paraId="3372C86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6398FFA4" w14:textId="44E378C2" w:rsidR="00A33CF8" w:rsidRPr="007F726D" w:rsidRDefault="001426B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7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F942099" w14:textId="1A60741E" w:rsidR="00A33CF8" w:rsidRPr="007F726D" w:rsidRDefault="004A31F6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r w:rsidRPr="007F726D">
              <w:rPr>
                <w:rFonts w:asciiTheme="majorHAnsi" w:hAnsiTheme="majorHAnsi"/>
                <w:b/>
                <w:bCs/>
                <w:color w:val="17635C"/>
              </w:rPr>
              <w:t>Joy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0B38E9B" w14:textId="0827AE53" w:rsidR="00A33CF8" w:rsidRPr="007F726D" w:rsidRDefault="00D40A66" w:rsidP="00594445">
            <w:pPr>
              <w:spacing w:after="20"/>
              <w:rPr>
                <w:rFonts w:asciiTheme="majorHAnsi" w:hAnsiTheme="majorHAnsi"/>
                <w:color w:val="auto"/>
                <w:lang w:val="en-GB"/>
              </w:rPr>
            </w:pPr>
            <w:r w:rsidRPr="007F726D">
              <w:rPr>
                <w:rFonts w:asciiTheme="majorHAnsi" w:hAnsiTheme="majorHAnsi"/>
                <w:color w:val="auto"/>
                <w:lang w:val="en-GB"/>
              </w:rPr>
              <w:t>Feels like dancing, bouncy feeling, animated, amused</w:t>
            </w:r>
          </w:p>
        </w:tc>
      </w:tr>
      <w:tr w:rsidR="007F726D" w14:paraId="2446B300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57F914E" w14:textId="408A093A" w:rsidR="00A33CF8" w:rsidRPr="007F726D" w:rsidRDefault="001426B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8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19F62E69" w14:textId="71356F15" w:rsidR="00A33CF8" w:rsidRPr="007F726D" w:rsidRDefault="00C21955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r w:rsidRPr="007F726D">
              <w:rPr>
                <w:rFonts w:asciiTheme="majorHAnsi" w:hAnsiTheme="majorHAnsi"/>
                <w:b/>
                <w:bCs/>
                <w:color w:val="17635C"/>
              </w:rPr>
              <w:t>Tension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145F3A27" w14:textId="49AE9E82" w:rsidR="00A33CF8" w:rsidRPr="007F726D" w:rsidRDefault="00C576F7" w:rsidP="00594445">
            <w:pPr>
              <w:spacing w:after="20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 xml:space="preserve">Feeling </w:t>
            </w:r>
            <w:proofErr w:type="spellStart"/>
            <w:r w:rsidR="00594445" w:rsidRPr="007F726D">
              <w:rPr>
                <w:rFonts w:asciiTheme="majorHAnsi" w:hAnsiTheme="majorHAnsi"/>
                <w:color w:val="auto"/>
              </w:rPr>
              <w:t>n</w:t>
            </w:r>
            <w:r w:rsidRPr="007F726D">
              <w:rPr>
                <w:rFonts w:asciiTheme="majorHAnsi" w:hAnsiTheme="majorHAnsi"/>
                <w:color w:val="auto"/>
              </w:rPr>
              <w:t>ervous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, </w:t>
            </w:r>
            <w:proofErr w:type="spellStart"/>
            <w:r w:rsidRPr="007F726D">
              <w:rPr>
                <w:rFonts w:asciiTheme="majorHAnsi" w:hAnsiTheme="majorHAnsi"/>
                <w:color w:val="auto"/>
              </w:rPr>
              <w:t>impatient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, </w:t>
            </w:r>
            <w:proofErr w:type="spellStart"/>
            <w:r w:rsidRPr="007F726D">
              <w:rPr>
                <w:rFonts w:asciiTheme="majorHAnsi" w:hAnsiTheme="majorHAnsi"/>
                <w:color w:val="auto"/>
              </w:rPr>
              <w:t>irritated</w:t>
            </w:r>
            <w:proofErr w:type="spellEnd"/>
          </w:p>
        </w:tc>
      </w:tr>
      <w:tr w:rsidR="00A33CF8" w14:paraId="07982993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474DCFC1" w14:textId="7111C8FA" w:rsidR="00A33CF8" w:rsidRPr="007F726D" w:rsidRDefault="001426B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9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F280744" w14:textId="40C9981D" w:rsidR="00A33CF8" w:rsidRPr="007F726D" w:rsidRDefault="00C21955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r w:rsidRPr="007F726D">
              <w:rPr>
                <w:rFonts w:asciiTheme="majorHAnsi" w:hAnsiTheme="majorHAnsi"/>
                <w:b/>
                <w:bCs/>
                <w:color w:val="17635C"/>
              </w:rPr>
              <w:t>Sadness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0DAB819D" w14:textId="6B1D9679" w:rsidR="00A33CF8" w:rsidRPr="007F726D" w:rsidRDefault="00C576F7" w:rsidP="00594445">
            <w:pPr>
              <w:spacing w:after="20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 xml:space="preserve">Feeling </w:t>
            </w:r>
            <w:proofErr w:type="spellStart"/>
            <w:r w:rsidR="00594445" w:rsidRPr="007F726D">
              <w:rPr>
                <w:rFonts w:asciiTheme="majorHAnsi" w:hAnsiTheme="majorHAnsi"/>
                <w:color w:val="auto"/>
              </w:rPr>
              <w:t>d</w:t>
            </w:r>
            <w:r w:rsidRPr="007F726D">
              <w:rPr>
                <w:rFonts w:asciiTheme="majorHAnsi" w:hAnsiTheme="majorHAnsi"/>
                <w:color w:val="auto"/>
              </w:rPr>
              <w:t>epressed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, </w:t>
            </w:r>
            <w:proofErr w:type="spellStart"/>
            <w:r w:rsidRPr="007F726D">
              <w:rPr>
                <w:rFonts w:asciiTheme="majorHAnsi" w:hAnsiTheme="majorHAnsi"/>
                <w:color w:val="auto"/>
              </w:rPr>
              <w:t>sorrowful</w:t>
            </w:r>
            <w:proofErr w:type="spellEnd"/>
          </w:p>
        </w:tc>
      </w:tr>
    </w:tbl>
    <w:p w14:paraId="50960FFF" w14:textId="77777777" w:rsidR="007B343A" w:rsidRDefault="007B343A" w:rsidP="00D11810">
      <w:pPr>
        <w:rPr>
          <w:color w:val="auto"/>
        </w:rPr>
      </w:pPr>
    </w:p>
    <w:p w14:paraId="34689EA6" w14:textId="77777777" w:rsidR="007A52F1" w:rsidRDefault="007A52F1" w:rsidP="00D11810">
      <w:pPr>
        <w:rPr>
          <w:color w:val="auto"/>
        </w:rPr>
      </w:pPr>
    </w:p>
    <w:p w14:paraId="5366FD0E" w14:textId="77777777" w:rsidR="007A52F1" w:rsidRDefault="007A52F1" w:rsidP="00D11810">
      <w:pPr>
        <w:rPr>
          <w:color w:val="auto"/>
        </w:rPr>
      </w:pPr>
    </w:p>
    <w:p w14:paraId="722F623D" w14:textId="77777777" w:rsidR="007A52F1" w:rsidRDefault="007A52F1" w:rsidP="00D11810">
      <w:pPr>
        <w:rPr>
          <w:color w:val="auto"/>
        </w:rPr>
      </w:pPr>
    </w:p>
    <w:p w14:paraId="780F555D" w14:textId="77777777" w:rsidR="007A52F1" w:rsidRDefault="007A52F1" w:rsidP="00D11810">
      <w:pPr>
        <w:rPr>
          <w:color w:val="auto"/>
        </w:rPr>
      </w:pPr>
    </w:p>
    <w:p w14:paraId="74F56395" w14:textId="77777777" w:rsidR="007A52F1" w:rsidRDefault="007A52F1" w:rsidP="00D11810">
      <w:pPr>
        <w:rPr>
          <w:color w:val="auto"/>
        </w:rPr>
      </w:pPr>
    </w:p>
    <w:p w14:paraId="0EC7690C" w14:textId="77777777" w:rsidR="007A52F1" w:rsidRDefault="007A52F1" w:rsidP="00D11810">
      <w:pPr>
        <w:rPr>
          <w:color w:val="auto"/>
        </w:rPr>
      </w:pPr>
    </w:p>
    <w:p w14:paraId="400E1B2A" w14:textId="77777777" w:rsidR="007A52F1" w:rsidRDefault="007A52F1" w:rsidP="00D11810">
      <w:pPr>
        <w:rPr>
          <w:color w:val="auto"/>
        </w:rPr>
      </w:pPr>
    </w:p>
    <w:p w14:paraId="231D8DE7" w14:textId="77777777" w:rsidR="007A52F1" w:rsidRDefault="007A52F1" w:rsidP="00D11810">
      <w:pPr>
        <w:rPr>
          <w:color w:val="auto"/>
        </w:rPr>
      </w:pPr>
    </w:p>
    <w:p w14:paraId="195402B5" w14:textId="77777777" w:rsidR="007A52F1" w:rsidRDefault="007A52F1" w:rsidP="00D11810">
      <w:pPr>
        <w:rPr>
          <w:color w:val="auto"/>
        </w:rPr>
      </w:pPr>
    </w:p>
    <w:p w14:paraId="4C1A7665" w14:textId="77777777" w:rsidR="007A52F1" w:rsidRDefault="007A52F1" w:rsidP="00D11810">
      <w:pPr>
        <w:rPr>
          <w:color w:val="auto"/>
        </w:rPr>
      </w:pPr>
    </w:p>
    <w:p w14:paraId="6DC0FA49" w14:textId="77777777" w:rsidR="007A52F1" w:rsidRDefault="007A52F1" w:rsidP="00D11810">
      <w:pPr>
        <w:rPr>
          <w:color w:val="auto"/>
        </w:rPr>
      </w:pPr>
    </w:p>
    <w:p w14:paraId="21CF2883" w14:textId="77777777" w:rsidR="006C2398" w:rsidRPr="006932F1" w:rsidRDefault="006C2398" w:rsidP="00D11810">
      <w:pPr>
        <w:rPr>
          <w:color w:val="auto"/>
        </w:rPr>
      </w:pPr>
    </w:p>
    <w:p w14:paraId="6A908039" w14:textId="27F08EF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EmotionsManager</w:t>
      </w:r>
    </w:p>
    <w:p w14:paraId="4493F388" w14:textId="57D9E741" w:rsidR="00D11810" w:rsidRDefault="007B343A" w:rsidP="00182CBD">
      <w:pPr>
        <w:spacing w:before="24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10C02" wp14:editId="12F672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E2749" id="Connettore diritto 2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>Questa classe è responsabile della gestione degli oggetti di tipo Emotion, che sono salvati all’interno del file ListaEmozioni.txt nel seguente modo:</w:t>
      </w:r>
    </w:p>
    <w:p w14:paraId="30C25303" w14:textId="77777777" w:rsidR="007A52F1" w:rsidRPr="007A52F1" w:rsidRDefault="007A52F1" w:rsidP="007A52F1">
      <w:pPr>
        <w:jc w:val="both"/>
        <w:rPr>
          <w:color w:val="auto"/>
          <w:sz w:val="22"/>
          <w:szCs w:val="18"/>
        </w:rPr>
      </w:pPr>
    </w:p>
    <w:tbl>
      <w:tblPr>
        <w:tblStyle w:val="Grigliatabella"/>
        <w:tblW w:w="0" w:type="auto"/>
        <w:tblInd w:w="1355" w:type="dxa"/>
        <w:tblLook w:val="04A0" w:firstRow="1" w:lastRow="0" w:firstColumn="1" w:lastColumn="0" w:noHBand="0" w:noVBand="1"/>
      </w:tblPr>
      <w:tblGrid>
        <w:gridCol w:w="1638"/>
        <w:gridCol w:w="2592"/>
        <w:gridCol w:w="3544"/>
      </w:tblGrid>
      <w:tr w:rsidR="00182CBD" w14:paraId="5BC46D9D" w14:textId="77777777" w:rsidTr="007A52F1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7D046328" w14:textId="5C98118C" w:rsidR="00182CBD" w:rsidRDefault="00182CBD" w:rsidP="00BD7E87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;</w:t>
            </w:r>
          </w:p>
        </w:tc>
        <w:tc>
          <w:tcPr>
            <w:tcW w:w="2592" w:type="dxa"/>
            <w:shd w:val="clear" w:color="auto" w:fill="FFFFA3"/>
            <w:vAlign w:val="center"/>
          </w:tcPr>
          <w:p w14:paraId="2C5CE3D4" w14:textId="6008959F" w:rsidR="00182CBD" w:rsidRPr="00647764" w:rsidRDefault="00182CBD" w:rsidP="00BD7E87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>
              <w:rPr>
                <w:color w:val="auto"/>
              </w:rPr>
              <w:t>Nome</w:t>
            </w:r>
            <w:r w:rsidR="007A52F1">
              <w:rPr>
                <w:color w:val="auto"/>
              </w:rPr>
              <w:t xml:space="preserve"> e</w:t>
            </w:r>
            <w:r>
              <w:rPr>
                <w:color w:val="auto"/>
              </w:rPr>
              <w:t>mozione</w:t>
            </w:r>
            <w:r w:rsidRPr="00647764">
              <w:rPr>
                <w:color w:val="auto"/>
              </w:rPr>
              <w:t>;</w:t>
            </w:r>
          </w:p>
        </w:tc>
        <w:tc>
          <w:tcPr>
            <w:tcW w:w="3544" w:type="dxa"/>
            <w:shd w:val="clear" w:color="auto" w:fill="B0DD7F"/>
            <w:vAlign w:val="center"/>
          </w:tcPr>
          <w:p w14:paraId="029CFDE2" w14:textId="2FC79F98" w:rsidR="00182CBD" w:rsidRPr="00647764" w:rsidRDefault="007A52F1" w:rsidP="00BD7E87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>
              <w:rPr>
                <w:color w:val="auto"/>
              </w:rPr>
              <w:t>Spiegazione emozione</w:t>
            </w:r>
          </w:p>
        </w:tc>
      </w:tr>
    </w:tbl>
    <w:p w14:paraId="28B41818" w14:textId="77777777" w:rsidR="007A52F1" w:rsidRDefault="007A52F1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</w:p>
    <w:p w14:paraId="452514EE" w14:textId="5D8DEC6E" w:rsidR="00D11810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3AA0BAF7" w14:textId="77777777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 xml:space="preserve">In questo caso la lista di emozioni viene salvata all’interno di un oggetto di tipo </w:t>
      </w:r>
      <w:proofErr w:type="spellStart"/>
      <w:r w:rsidRPr="00B40E86">
        <w:rPr>
          <w:i/>
          <w:iCs/>
          <w:color w:val="auto"/>
        </w:rPr>
        <w:t>Vector</w:t>
      </w:r>
      <w:proofErr w:type="spellEnd"/>
      <w:r w:rsidRPr="00B40E86">
        <w:rPr>
          <w:i/>
          <w:iCs/>
          <w:color w:val="auto"/>
        </w:rPr>
        <w:t>&lt;Emotion&gt;</w:t>
      </w:r>
      <w:r>
        <w:rPr>
          <w:color w:val="auto"/>
        </w:rPr>
        <w:t>, ovvero array dinamico contenente oggetti di tipo Emotion.</w:t>
      </w:r>
    </w:p>
    <w:p w14:paraId="5886545A" w14:textId="77777777" w:rsidR="00C57CC4" w:rsidRDefault="00C57CC4" w:rsidP="00D11810">
      <w:pPr>
        <w:rPr>
          <w:color w:val="auto"/>
        </w:rPr>
      </w:pPr>
    </w:p>
    <w:p w14:paraId="43315AAA" w14:textId="76C2A799" w:rsidR="00D11810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577009CB" w14:textId="238BEFF1" w:rsidR="00D11810" w:rsidRDefault="00C57CC4" w:rsidP="00C57CC4">
      <w:pPr>
        <w:spacing w:before="60"/>
        <w:rPr>
          <w:color w:val="auto"/>
        </w:rPr>
      </w:pPr>
      <w:r>
        <w:rPr>
          <w:color w:val="auto"/>
        </w:rPr>
        <w:t>È</w:t>
      </w:r>
      <w:r w:rsidR="00D11810">
        <w:rPr>
          <w:color w:val="auto"/>
        </w:rPr>
        <w:t xml:space="preserve"> presente il metodo </w:t>
      </w:r>
      <w:proofErr w:type="spellStart"/>
      <w:r w:rsidR="00D11810" w:rsidRPr="003B3FE8">
        <w:rPr>
          <w:i/>
          <w:iCs/>
          <w:color w:val="auto"/>
        </w:rPr>
        <w:t>getEmotion</w:t>
      </w:r>
      <w:proofErr w:type="spellEnd"/>
      <w:r w:rsidR="00D11810">
        <w:rPr>
          <w:color w:val="auto"/>
        </w:rPr>
        <w:t xml:space="preserve"> che permette di risalire ad una determinata emozione partendo dall’id.</w:t>
      </w:r>
    </w:p>
    <w:p w14:paraId="6177C431" w14:textId="77777777" w:rsidR="00CE4145" w:rsidRDefault="00CE4145" w:rsidP="00D11810">
      <w:pPr>
        <w:rPr>
          <w:color w:val="auto"/>
        </w:rPr>
      </w:pPr>
    </w:p>
    <w:p w14:paraId="20C40B36" w14:textId="77777777" w:rsidR="007F60EF" w:rsidRPr="007F60EF" w:rsidRDefault="007F60EF" w:rsidP="00D11810">
      <w:pPr>
        <w:rPr>
          <w:color w:val="auto"/>
        </w:rPr>
      </w:pPr>
    </w:p>
    <w:p w14:paraId="7A7910E0" w14:textId="5D89999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Feedback</w:t>
      </w:r>
    </w:p>
    <w:p w14:paraId="11896AF3" w14:textId="072B06A0" w:rsidR="00D11810" w:rsidRPr="007B343A" w:rsidRDefault="007B343A" w:rsidP="007B343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6D97B" wp14:editId="74C1F3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9" name="Connettore dirit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87E63" id="Connettore diritto 2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>Questa classe è utilizzata per rappresentare oggetti di tipo Feedback, per gestire l’inserimento di recensioni dei brani da parte dell’utente. Tutte le recensioni vengono salvate nel file Emozioni.txt.</w:t>
      </w:r>
    </w:p>
    <w:p w14:paraId="5FD89AA8" w14:textId="77777777" w:rsidR="00D11810" w:rsidRDefault="00D11810" w:rsidP="00D11810">
      <w:pPr>
        <w:rPr>
          <w:color w:val="auto"/>
        </w:rPr>
      </w:pPr>
    </w:p>
    <w:p w14:paraId="13B20995" w14:textId="77777777" w:rsidR="00D11810" w:rsidRDefault="00D11810" w:rsidP="00D11810">
      <w:pPr>
        <w:rPr>
          <w:color w:val="auto"/>
        </w:rPr>
      </w:pPr>
      <w:r>
        <w:rPr>
          <w:color w:val="auto"/>
        </w:rPr>
        <w:t>Un oggetto di tipo playlist possiede i seguenti campi:</w:t>
      </w:r>
    </w:p>
    <w:p w14:paraId="302657D8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 w:rsidRPr="00805197">
        <w:rPr>
          <w:i/>
          <w:iCs/>
          <w:color w:val="auto"/>
        </w:rPr>
        <w:t>namePlaylist</w:t>
      </w:r>
      <w:proofErr w:type="spellEnd"/>
      <w:r>
        <w:rPr>
          <w:color w:val="auto"/>
        </w:rPr>
        <w:t xml:space="preserve"> di tipo String, che rappresenta il nome della playlist in cui è contenuto il brano che l’utente desidera recensire</w:t>
      </w:r>
    </w:p>
    <w:p w14:paraId="4A04D495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 w:rsidRPr="00FA4A77">
        <w:rPr>
          <w:i/>
          <w:iCs/>
          <w:color w:val="auto"/>
        </w:rPr>
        <w:t>userId</w:t>
      </w:r>
      <w:proofErr w:type="spellEnd"/>
      <w:r>
        <w:rPr>
          <w:color w:val="auto"/>
        </w:rPr>
        <w:t xml:space="preserve"> di tipo int, che rappresenta l’id dell’utente che crea la recensione</w:t>
      </w:r>
    </w:p>
    <w:p w14:paraId="365C2D2C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 w:rsidRPr="00FD715E">
        <w:rPr>
          <w:i/>
          <w:iCs/>
          <w:color w:val="auto"/>
        </w:rPr>
        <w:t>songId</w:t>
      </w:r>
      <w:proofErr w:type="spellEnd"/>
      <w:r>
        <w:rPr>
          <w:color w:val="auto"/>
        </w:rPr>
        <w:t xml:space="preserve">  di tipo int, che rappresenta l’id del brano da recensire</w:t>
      </w:r>
    </w:p>
    <w:p w14:paraId="093DD10C" w14:textId="77777777" w:rsidR="00D11810" w:rsidRPr="00FD715E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>
        <w:rPr>
          <w:i/>
          <w:iCs/>
          <w:color w:val="auto"/>
        </w:rPr>
        <w:t>emotionId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>di tipo int, che rappresenta l’id dell’emozione</w:t>
      </w:r>
    </w:p>
    <w:p w14:paraId="23896798" w14:textId="77777777" w:rsidR="00D11810" w:rsidRDefault="00D11810" w:rsidP="00D11810">
      <w:pPr>
        <w:pStyle w:val="Paragrafoelenco"/>
        <w:numPr>
          <w:ilvl w:val="0"/>
          <w:numId w:val="1"/>
        </w:numPr>
        <w:spacing w:after="120"/>
        <w:rPr>
          <w:color w:val="auto"/>
        </w:rPr>
      </w:pPr>
      <w:r>
        <w:rPr>
          <w:i/>
          <w:iCs/>
          <w:color w:val="auto"/>
        </w:rPr>
        <w:t xml:space="preserve">score </w:t>
      </w:r>
      <w:r>
        <w:rPr>
          <w:color w:val="auto"/>
        </w:rPr>
        <w:t>di tipo int, che rappresenta il punteggio da 1 a 5 assegnato all’emozione</w:t>
      </w:r>
    </w:p>
    <w:p w14:paraId="6957E877" w14:textId="77777777" w:rsidR="00D11810" w:rsidRDefault="00D11810" w:rsidP="00D11810">
      <w:pPr>
        <w:rPr>
          <w:color w:val="auto"/>
        </w:rPr>
      </w:pPr>
      <w:r>
        <w:rPr>
          <w:color w:val="auto"/>
        </w:rPr>
        <w:t xml:space="preserve">Il campo </w:t>
      </w:r>
      <w:r w:rsidRPr="00E73AC8">
        <w:rPr>
          <w:i/>
          <w:iCs/>
          <w:color w:val="auto"/>
        </w:rPr>
        <w:t>note</w:t>
      </w:r>
      <w:r>
        <w:rPr>
          <w:color w:val="auto"/>
        </w:rPr>
        <w:t xml:space="preserve"> di tipo String, che rappresenta l’eventuale commento rilasciato dall’utente per una determinata emozione, </w:t>
      </w:r>
      <w:r w:rsidRPr="00CE4C94">
        <w:rPr>
          <w:color w:val="auto"/>
        </w:rPr>
        <w:t>è</w:t>
      </w:r>
      <w:r w:rsidRPr="0036355F">
        <w:rPr>
          <w:color w:val="auto"/>
        </w:rPr>
        <w:t xml:space="preserve"> gestito in maniera differente in base al costruttore utilizzato</w:t>
      </w:r>
      <w:r>
        <w:rPr>
          <w:color w:val="auto"/>
        </w:rPr>
        <w:t>, poiché viene data possibilità all’utente di non inserire alcun commento.</w:t>
      </w:r>
    </w:p>
    <w:p w14:paraId="1FF2DBF7" w14:textId="77777777" w:rsidR="007B343A" w:rsidRDefault="007B343A" w:rsidP="00D11810">
      <w:pPr>
        <w:rPr>
          <w:color w:val="auto"/>
        </w:rPr>
      </w:pPr>
    </w:p>
    <w:p w14:paraId="3A679D96" w14:textId="7C46AB92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F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eedbackManager</w:t>
      </w:r>
    </w:p>
    <w:p w14:paraId="34155FBB" w14:textId="1FEBA4B6" w:rsidR="00D11810" w:rsidRDefault="00413693" w:rsidP="00C94CAA">
      <w:pPr>
        <w:spacing w:before="24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E2A6B3" wp14:editId="2C108A0D">
                <wp:simplePos x="0" y="0"/>
                <wp:positionH relativeFrom="column">
                  <wp:posOffset>5240487</wp:posOffset>
                </wp:positionH>
                <wp:positionV relativeFrom="paragraph">
                  <wp:posOffset>292790</wp:posOffset>
                </wp:positionV>
                <wp:extent cx="184786" cy="1468867"/>
                <wp:effectExtent l="5715" t="0" r="11430" b="11430"/>
                <wp:wrapNone/>
                <wp:docPr id="19" name="Parentesi graffa chiu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6" cy="146886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D6EC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19" o:spid="_x0000_s1026" type="#_x0000_t88" style="position:absolute;margin-left:412.65pt;margin-top:23.05pt;width:14.55pt;height:115.6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" adj="226" strokecolor="#151617 [334]"/>
            </w:pict>
          </mc:Fallback>
        </mc:AlternateContent>
      </w:r>
      <w:r w:rsidR="00EB1162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666117" wp14:editId="71BA6D65">
                <wp:simplePos x="0" y="0"/>
                <wp:positionH relativeFrom="column">
                  <wp:posOffset>3483647</wp:posOffset>
                </wp:positionH>
                <wp:positionV relativeFrom="paragraph">
                  <wp:posOffset>74295</wp:posOffset>
                </wp:positionV>
                <wp:extent cx="184786" cy="1901917"/>
                <wp:effectExtent l="0" t="1270" r="23495" b="23495"/>
                <wp:wrapNone/>
                <wp:docPr id="17" name="Parentesi graffa chiu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6" cy="190191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4CE6" id="Parentesi graffa chiusa 17" o:spid="_x0000_s1026" type="#_x0000_t88" style="position:absolute;margin-left:274.3pt;margin-top:5.85pt;width:14.55pt;height:149.7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" adj="175" strokecolor="#a4063e [3204]"/>
            </w:pict>
          </mc:Fallback>
        </mc:AlternateContent>
      </w:r>
      <w:r w:rsidR="00C94CA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3EE724" wp14:editId="7E42B8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5D13E5" id="Connettore diritto 3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>Questa classe è responsabile della gestione degli oggetti di tipo Feedback, che sono salvati all’interno del file Emozioni.txt nel seguente modo:</w:t>
      </w:r>
    </w:p>
    <w:p w14:paraId="43FE08AC" w14:textId="4EF80144" w:rsidR="00C371DF" w:rsidRDefault="00413693" w:rsidP="00C371DF">
      <w:pPr>
        <w:rPr>
          <w:color w:val="auto"/>
          <w:sz w:val="22"/>
          <w:szCs w:val="18"/>
        </w:rPr>
      </w:pPr>
      <w:r>
        <w:rPr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555F4D" wp14:editId="7044CA9D">
                <wp:simplePos x="0" y="0"/>
                <wp:positionH relativeFrom="column">
                  <wp:posOffset>4493260</wp:posOffset>
                </wp:positionH>
                <wp:positionV relativeFrom="paragraph">
                  <wp:posOffset>73660</wp:posOffset>
                </wp:positionV>
                <wp:extent cx="1656678" cy="256726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6110C" w14:textId="17D4ADFC" w:rsidR="00413693" w:rsidRPr="00413693" w:rsidRDefault="00413693" w:rsidP="00413693">
                            <w:pPr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  <w:t xml:space="preserve">Recensione </w:t>
                            </w:r>
                            <w:r w:rsidRPr="00413693"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  <w:t>senza</w:t>
                            </w:r>
                            <w:r w:rsidRPr="00413693"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  <w:t xml:space="preserve">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5F4D" id="Casella di testo 20" o:spid="_x0000_s1030" type="#_x0000_t202" style="position:absolute;margin-left:353.8pt;margin-top:5.8pt;width:130.45pt;height:2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Z0+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" filled="f" stroked="f" strokeweight=".5pt">
                <v:textbox>
                  <w:txbxContent>
                    <w:p w14:paraId="48B6110C" w14:textId="17D4ADFC" w:rsidR="00413693" w:rsidRPr="00413693" w:rsidRDefault="00413693" w:rsidP="00413693">
                      <w:pPr>
                        <w:rPr>
                          <w:color w:val="6F7378" w:themeColor="background2" w:themeShade="80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6F7378" w:themeColor="background2" w:themeShade="80"/>
                          <w:sz w:val="22"/>
                          <w:szCs w:val="18"/>
                        </w:rPr>
                        <w:t xml:space="preserve">Recensione </w:t>
                      </w:r>
                      <w:r w:rsidRPr="00413693">
                        <w:rPr>
                          <w:color w:val="6F7378" w:themeColor="background2" w:themeShade="80"/>
                          <w:sz w:val="22"/>
                          <w:szCs w:val="18"/>
                        </w:rPr>
                        <w:t>senza</w:t>
                      </w:r>
                      <w:r w:rsidRPr="00413693">
                        <w:rPr>
                          <w:color w:val="6F7378" w:themeColor="background2" w:themeShade="80"/>
                          <w:sz w:val="22"/>
                          <w:szCs w:val="18"/>
                        </w:rPr>
                        <w:t xml:space="preserve"> nota</w:t>
                      </w:r>
                    </w:p>
                  </w:txbxContent>
                </v:textbox>
              </v:shape>
            </w:pict>
          </mc:Fallback>
        </mc:AlternateContent>
      </w:r>
      <w:r w:rsidR="00EB1162">
        <w:rPr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2B269" wp14:editId="52CD9394">
                <wp:simplePos x="0" y="0"/>
                <wp:positionH relativeFrom="column">
                  <wp:posOffset>2873301</wp:posOffset>
                </wp:positionH>
                <wp:positionV relativeFrom="paragraph">
                  <wp:posOffset>82475</wp:posOffset>
                </wp:positionV>
                <wp:extent cx="1656678" cy="256726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5D5D5" w14:textId="58C30AE0" w:rsidR="00EB1162" w:rsidRPr="00413693" w:rsidRDefault="00EB1162">
                            <w:pPr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  <w:t>Recensione con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B269" id="Casella di testo 18" o:spid="_x0000_s1031" type="#_x0000_t202" style="position:absolute;margin-left:226.25pt;margin-top:6.5pt;width:130.45pt;height:2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Lr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" filled="f" stroked="f" strokeweight=".5pt">
                <v:textbox>
                  <w:txbxContent>
                    <w:p w14:paraId="1C45D5D5" w14:textId="58C30AE0" w:rsidR="00EB1162" w:rsidRPr="00413693" w:rsidRDefault="00EB1162">
                      <w:pPr>
                        <w:rPr>
                          <w:color w:val="A4063E" w:themeColor="accent1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A4063E" w:themeColor="accent1"/>
                          <w:sz w:val="22"/>
                          <w:szCs w:val="18"/>
                        </w:rPr>
                        <w:t>Recensione con nota</w:t>
                      </w:r>
                    </w:p>
                  </w:txbxContent>
                </v:textbox>
              </v:shape>
            </w:pict>
          </mc:Fallback>
        </mc:AlternateContent>
      </w:r>
    </w:p>
    <w:p w14:paraId="1625BF0B" w14:textId="3E10E975" w:rsidR="00EB1162" w:rsidRDefault="00EB1162" w:rsidP="00C371DF">
      <w:pPr>
        <w:rPr>
          <w:color w:val="auto"/>
          <w:sz w:val="22"/>
          <w:szCs w:val="18"/>
        </w:rPr>
      </w:pPr>
    </w:p>
    <w:p w14:paraId="5325C025" w14:textId="141FC756" w:rsidR="00EB1162" w:rsidRPr="00C371DF" w:rsidRDefault="00AC6701" w:rsidP="00C371DF">
      <w:pPr>
        <w:rPr>
          <w:color w:val="auto"/>
          <w:sz w:val="22"/>
          <w:szCs w:val="18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A46C66" wp14:editId="222EE8FD">
                <wp:simplePos x="0" y="0"/>
                <wp:positionH relativeFrom="column">
                  <wp:posOffset>3164840</wp:posOffset>
                </wp:positionH>
                <wp:positionV relativeFrom="paragraph">
                  <wp:posOffset>513715</wp:posOffset>
                </wp:positionV>
                <wp:extent cx="0" cy="284480"/>
                <wp:effectExtent l="76200" t="0" r="57150" b="5842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3F7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9" o:spid="_x0000_s1026" type="#_x0000_t32" style="position:absolute;margin-left:249.2pt;margin-top:40.45pt;width:0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Qq1Z3d0AAAAKAQAADwAAAGRycy9kb3ducmV2&#10;LnhtbEyPTU/DMAyG70j8h8hI3FhKV6ArTafxJe0IGxduWWPaisapkmwL/x6jHeBo+9Hr562XyY7i&#10;gD4MjhRczzIQSK0zA3UK3rcvVyWIEDUZPTpCBd8YYNmcn9W6Mu5Ib3jYxE5wCIVKK+hjnCopQ9uj&#10;1WHmJiS+fTpvdeTRd9J4feRwO8o8y26l1QPxh15P+Nhj+7XZWwUPr2u7evrwCefz5yKkrcupXSt1&#10;eZFW9yAipvgHw68+q0PDTju3JxPEqKBYlAWjCspsAYKB02LHZH5zB7Kp5f8KzQ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Qq1Z3d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9E126C" wp14:editId="29C916D5">
                <wp:simplePos x="0" y="0"/>
                <wp:positionH relativeFrom="column">
                  <wp:posOffset>3322320</wp:posOffset>
                </wp:positionH>
                <wp:positionV relativeFrom="paragraph">
                  <wp:posOffset>514350</wp:posOffset>
                </wp:positionV>
                <wp:extent cx="0" cy="284480"/>
                <wp:effectExtent l="76200" t="0" r="57150" b="5842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3051" id="Connettore 2 41" o:spid="_x0000_s1026" type="#_x0000_t32" style="position:absolute;margin-left:261.6pt;margin-top:40.5pt;width:0;height:2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" strokecolor="#9b053a [3044]">
                <v:stroke endarrow="block"/>
              </v:shap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8E34D2" wp14:editId="1790DA5A">
                <wp:simplePos x="0" y="0"/>
                <wp:positionH relativeFrom="column">
                  <wp:posOffset>2946400</wp:posOffset>
                </wp:positionH>
                <wp:positionV relativeFrom="paragraph">
                  <wp:posOffset>516890</wp:posOffset>
                </wp:positionV>
                <wp:extent cx="0" cy="284480"/>
                <wp:effectExtent l="76200" t="0" r="57150" b="58420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73961" id="Connettore 2 40" o:spid="_x0000_s1026" type="#_x0000_t32" style="position:absolute;margin-left:232pt;margin-top:40.7pt;width:0;height:22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BOrANt0AAAAKAQAADwAAAGRycy9kb3ducmV2&#10;LnhtbEyPTU/DMAyG70j8h8hI3Fi6rqqm0nQaH5N2hI0Lt6wxbUXjVEm2Zf8eIw7saPvR6+etV8mO&#10;4oQ+DI4UzGcZCKTWmYE6BR/7zcMSRIiajB4doYILBlg1tze1row70zuedrETHEKh0gr6GKdKytD2&#10;aHWYuQmJb1/OWx159J00Xp853I4yz7JSWj0Qf+j1hM89tt+7o1Xw9La165dPn3CxeC1C2ruc2q1S&#10;93dp/QgiYor/MPzqszo07HRwRzJBjAqKsuAuUcFyXoBg4G9xYDIvc5BNLa8rND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BOrANt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90"/>
        <w:gridCol w:w="1716"/>
        <w:gridCol w:w="3113"/>
        <w:gridCol w:w="2373"/>
      </w:tblGrid>
      <w:tr w:rsidR="0013615C" w14:paraId="4175E44A" w14:textId="77777777" w:rsidTr="00EB1162">
        <w:trPr>
          <w:trHeight w:val="624"/>
        </w:trPr>
        <w:tc>
          <w:tcPr>
            <w:tcW w:w="2390" w:type="dxa"/>
            <w:shd w:val="clear" w:color="auto" w:fill="FFFFA3"/>
            <w:vAlign w:val="center"/>
          </w:tcPr>
          <w:p w14:paraId="6ECB0C9B" w14:textId="19E95991" w:rsidR="0013615C" w:rsidRPr="00C371DF" w:rsidRDefault="0013615C" w:rsidP="00C371DF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C371DF">
              <w:rPr>
                <w:color w:val="auto"/>
              </w:rPr>
              <w:t>NomePlaylist;</w:t>
            </w:r>
          </w:p>
        </w:tc>
        <w:tc>
          <w:tcPr>
            <w:tcW w:w="1716" w:type="dxa"/>
            <w:shd w:val="clear" w:color="auto" w:fill="D3E9B3" w:themeFill="accent2" w:themeFillTint="66"/>
            <w:vAlign w:val="center"/>
          </w:tcPr>
          <w:p w14:paraId="7EAF7D8E" w14:textId="6AA20C9B" w:rsidR="0013615C" w:rsidRPr="00C371DF" w:rsidRDefault="00C371DF" w:rsidP="00C371DF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>
              <w:rPr>
                <w:color w:val="auto"/>
              </w:rPr>
              <w:t>ID utente</w:t>
            </w:r>
            <w:r w:rsidR="0013615C" w:rsidRPr="00C371DF">
              <w:rPr>
                <w:color w:val="auto"/>
              </w:rPr>
              <w:t>;</w:t>
            </w:r>
          </w:p>
        </w:tc>
        <w:tc>
          <w:tcPr>
            <w:tcW w:w="3113" w:type="dxa"/>
            <w:shd w:val="clear" w:color="auto" w:fill="FCBDD3" w:themeFill="accent1" w:themeFillTint="33"/>
            <w:vAlign w:val="center"/>
          </w:tcPr>
          <w:p w14:paraId="2D70BC7B" w14:textId="271CB80A" w:rsidR="0013615C" w:rsidRPr="00C371DF" w:rsidRDefault="0013615C" w:rsidP="00C371DF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C371DF">
              <w:rPr>
                <w:color w:val="auto"/>
              </w:rPr>
              <w:t>45,1,5, commento;</w:t>
            </w:r>
          </w:p>
        </w:tc>
        <w:tc>
          <w:tcPr>
            <w:tcW w:w="2373" w:type="dxa"/>
            <w:shd w:val="clear" w:color="auto" w:fill="E6E7E8" w:themeFill="text1" w:themeFillTint="1A"/>
            <w:vAlign w:val="center"/>
          </w:tcPr>
          <w:p w14:paraId="58FB72F4" w14:textId="3559AB59" w:rsidR="0013615C" w:rsidRPr="00C371DF" w:rsidRDefault="0013615C" w:rsidP="00C371DF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C371DF">
              <w:rPr>
                <w:color w:val="auto"/>
              </w:rPr>
              <w:t>67,1,2</w:t>
            </w:r>
            <w:r w:rsidRPr="00C371DF">
              <w:rPr>
                <w:color w:val="auto"/>
              </w:rPr>
              <w:t>;</w:t>
            </w:r>
          </w:p>
        </w:tc>
      </w:tr>
    </w:tbl>
    <w:p w14:paraId="3306536A" w14:textId="720B1657" w:rsidR="00D11810" w:rsidRDefault="00AC6701" w:rsidP="00C371DF">
      <w:pPr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65002B" wp14:editId="0817146B">
                <wp:simplePos x="0" y="0"/>
                <wp:positionH relativeFrom="column">
                  <wp:posOffset>2804160</wp:posOffset>
                </wp:positionH>
                <wp:positionV relativeFrom="paragraph">
                  <wp:posOffset>207645</wp:posOffset>
                </wp:positionV>
                <wp:extent cx="934720" cy="34544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B8FD9" w14:textId="123EBDBD" w:rsidR="00AC6701" w:rsidRPr="00AC6701" w:rsidRDefault="00AC6701">
                            <w:pPr>
                              <w:rPr>
                                <w:color w:val="A4063E" w:themeColor="accent1"/>
                              </w:rPr>
                            </w:pPr>
                            <w:r>
                              <w:rPr>
                                <w:color w:val="A4063E" w:themeColor="accent1"/>
                              </w:rPr>
                              <w:t xml:space="preserve">1 </w:t>
                            </w:r>
                            <w:r w:rsidR="00D227D7">
                              <w:rPr>
                                <w:color w:val="A4063E" w:themeColor="accent1"/>
                              </w:rPr>
                              <w:t xml:space="preserve">  </w:t>
                            </w:r>
                            <w:r>
                              <w:rPr>
                                <w:color w:val="A4063E" w:themeColor="accent1"/>
                              </w:rPr>
                              <w:t xml:space="preserve">2 </w:t>
                            </w:r>
                            <w:r w:rsidR="00D227D7">
                              <w:rPr>
                                <w:color w:val="A4063E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A4063E" w:themeColor="accent1"/>
                              </w:rPr>
                              <w:t xml:space="preserve">3 </w:t>
                            </w:r>
                            <w:r w:rsidR="00D227D7">
                              <w:rPr>
                                <w:color w:val="A4063E" w:themeColor="accent1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002B" id="Casella di testo 43" o:spid="_x0000_s1032" type="#_x0000_t202" style="position:absolute;margin-left:220.8pt;margin-top:16.35pt;width:73.6pt;height:2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" filled="f" stroked="f" strokeweight=".5pt">
                <v:textbox>
                  <w:txbxContent>
                    <w:p w14:paraId="6DBB8FD9" w14:textId="123EBDBD" w:rsidR="00AC6701" w:rsidRPr="00AC6701" w:rsidRDefault="00AC6701">
                      <w:pPr>
                        <w:rPr>
                          <w:color w:val="A4063E" w:themeColor="accent1"/>
                        </w:rPr>
                      </w:pPr>
                      <w:r>
                        <w:rPr>
                          <w:color w:val="A4063E" w:themeColor="accent1"/>
                        </w:rPr>
                        <w:t xml:space="preserve">1 </w:t>
                      </w:r>
                      <w:r w:rsidR="00D227D7">
                        <w:rPr>
                          <w:color w:val="A4063E" w:themeColor="accent1"/>
                        </w:rPr>
                        <w:t xml:space="preserve">  </w:t>
                      </w:r>
                      <w:r>
                        <w:rPr>
                          <w:color w:val="A4063E" w:themeColor="accent1"/>
                        </w:rPr>
                        <w:t xml:space="preserve">2 </w:t>
                      </w:r>
                      <w:r w:rsidR="00D227D7">
                        <w:rPr>
                          <w:color w:val="A4063E" w:themeColor="accent1"/>
                        </w:rPr>
                        <w:t xml:space="preserve"> </w:t>
                      </w:r>
                      <w:r>
                        <w:rPr>
                          <w:color w:val="A4063E" w:themeColor="accent1"/>
                        </w:rPr>
                        <w:t xml:space="preserve">3 </w:t>
                      </w:r>
                      <w:r w:rsidR="00D227D7">
                        <w:rPr>
                          <w:color w:val="A4063E" w:themeColor="accent1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5F1A718" w14:textId="4BDAE0C0" w:rsidR="00C57CC4" w:rsidRPr="00773198" w:rsidRDefault="00D227D7" w:rsidP="00773198">
      <w:pPr>
        <w:rPr>
          <w:i/>
          <w:iCs/>
          <w:color w:val="auto"/>
          <w:sz w:val="22"/>
          <w:szCs w:val="18"/>
        </w:rPr>
      </w:pPr>
      <w:r w:rsidRPr="00773198">
        <w:rPr>
          <w:i/>
          <w:iCs/>
          <w:color w:val="auto"/>
          <w:sz w:val="22"/>
          <w:szCs w:val="18"/>
        </w:rPr>
        <w:t xml:space="preserve">1 </w:t>
      </w:r>
      <w:r w:rsidR="006E1D42" w:rsidRPr="00773198">
        <w:rPr>
          <w:i/>
          <w:iCs/>
          <w:color w:val="auto"/>
          <w:sz w:val="22"/>
          <w:szCs w:val="18"/>
        </w:rPr>
        <w:t>– ID canzone</w:t>
      </w:r>
    </w:p>
    <w:p w14:paraId="6E1BA9C2" w14:textId="02152D7A" w:rsidR="006E1D42" w:rsidRPr="00773198" w:rsidRDefault="006E1D42" w:rsidP="00773198">
      <w:pPr>
        <w:rPr>
          <w:i/>
          <w:iCs/>
          <w:color w:val="auto"/>
          <w:sz w:val="22"/>
          <w:szCs w:val="18"/>
        </w:rPr>
      </w:pPr>
      <w:r w:rsidRPr="00773198">
        <w:rPr>
          <w:i/>
          <w:iCs/>
          <w:color w:val="auto"/>
          <w:sz w:val="22"/>
          <w:szCs w:val="18"/>
        </w:rPr>
        <w:t>2 – ID emozione</w:t>
      </w:r>
    </w:p>
    <w:p w14:paraId="44F17D0C" w14:textId="3BFDAFB3" w:rsidR="00773198" w:rsidRPr="00773198" w:rsidRDefault="006E1D42" w:rsidP="00773198">
      <w:pPr>
        <w:rPr>
          <w:i/>
          <w:iCs/>
          <w:color w:val="auto"/>
          <w:sz w:val="22"/>
          <w:szCs w:val="18"/>
        </w:rPr>
      </w:pPr>
      <w:r w:rsidRPr="00773198">
        <w:rPr>
          <w:i/>
          <w:iCs/>
          <w:color w:val="auto"/>
          <w:sz w:val="22"/>
          <w:szCs w:val="18"/>
        </w:rPr>
        <w:t xml:space="preserve">3 </w:t>
      </w:r>
      <w:r w:rsidR="00773198" w:rsidRPr="00773198">
        <w:rPr>
          <w:i/>
          <w:iCs/>
          <w:color w:val="auto"/>
          <w:sz w:val="22"/>
          <w:szCs w:val="18"/>
        </w:rPr>
        <w:t>–</w:t>
      </w:r>
      <w:r w:rsidRPr="00773198">
        <w:rPr>
          <w:i/>
          <w:iCs/>
          <w:color w:val="auto"/>
          <w:sz w:val="22"/>
          <w:szCs w:val="18"/>
        </w:rPr>
        <w:t xml:space="preserve"> </w:t>
      </w:r>
      <w:r w:rsidR="00773198" w:rsidRPr="00773198">
        <w:rPr>
          <w:i/>
          <w:iCs/>
          <w:color w:val="auto"/>
          <w:sz w:val="22"/>
          <w:szCs w:val="18"/>
        </w:rPr>
        <w:t>punteggio emozione</w:t>
      </w:r>
    </w:p>
    <w:p w14:paraId="313DF2DA" w14:textId="77777777" w:rsidR="00EB1162" w:rsidRPr="00FD7908" w:rsidRDefault="00EB1162" w:rsidP="0035709C">
      <w:pPr>
        <w:rPr>
          <w:color w:val="auto"/>
        </w:rPr>
      </w:pPr>
    </w:p>
    <w:p w14:paraId="14BAD21E" w14:textId="350EE41E" w:rsidR="00D11810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5E1B7CBF" w14:textId="77777777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 xml:space="preserve">Anche in questo caso viene utilizzata la struttura dati </w:t>
      </w:r>
      <w:proofErr w:type="spellStart"/>
      <w:r>
        <w:rPr>
          <w:color w:val="auto"/>
        </w:rPr>
        <w:t>HashMap</w:t>
      </w:r>
      <w:proofErr w:type="spellEnd"/>
      <w:r>
        <w:rPr>
          <w:color w:val="auto"/>
        </w:rPr>
        <w:t xml:space="preserve"> (</w:t>
      </w:r>
      <w:proofErr w:type="spellStart"/>
      <w:r>
        <w:rPr>
          <w:b/>
          <w:bCs/>
          <w:color w:val="auto"/>
        </w:rPr>
        <w:t>mapFeedback</w:t>
      </w:r>
      <w:proofErr w:type="spellEnd"/>
      <w:r>
        <w:rPr>
          <w:color w:val="auto"/>
        </w:rPr>
        <w:t>), che possiede come chiave un codice composto dal nome della playlist e dall’ID utente e come valore la lista di recensioni dell’utente.</w:t>
      </w:r>
    </w:p>
    <w:p w14:paraId="5F8D9FE6" w14:textId="77777777" w:rsidR="00D11810" w:rsidRDefault="00D11810" w:rsidP="00D11810">
      <w:pPr>
        <w:rPr>
          <w:color w:val="auto"/>
        </w:rPr>
      </w:pPr>
    </w:p>
    <w:p w14:paraId="461545A2" w14:textId="2F9E1A47" w:rsidR="00C57CC4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573C25B3" w14:textId="77777777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 xml:space="preserve">All’interno della classe sono presenti i metodi </w:t>
      </w:r>
      <w:proofErr w:type="spellStart"/>
      <w:r w:rsidRPr="00CC07DA">
        <w:rPr>
          <w:i/>
          <w:iCs/>
          <w:color w:val="auto"/>
        </w:rPr>
        <w:t>countFeedback</w:t>
      </w:r>
      <w:proofErr w:type="spellEnd"/>
      <w:r>
        <w:rPr>
          <w:i/>
          <w:iCs/>
          <w:color w:val="auto"/>
        </w:rPr>
        <w:t>()</w:t>
      </w:r>
      <w:r>
        <w:rPr>
          <w:color w:val="auto"/>
        </w:rPr>
        <w:t xml:space="preserve"> e </w:t>
      </w:r>
      <w:proofErr w:type="spellStart"/>
      <w:r w:rsidRPr="00CC07DA">
        <w:rPr>
          <w:i/>
          <w:iCs/>
          <w:color w:val="auto"/>
        </w:rPr>
        <w:t>totScoreFeedback</w:t>
      </w:r>
      <w:proofErr w:type="spellEnd"/>
      <w:r>
        <w:rPr>
          <w:i/>
          <w:iCs/>
          <w:color w:val="auto"/>
        </w:rPr>
        <w:t>()</w:t>
      </w:r>
      <w:r>
        <w:rPr>
          <w:color w:val="auto"/>
        </w:rPr>
        <w:t>, che vengono successivamente utilizzati per il calcolo del punteggio medio associato ad ogni emozione.</w:t>
      </w:r>
    </w:p>
    <w:p w14:paraId="397F3A7D" w14:textId="77777777" w:rsidR="00D11810" w:rsidRDefault="00D11810" w:rsidP="00D11810">
      <w:pPr>
        <w:rPr>
          <w:color w:val="auto"/>
        </w:rPr>
      </w:pPr>
      <w:r>
        <w:rPr>
          <w:color w:val="auto"/>
        </w:rPr>
        <w:t>Il primo metodo permette di contare il numero totale di recensioni, mentre il secondo calcola la somma dei punteggi assegnati ad una determinata emozione per ogni singolo brano.</w:t>
      </w:r>
    </w:p>
    <w:p w14:paraId="60F3ADEB" w14:textId="77777777" w:rsidR="00D11810" w:rsidRDefault="00D11810" w:rsidP="00D11810">
      <w:pPr>
        <w:rPr>
          <w:color w:val="auto"/>
        </w:rPr>
      </w:pPr>
    </w:p>
    <w:p w14:paraId="69DEDAEC" w14:textId="12654B79" w:rsidR="00883F95" w:rsidRDefault="00D11810" w:rsidP="00D11810">
      <w:pPr>
        <w:rPr>
          <w:color w:val="auto"/>
        </w:rPr>
      </w:pPr>
      <w:r>
        <w:rPr>
          <w:color w:val="auto"/>
        </w:rPr>
        <w:t xml:space="preserve">Un ulteriore metodo è </w:t>
      </w:r>
      <w:proofErr w:type="spellStart"/>
      <w:r w:rsidRPr="00591707">
        <w:rPr>
          <w:i/>
          <w:iCs/>
          <w:color w:val="auto"/>
        </w:rPr>
        <w:t>listNotes</w:t>
      </w:r>
      <w:proofErr w:type="spellEnd"/>
      <w:r>
        <w:rPr>
          <w:i/>
          <w:iCs/>
          <w:color w:val="auto"/>
        </w:rPr>
        <w:t>()</w:t>
      </w:r>
      <w:r>
        <w:rPr>
          <w:color w:val="auto"/>
        </w:rPr>
        <w:t>, che permette di salvare all’interno di un vettore la lista di tutti i commenti rilasciati dagli utenti riguardo ad un’emozione di un brano</w:t>
      </w:r>
      <w:r w:rsidR="00C111F9">
        <w:rPr>
          <w:color w:val="auto"/>
        </w:rPr>
        <w:t>.</w:t>
      </w:r>
    </w:p>
    <w:p w14:paraId="61F4DBB6" w14:textId="77777777" w:rsidR="001824C9" w:rsidRDefault="001824C9" w:rsidP="00D11810">
      <w:pPr>
        <w:rPr>
          <w:color w:val="auto"/>
        </w:rPr>
      </w:pPr>
    </w:p>
    <w:p w14:paraId="027E70F9" w14:textId="77777777" w:rsidR="001824C9" w:rsidRDefault="001824C9" w:rsidP="00D11810">
      <w:pPr>
        <w:rPr>
          <w:color w:val="auto"/>
        </w:rPr>
      </w:pPr>
    </w:p>
    <w:p w14:paraId="447943E2" w14:textId="77777777" w:rsidR="001824C9" w:rsidRDefault="001824C9" w:rsidP="00D11810">
      <w:pPr>
        <w:rPr>
          <w:color w:val="auto"/>
        </w:rPr>
      </w:pPr>
    </w:p>
    <w:p w14:paraId="2E230634" w14:textId="77777777" w:rsidR="001824C9" w:rsidRDefault="001824C9" w:rsidP="00D11810">
      <w:pPr>
        <w:rPr>
          <w:color w:val="auto"/>
        </w:rPr>
      </w:pPr>
    </w:p>
    <w:p w14:paraId="0D61CA7A" w14:textId="77777777" w:rsidR="001824C9" w:rsidRDefault="001824C9" w:rsidP="00D11810">
      <w:pPr>
        <w:rPr>
          <w:color w:val="auto"/>
        </w:rPr>
      </w:pPr>
    </w:p>
    <w:p w14:paraId="7836712D" w14:textId="77777777" w:rsidR="001824C9" w:rsidRDefault="001824C9" w:rsidP="00D11810">
      <w:pPr>
        <w:rPr>
          <w:color w:val="auto"/>
        </w:rPr>
      </w:pPr>
    </w:p>
    <w:p w14:paraId="409CC9C4" w14:textId="77777777" w:rsidR="001824C9" w:rsidRDefault="001824C9" w:rsidP="00D11810">
      <w:pPr>
        <w:rPr>
          <w:color w:val="auto"/>
        </w:rPr>
      </w:pPr>
    </w:p>
    <w:p w14:paraId="2FFB21F0" w14:textId="77777777" w:rsidR="001824C9" w:rsidRDefault="001824C9" w:rsidP="00D11810">
      <w:pPr>
        <w:rPr>
          <w:color w:val="auto"/>
        </w:rPr>
      </w:pPr>
    </w:p>
    <w:p w14:paraId="6AAAB31F" w14:textId="77777777" w:rsidR="001824C9" w:rsidRDefault="001824C9" w:rsidP="00D11810">
      <w:pPr>
        <w:rPr>
          <w:color w:val="auto"/>
        </w:rPr>
      </w:pPr>
    </w:p>
    <w:p w14:paraId="01CC80E9" w14:textId="77777777" w:rsidR="00C57CC4" w:rsidRDefault="00C57CC4" w:rsidP="00D11810">
      <w:pPr>
        <w:rPr>
          <w:color w:val="auto"/>
        </w:rPr>
      </w:pPr>
    </w:p>
    <w:p w14:paraId="14E1620D" w14:textId="4850A859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Person</w:t>
      </w:r>
    </w:p>
    <w:p w14:paraId="257B3988" w14:textId="6327E493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F149C9" wp14:editId="6CA881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A0836A" id="Connettore diritto 31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 xml:space="preserve">Questa classe viene utilizzata per rappresentare oggetti di tipo Person, che definiscono una persona prima </w:t>
      </w:r>
      <w:r w:rsidR="00D11810" w:rsidRPr="00EF281A">
        <w:rPr>
          <w:i/>
          <w:iCs/>
          <w:color w:val="auto"/>
        </w:rPr>
        <w:t>(che sia completata la sua registrazione</w:t>
      </w:r>
      <w:r w:rsidR="00D11810">
        <w:rPr>
          <w:i/>
          <w:iCs/>
          <w:color w:val="auto"/>
        </w:rPr>
        <w:t>???</w:t>
      </w:r>
      <w:r w:rsidR="00D11810" w:rsidRPr="00EF281A">
        <w:rPr>
          <w:i/>
          <w:iCs/>
          <w:color w:val="auto"/>
        </w:rPr>
        <w:t>)</w:t>
      </w:r>
      <w:r w:rsidR="00D11810">
        <w:rPr>
          <w:color w:val="auto"/>
        </w:rPr>
        <w:t xml:space="preserve"> </w:t>
      </w:r>
      <w:r w:rsidR="00D11810" w:rsidRPr="00EF281A">
        <w:rPr>
          <w:color w:val="auto"/>
        </w:rPr>
        <w:t>che diventi un utente dell'applicazione</w:t>
      </w:r>
      <w:r w:rsidR="00D11810">
        <w:rPr>
          <w:color w:val="auto"/>
        </w:rPr>
        <w:t>.</w:t>
      </w:r>
    </w:p>
    <w:p w14:paraId="035AE1B7" w14:textId="77777777" w:rsidR="00D11810" w:rsidRDefault="00D11810" w:rsidP="00D11810">
      <w:pPr>
        <w:rPr>
          <w:color w:val="auto"/>
        </w:rPr>
      </w:pPr>
    </w:p>
    <w:p w14:paraId="5091CBA6" w14:textId="77777777" w:rsidR="00D11810" w:rsidRDefault="00D11810" w:rsidP="00D11810">
      <w:pPr>
        <w:rPr>
          <w:color w:val="auto"/>
        </w:rPr>
      </w:pPr>
      <w:r>
        <w:rPr>
          <w:color w:val="auto"/>
        </w:rPr>
        <w:t xml:space="preserve">Un oggetto di tipo </w:t>
      </w:r>
      <w:r w:rsidRPr="00EF281A">
        <w:rPr>
          <w:i/>
          <w:iCs/>
          <w:color w:val="auto"/>
        </w:rPr>
        <w:t>Person</w:t>
      </w:r>
      <w:r>
        <w:rPr>
          <w:color w:val="auto"/>
        </w:rPr>
        <w:t xml:space="preserve"> possiede i seguenti campi:</w:t>
      </w:r>
    </w:p>
    <w:p w14:paraId="043E728E" w14:textId="77777777" w:rsidR="00D11810" w:rsidRPr="00EF281A" w:rsidRDefault="00D11810" w:rsidP="00D11810">
      <w:pPr>
        <w:pStyle w:val="Paragrafoelenco"/>
        <w:numPr>
          <w:ilvl w:val="0"/>
          <w:numId w:val="5"/>
        </w:numPr>
        <w:rPr>
          <w:color w:val="auto"/>
        </w:rPr>
      </w:pPr>
      <w:r>
        <w:rPr>
          <w:i/>
          <w:iCs/>
          <w:color w:val="auto"/>
        </w:rPr>
        <w:t>name</w:t>
      </w:r>
      <w:r>
        <w:rPr>
          <w:b/>
          <w:bCs/>
          <w:i/>
          <w:iCs/>
          <w:color w:val="auto"/>
        </w:rPr>
        <w:t xml:space="preserve"> </w:t>
      </w:r>
      <w:r>
        <w:rPr>
          <w:color w:val="auto"/>
        </w:rPr>
        <w:t>di tipo String, che rappresenta il nome della persona</w:t>
      </w:r>
    </w:p>
    <w:p w14:paraId="6ABD5D7E" w14:textId="77777777" w:rsidR="00D11810" w:rsidRPr="00EF281A" w:rsidRDefault="00D11810" w:rsidP="00D11810">
      <w:pPr>
        <w:pStyle w:val="Paragrafoelenco"/>
        <w:numPr>
          <w:ilvl w:val="0"/>
          <w:numId w:val="5"/>
        </w:numPr>
        <w:rPr>
          <w:color w:val="auto"/>
        </w:rPr>
      </w:pPr>
      <w:proofErr w:type="spellStart"/>
      <w:r>
        <w:rPr>
          <w:i/>
          <w:iCs/>
          <w:color w:val="auto"/>
        </w:rPr>
        <w:t>surname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>di tipo String, che rappresenta il cognome della persona</w:t>
      </w:r>
    </w:p>
    <w:p w14:paraId="7DB8958B" w14:textId="77777777" w:rsidR="00D11810" w:rsidRPr="00EF281A" w:rsidRDefault="00D11810" w:rsidP="00D11810">
      <w:pPr>
        <w:pStyle w:val="Paragrafoelenco"/>
        <w:numPr>
          <w:ilvl w:val="0"/>
          <w:numId w:val="5"/>
        </w:numPr>
        <w:rPr>
          <w:color w:val="auto"/>
        </w:rPr>
      </w:pPr>
      <w:proofErr w:type="spellStart"/>
      <w:r>
        <w:rPr>
          <w:i/>
          <w:iCs/>
          <w:color w:val="auto"/>
        </w:rPr>
        <w:t>cf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 xml:space="preserve">di tipo String, che rappresenta il codice fiscale della persona e che deve avere una lunghezza di 16 caratteri </w:t>
      </w:r>
    </w:p>
    <w:p w14:paraId="2D4DEF7B" w14:textId="77777777" w:rsidR="00D11810" w:rsidRDefault="00D11810" w:rsidP="00D11810">
      <w:pPr>
        <w:pStyle w:val="Paragrafoelenco"/>
        <w:numPr>
          <w:ilvl w:val="0"/>
          <w:numId w:val="5"/>
        </w:numPr>
        <w:rPr>
          <w:color w:val="auto"/>
        </w:rPr>
      </w:pPr>
      <w:proofErr w:type="spellStart"/>
      <w:r>
        <w:rPr>
          <w:i/>
          <w:iCs/>
          <w:color w:val="auto"/>
        </w:rPr>
        <w:t>address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 xml:space="preserve">di tipo </w:t>
      </w:r>
      <w:proofErr w:type="spellStart"/>
      <w:r>
        <w:rPr>
          <w:color w:val="auto"/>
        </w:rPr>
        <w:t>Address</w:t>
      </w:r>
      <w:proofErr w:type="spellEnd"/>
      <w:r>
        <w:rPr>
          <w:color w:val="auto"/>
        </w:rPr>
        <w:t>, che rappresenta l’indirizzo della persona</w:t>
      </w:r>
    </w:p>
    <w:p w14:paraId="21E9106F" w14:textId="77777777" w:rsidR="00D11810" w:rsidRPr="002B6659" w:rsidRDefault="00D11810" w:rsidP="00D11810">
      <w:pPr>
        <w:pStyle w:val="Paragrafoelenco"/>
        <w:rPr>
          <w:color w:val="auto"/>
        </w:rPr>
      </w:pPr>
    </w:p>
    <w:p w14:paraId="0528487F" w14:textId="77777777" w:rsidR="00D11810" w:rsidRDefault="00D11810" w:rsidP="00D11810">
      <w:pPr>
        <w:rPr>
          <w:color w:val="auto"/>
        </w:rPr>
      </w:pPr>
      <w:r>
        <w:rPr>
          <w:color w:val="auto"/>
        </w:rPr>
        <w:t xml:space="preserve">L’oggetto di tipo </w:t>
      </w:r>
      <w:proofErr w:type="spellStart"/>
      <w:r>
        <w:rPr>
          <w:color w:val="auto"/>
        </w:rPr>
        <w:t>Address</w:t>
      </w:r>
      <w:proofErr w:type="spellEnd"/>
      <w:r>
        <w:rPr>
          <w:color w:val="auto"/>
        </w:rPr>
        <w:t xml:space="preserve"> è definito nella classe </w:t>
      </w:r>
      <w:proofErr w:type="spellStart"/>
      <w:r>
        <w:rPr>
          <w:color w:val="auto"/>
        </w:rPr>
        <w:t>Address</w:t>
      </w:r>
      <w:proofErr w:type="spellEnd"/>
      <w:r>
        <w:rPr>
          <w:color w:val="auto"/>
        </w:rPr>
        <w:t xml:space="preserve">, ed è costituito dai campi </w:t>
      </w:r>
      <w:proofErr w:type="spellStart"/>
      <w:r>
        <w:rPr>
          <w:color w:val="auto"/>
        </w:rPr>
        <w:t>typeStreet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nameStreet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houseNumber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postalCode</w:t>
      </w:r>
      <w:proofErr w:type="spellEnd"/>
      <w:r>
        <w:rPr>
          <w:color w:val="auto"/>
        </w:rPr>
        <w:t>, city e province.</w:t>
      </w:r>
    </w:p>
    <w:p w14:paraId="7571DF44" w14:textId="77777777" w:rsidR="00D11810" w:rsidRDefault="00D11810" w:rsidP="00D11810">
      <w:pPr>
        <w:rPr>
          <w:color w:val="auto"/>
        </w:rPr>
      </w:pPr>
    </w:p>
    <w:p w14:paraId="087A2E7D" w14:textId="70911D74" w:rsidR="00D11810" w:rsidRDefault="00D11810" w:rsidP="00D11810">
      <w:pPr>
        <w:rPr>
          <w:color w:val="auto"/>
        </w:rPr>
      </w:pPr>
      <w:r>
        <w:rPr>
          <w:color w:val="auto"/>
        </w:rPr>
        <w:t xml:space="preserve">Il campo </w:t>
      </w:r>
      <w:proofErr w:type="spellStart"/>
      <w:r>
        <w:rPr>
          <w:color w:val="auto"/>
        </w:rPr>
        <w:t>typeStreet</w:t>
      </w:r>
      <w:proofErr w:type="spellEnd"/>
      <w:r>
        <w:rPr>
          <w:color w:val="auto"/>
        </w:rPr>
        <w:t xml:space="preserve"> è un’oggetto di tipo </w:t>
      </w:r>
      <w:proofErr w:type="spellStart"/>
      <w:r>
        <w:rPr>
          <w:color w:val="auto"/>
        </w:rPr>
        <w:t>TypeStreet</w:t>
      </w:r>
      <w:proofErr w:type="spellEnd"/>
      <w:r>
        <w:rPr>
          <w:color w:val="auto"/>
        </w:rPr>
        <w:t xml:space="preserve"> definito all’interno di una classe enumerativa contenente i seguenti valori: “via”, “largo”, “piazza”, “corso”, “vicolo”, “viale”</w:t>
      </w:r>
      <w:r w:rsidR="00C111F9">
        <w:rPr>
          <w:color w:val="auto"/>
        </w:rPr>
        <w:t>.</w:t>
      </w:r>
    </w:p>
    <w:p w14:paraId="72234DE8" w14:textId="77777777" w:rsidR="00883F95" w:rsidRDefault="00883F95" w:rsidP="00D11810">
      <w:pPr>
        <w:rPr>
          <w:color w:val="auto"/>
        </w:rPr>
      </w:pPr>
    </w:p>
    <w:p w14:paraId="33156F9D" w14:textId="77777777" w:rsidR="00C111F9" w:rsidRDefault="00C111F9" w:rsidP="00D11810">
      <w:pPr>
        <w:rPr>
          <w:color w:val="auto"/>
        </w:rPr>
      </w:pPr>
    </w:p>
    <w:p w14:paraId="525629E8" w14:textId="0C78CFC5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</w:t>
      </w:r>
    </w:p>
    <w:p w14:paraId="4E928179" w14:textId="271E702F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C21D97" wp14:editId="20F608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1FC391" id="Connettore diritto 32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 xml:space="preserve">Questa classe estende la classe Person e viene utilizzata per rappresentare oggetti di tipo User, che definiscono gli utenti registrati all’interno dell’applicazione assegnandogli uno </w:t>
      </w:r>
      <w:proofErr w:type="spellStart"/>
      <w:r w:rsidR="00D11810">
        <w:rPr>
          <w:color w:val="auto"/>
        </w:rPr>
        <w:t>userID</w:t>
      </w:r>
      <w:proofErr w:type="spellEnd"/>
      <w:r w:rsidR="00D11810">
        <w:rPr>
          <w:color w:val="auto"/>
        </w:rPr>
        <w:t>.</w:t>
      </w:r>
    </w:p>
    <w:p w14:paraId="657DD0C7" w14:textId="77777777" w:rsidR="00D11810" w:rsidRDefault="00D11810" w:rsidP="00D11810">
      <w:pPr>
        <w:rPr>
          <w:color w:val="auto"/>
        </w:rPr>
      </w:pPr>
    </w:p>
    <w:p w14:paraId="26BF499F" w14:textId="77777777" w:rsidR="00D11810" w:rsidRDefault="00D11810" w:rsidP="00D11810">
      <w:pPr>
        <w:rPr>
          <w:color w:val="auto"/>
        </w:rPr>
      </w:pPr>
      <w:r>
        <w:rPr>
          <w:color w:val="auto"/>
        </w:rPr>
        <w:t xml:space="preserve">Un oggetto di tipo </w:t>
      </w:r>
      <w:r>
        <w:rPr>
          <w:i/>
          <w:iCs/>
          <w:color w:val="auto"/>
        </w:rPr>
        <w:t>User</w:t>
      </w:r>
      <w:r>
        <w:rPr>
          <w:color w:val="auto"/>
        </w:rPr>
        <w:t xml:space="preserve"> possiede i seguenti campi:</w:t>
      </w:r>
    </w:p>
    <w:p w14:paraId="13781EBF" w14:textId="77777777" w:rsidR="00D11810" w:rsidRPr="0030376F" w:rsidRDefault="00D11810" w:rsidP="00D11810">
      <w:pPr>
        <w:pStyle w:val="Paragrafoelenco"/>
        <w:numPr>
          <w:ilvl w:val="0"/>
          <w:numId w:val="3"/>
        </w:numPr>
        <w:rPr>
          <w:color w:val="auto"/>
        </w:rPr>
      </w:pPr>
      <w:r w:rsidRPr="0030376F">
        <w:rPr>
          <w:i/>
          <w:iCs/>
          <w:color w:val="auto"/>
        </w:rPr>
        <w:t>name</w:t>
      </w:r>
      <w:r w:rsidRPr="0030376F">
        <w:rPr>
          <w:color w:val="auto"/>
        </w:rPr>
        <w:t xml:space="preserve">, </w:t>
      </w:r>
      <w:proofErr w:type="spellStart"/>
      <w:r w:rsidRPr="0030376F">
        <w:rPr>
          <w:i/>
          <w:iCs/>
          <w:color w:val="auto"/>
        </w:rPr>
        <w:t>surname</w:t>
      </w:r>
      <w:proofErr w:type="spellEnd"/>
      <w:r w:rsidRPr="0030376F">
        <w:rPr>
          <w:color w:val="auto"/>
        </w:rPr>
        <w:t xml:space="preserve">, </w:t>
      </w:r>
      <w:proofErr w:type="spellStart"/>
      <w:r w:rsidRPr="0030376F">
        <w:rPr>
          <w:i/>
          <w:iCs/>
          <w:color w:val="auto"/>
        </w:rPr>
        <w:t>cf</w:t>
      </w:r>
      <w:proofErr w:type="spellEnd"/>
      <w:r w:rsidRPr="0030376F">
        <w:rPr>
          <w:color w:val="auto"/>
        </w:rPr>
        <w:t xml:space="preserve">, </w:t>
      </w:r>
      <w:proofErr w:type="spellStart"/>
      <w:r w:rsidRPr="0030376F">
        <w:rPr>
          <w:i/>
          <w:iCs/>
          <w:color w:val="auto"/>
        </w:rPr>
        <w:t>address</w:t>
      </w:r>
      <w:proofErr w:type="spellEnd"/>
      <w:r w:rsidRPr="0030376F">
        <w:rPr>
          <w:color w:val="auto"/>
        </w:rPr>
        <w:t>, che vengono e</w:t>
      </w:r>
      <w:r>
        <w:rPr>
          <w:color w:val="auto"/>
        </w:rPr>
        <w:t>reditati da Person</w:t>
      </w:r>
    </w:p>
    <w:p w14:paraId="024051E5" w14:textId="77777777" w:rsidR="00D11810" w:rsidRDefault="00D11810" w:rsidP="00D11810">
      <w:pPr>
        <w:pStyle w:val="Paragrafoelenco"/>
        <w:numPr>
          <w:ilvl w:val="0"/>
          <w:numId w:val="3"/>
        </w:numPr>
        <w:rPr>
          <w:color w:val="auto"/>
        </w:rPr>
      </w:pPr>
      <w:proofErr w:type="spellStart"/>
      <w:r>
        <w:rPr>
          <w:i/>
          <w:iCs/>
          <w:color w:val="auto"/>
        </w:rPr>
        <w:t>userId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>di tipo int, che rappresenta l’ID dell’utente</w:t>
      </w:r>
    </w:p>
    <w:p w14:paraId="78925CC2" w14:textId="77777777" w:rsidR="00D11810" w:rsidRPr="00245384" w:rsidRDefault="00D11810" w:rsidP="00D11810">
      <w:pPr>
        <w:pStyle w:val="Paragrafoelenco"/>
        <w:numPr>
          <w:ilvl w:val="0"/>
          <w:numId w:val="3"/>
        </w:numPr>
        <w:rPr>
          <w:color w:val="auto"/>
        </w:rPr>
      </w:pPr>
      <w:proofErr w:type="gramStart"/>
      <w:r>
        <w:rPr>
          <w:i/>
          <w:iCs/>
          <w:color w:val="auto"/>
        </w:rPr>
        <w:t>email</w:t>
      </w:r>
      <w:proofErr w:type="gramEnd"/>
      <w:r>
        <w:rPr>
          <w:i/>
          <w:iCs/>
          <w:color w:val="auto"/>
        </w:rPr>
        <w:t xml:space="preserve"> </w:t>
      </w:r>
      <w:r>
        <w:rPr>
          <w:color w:val="auto"/>
        </w:rPr>
        <w:t>di tipo String, che rappresenta l’email dell’utente</w:t>
      </w:r>
    </w:p>
    <w:p w14:paraId="21FD82E1" w14:textId="77777777" w:rsidR="00D11810" w:rsidRDefault="00D11810" w:rsidP="00D11810">
      <w:pPr>
        <w:pStyle w:val="Paragrafoelenco"/>
        <w:numPr>
          <w:ilvl w:val="0"/>
          <w:numId w:val="3"/>
        </w:numPr>
        <w:rPr>
          <w:color w:val="auto"/>
        </w:rPr>
      </w:pPr>
      <w:proofErr w:type="spellStart"/>
      <w:r>
        <w:rPr>
          <w:i/>
          <w:iCs/>
          <w:color w:val="auto"/>
        </w:rPr>
        <w:t>psw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 xml:space="preserve">di tipo String, limitato ad una lunghezza compresa tra 6 e 16 caratteri definiti dai campi </w:t>
      </w:r>
      <w:proofErr w:type="spellStart"/>
      <w:r>
        <w:rPr>
          <w:color w:val="auto"/>
        </w:rPr>
        <w:t>final</w:t>
      </w:r>
      <w:proofErr w:type="spellEnd"/>
      <w:r>
        <w:rPr>
          <w:color w:val="auto"/>
        </w:rPr>
        <w:t xml:space="preserve"> MIN_LENGTH_PSW e MAX_LENGTH_PSW</w:t>
      </w:r>
    </w:p>
    <w:p w14:paraId="6041D946" w14:textId="77777777" w:rsidR="001824C9" w:rsidRDefault="001824C9" w:rsidP="001824C9">
      <w:pPr>
        <w:rPr>
          <w:color w:val="auto"/>
        </w:rPr>
      </w:pPr>
    </w:p>
    <w:p w14:paraId="30F9583E" w14:textId="77777777" w:rsidR="001824C9" w:rsidRDefault="001824C9" w:rsidP="001824C9">
      <w:pPr>
        <w:rPr>
          <w:color w:val="auto"/>
        </w:rPr>
      </w:pPr>
    </w:p>
    <w:p w14:paraId="69AF9652" w14:textId="77777777" w:rsidR="001824C9" w:rsidRPr="001824C9" w:rsidRDefault="001824C9" w:rsidP="001824C9">
      <w:pPr>
        <w:rPr>
          <w:color w:val="auto"/>
        </w:rPr>
      </w:pPr>
    </w:p>
    <w:p w14:paraId="1592BAA5" w14:textId="77777777" w:rsidR="00D11810" w:rsidRPr="00236F68" w:rsidRDefault="00D11810" w:rsidP="00D11810">
      <w:pPr>
        <w:ind w:left="360"/>
        <w:rPr>
          <w:color w:val="auto"/>
        </w:rPr>
      </w:pPr>
    </w:p>
    <w:p w14:paraId="468295E5" w14:textId="24F9906B" w:rsidR="00C57CC4" w:rsidRPr="00C57CC4" w:rsidRDefault="00C57CC4" w:rsidP="00D11810">
      <w:pPr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  <w:lastRenderedPageBreak/>
        <w:t>Metodi principali</w:t>
      </w:r>
    </w:p>
    <w:p w14:paraId="390F1BAA" w14:textId="72912D45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>All’interno della classe sono presenti i metodi per il controllo della validità dell’e-mail e della password, che devono rispettare determinati requisiti, ovvero:</w:t>
      </w:r>
    </w:p>
    <w:p w14:paraId="1E396A08" w14:textId="77777777" w:rsidR="00C111F9" w:rsidRDefault="00C111F9" w:rsidP="00D11810">
      <w:pPr>
        <w:rPr>
          <w:color w:val="auto"/>
        </w:rPr>
      </w:pPr>
    </w:p>
    <w:p w14:paraId="13A52CCA" w14:textId="77777777" w:rsidR="00D11810" w:rsidRDefault="00D11810" w:rsidP="00D11810">
      <w:pPr>
        <w:pStyle w:val="Paragrafoelenco"/>
        <w:numPr>
          <w:ilvl w:val="0"/>
          <w:numId w:val="4"/>
        </w:numPr>
        <w:rPr>
          <w:color w:val="auto"/>
        </w:rPr>
      </w:pPr>
      <w:proofErr w:type="spellStart"/>
      <w:r>
        <w:rPr>
          <w:color w:val="auto"/>
        </w:rPr>
        <w:t>isPswValid</w:t>
      </w:r>
      <w:proofErr w:type="spellEnd"/>
      <w:r>
        <w:rPr>
          <w:color w:val="auto"/>
        </w:rPr>
        <w:t xml:space="preserve">: lunghezza compresa tra i limiti, presenza di un carattere maiuscolo, di un numero e di un carattere speciale </w:t>
      </w:r>
    </w:p>
    <w:p w14:paraId="42B407AA" w14:textId="77777777" w:rsidR="00D11810" w:rsidRDefault="00D11810" w:rsidP="00D11810">
      <w:pPr>
        <w:pStyle w:val="Paragrafoelenco"/>
        <w:numPr>
          <w:ilvl w:val="0"/>
          <w:numId w:val="4"/>
        </w:numPr>
        <w:rPr>
          <w:color w:val="auto"/>
        </w:rPr>
      </w:pPr>
      <w:proofErr w:type="spellStart"/>
      <w:r>
        <w:rPr>
          <w:color w:val="auto"/>
        </w:rPr>
        <w:t>isEmailValid</w:t>
      </w:r>
      <w:proofErr w:type="spellEnd"/>
      <w:r>
        <w:rPr>
          <w:color w:val="auto"/>
        </w:rPr>
        <w:t>: il nome utente deve contenere lettere o numeri, non deve contenere solo numeri e non può iniziare con un numero; deve essere presente il DNS</w:t>
      </w:r>
    </w:p>
    <w:p w14:paraId="672EC150" w14:textId="77777777" w:rsidR="00C111F9" w:rsidRPr="00C111F9" w:rsidRDefault="00C111F9" w:rsidP="00C111F9">
      <w:pPr>
        <w:ind w:left="360"/>
        <w:rPr>
          <w:color w:val="auto"/>
        </w:rPr>
      </w:pPr>
    </w:p>
    <w:p w14:paraId="309B4CF8" w14:textId="77777777" w:rsidR="00883F95" w:rsidRDefault="00883F95" w:rsidP="00D11810">
      <w:pPr>
        <w:rPr>
          <w:color w:val="auto"/>
        </w:rPr>
      </w:pPr>
    </w:p>
    <w:p w14:paraId="2C140C2B" w14:textId="55C292D0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SecurePassword</w:t>
      </w:r>
    </w:p>
    <w:p w14:paraId="182386CB" w14:textId="3D848EEA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D62E7E" wp14:editId="36C2796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4DD36" id="Connettore diritto 3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>Questa classe viene utilizzata per criptare la password associata ad un utente al momento della registrazione.</w:t>
      </w:r>
    </w:p>
    <w:p w14:paraId="25F6E3ED" w14:textId="216B8E7C" w:rsidR="00D11810" w:rsidRDefault="00D11810" w:rsidP="00D11810">
      <w:pPr>
        <w:rPr>
          <w:color w:val="auto"/>
        </w:rPr>
      </w:pPr>
      <w:r>
        <w:rPr>
          <w:color w:val="auto"/>
        </w:rPr>
        <w:t xml:space="preserve">Possiede inoltre il metodo </w:t>
      </w:r>
      <w:proofErr w:type="spellStart"/>
      <w:r w:rsidRPr="00790DA4">
        <w:rPr>
          <w:i/>
          <w:iCs/>
          <w:color w:val="auto"/>
        </w:rPr>
        <w:t>genPsw</w:t>
      </w:r>
      <w:proofErr w:type="spellEnd"/>
      <w:r w:rsidRPr="00790DA4">
        <w:rPr>
          <w:i/>
          <w:iCs/>
          <w:color w:val="auto"/>
        </w:rPr>
        <w:t>()</w:t>
      </w:r>
      <w:r>
        <w:rPr>
          <w:color w:val="auto"/>
        </w:rPr>
        <w:t>, che consente la generazione di una password casuale che verrà visualizzata solamente una volta al momento della registrazione.</w:t>
      </w:r>
    </w:p>
    <w:p w14:paraId="3645FEF8" w14:textId="3653345B" w:rsidR="00C94CAA" w:rsidRDefault="00C94CAA" w:rsidP="00D11810">
      <w:pPr>
        <w:rPr>
          <w:color w:val="auto"/>
        </w:rPr>
      </w:pPr>
    </w:p>
    <w:p w14:paraId="0B92CE32" w14:textId="77777777" w:rsidR="00D11810" w:rsidRPr="00A116EA" w:rsidRDefault="00D11810" w:rsidP="00D11810">
      <w:pPr>
        <w:rPr>
          <w:color w:val="auto"/>
        </w:rPr>
      </w:pPr>
    </w:p>
    <w:p w14:paraId="19FD1880" w14:textId="2580898D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UsersManager</w:t>
      </w:r>
    </w:p>
    <w:p w14:paraId="1DA1B327" w14:textId="44E3054A" w:rsidR="00D11810" w:rsidRDefault="00C94CAA" w:rsidP="00C94CAA">
      <w:pPr>
        <w:spacing w:before="240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737528" wp14:editId="1B6265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7019D1" id="Connettore diritto 3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>Questa classe è responsabile della gestione degli oggetti di tipo User, che sono salvati all’interno del file UtentiRegistrati.txt nel seguente modo:</w:t>
      </w:r>
    </w:p>
    <w:p w14:paraId="54503F23" w14:textId="77777777" w:rsidR="0075200E" w:rsidRPr="0075200E" w:rsidRDefault="0075200E" w:rsidP="0075200E">
      <w:pPr>
        <w:rPr>
          <w:color w:val="auto"/>
          <w:sz w:val="22"/>
          <w:szCs w:val="18"/>
        </w:rPr>
      </w:pPr>
    </w:p>
    <w:tbl>
      <w:tblPr>
        <w:tblStyle w:val="Grigliatabella"/>
        <w:tblW w:w="10065" w:type="dxa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2690"/>
        <w:gridCol w:w="996"/>
        <w:gridCol w:w="1559"/>
        <w:gridCol w:w="709"/>
        <w:gridCol w:w="1276"/>
      </w:tblGrid>
      <w:tr w:rsidR="00617673" w:rsidRPr="0075200E" w14:paraId="03626253" w14:textId="77777777" w:rsidTr="00617673">
        <w:trPr>
          <w:trHeight w:val="624"/>
        </w:trPr>
        <w:tc>
          <w:tcPr>
            <w:tcW w:w="1560" w:type="dxa"/>
            <w:shd w:val="clear" w:color="auto" w:fill="FFFFA3"/>
            <w:vAlign w:val="center"/>
          </w:tcPr>
          <w:p w14:paraId="71DA0DB0" w14:textId="29EE9A65" w:rsidR="0075200E" w:rsidRPr="0075200E" w:rsidRDefault="00EB3EA3" w:rsidP="00DF1E0C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>
              <w:rPr>
                <w:color w:val="auto"/>
              </w:rPr>
              <w:t>ID utente</w:t>
            </w:r>
            <w:r w:rsidR="0075200E" w:rsidRPr="0075200E">
              <w:rPr>
                <w:color w:val="auto"/>
              </w:rPr>
              <w:t>;</w:t>
            </w:r>
          </w:p>
        </w:tc>
        <w:tc>
          <w:tcPr>
            <w:tcW w:w="1275" w:type="dxa"/>
            <w:shd w:val="clear" w:color="auto" w:fill="E0F8F6"/>
            <w:vAlign w:val="center"/>
          </w:tcPr>
          <w:p w14:paraId="554C0AE7" w14:textId="3CC7A154" w:rsidR="0075200E" w:rsidRPr="0075200E" w:rsidRDefault="00DF1E0C" w:rsidP="00DF1E0C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75200E">
              <w:rPr>
                <w:color w:val="auto"/>
              </w:rPr>
              <w:t>e-mail</w:t>
            </w:r>
            <w:r w:rsidR="0075200E" w:rsidRPr="0075200E">
              <w:rPr>
                <w:color w:val="auto"/>
              </w:rPr>
              <w:t>;</w:t>
            </w:r>
          </w:p>
        </w:tc>
        <w:tc>
          <w:tcPr>
            <w:tcW w:w="2690" w:type="dxa"/>
            <w:shd w:val="clear" w:color="auto" w:fill="E9F4D9" w:themeFill="accent2" w:themeFillTint="33"/>
            <w:vAlign w:val="center"/>
          </w:tcPr>
          <w:p w14:paraId="614B2465" w14:textId="4F1AAE15" w:rsidR="0075200E" w:rsidRPr="0075200E" w:rsidRDefault="0075200E" w:rsidP="00DF1E0C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75200E">
              <w:rPr>
                <w:color w:val="auto"/>
              </w:rPr>
              <w:t>password criptata;</w:t>
            </w:r>
          </w:p>
        </w:tc>
        <w:tc>
          <w:tcPr>
            <w:tcW w:w="996" w:type="dxa"/>
            <w:shd w:val="clear" w:color="auto" w:fill="FDD3E2"/>
            <w:vAlign w:val="center"/>
          </w:tcPr>
          <w:p w14:paraId="1AC026C9" w14:textId="787D5241" w:rsidR="0075200E" w:rsidRPr="0075200E" w:rsidRDefault="0075200E" w:rsidP="00DF1E0C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75200E">
              <w:rPr>
                <w:color w:val="auto"/>
              </w:rPr>
              <w:t>nome;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89CBCAB" w14:textId="720E7F30" w:rsidR="0075200E" w:rsidRPr="0075200E" w:rsidRDefault="00DF1E0C" w:rsidP="00DF1E0C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>
              <w:rPr>
                <w:color w:val="auto"/>
              </w:rPr>
              <w:t>c</w:t>
            </w:r>
            <w:r w:rsidR="0075200E" w:rsidRPr="0075200E">
              <w:rPr>
                <w:color w:val="auto"/>
              </w:rPr>
              <w:t>ognome;</w:t>
            </w:r>
          </w:p>
        </w:tc>
        <w:tc>
          <w:tcPr>
            <w:tcW w:w="709" w:type="dxa"/>
            <w:shd w:val="clear" w:color="auto" w:fill="DAD9EF"/>
            <w:vAlign w:val="center"/>
          </w:tcPr>
          <w:p w14:paraId="0FFEC92F" w14:textId="24B6C016" w:rsidR="0075200E" w:rsidRPr="0075200E" w:rsidRDefault="0075200E" w:rsidP="00DF1E0C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75200E">
              <w:rPr>
                <w:color w:val="auto"/>
              </w:rPr>
              <w:t>CF;</w:t>
            </w:r>
          </w:p>
        </w:tc>
        <w:tc>
          <w:tcPr>
            <w:tcW w:w="1276" w:type="dxa"/>
            <w:shd w:val="clear" w:color="auto" w:fill="E6E7E8" w:themeFill="text1" w:themeFillTint="1A"/>
            <w:vAlign w:val="center"/>
          </w:tcPr>
          <w:p w14:paraId="3C78DA7B" w14:textId="6FF7AB27" w:rsidR="0075200E" w:rsidRPr="0075200E" w:rsidRDefault="00DF1E0C" w:rsidP="00DF1E0C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>
              <w:rPr>
                <w:color w:val="auto"/>
              </w:rPr>
              <w:t>i</w:t>
            </w:r>
            <w:r w:rsidR="0075200E" w:rsidRPr="0075200E">
              <w:rPr>
                <w:color w:val="auto"/>
              </w:rPr>
              <w:t>ndirizz</w:t>
            </w:r>
            <w:r w:rsidR="0075200E" w:rsidRPr="0075200E">
              <w:rPr>
                <w:color w:val="auto"/>
              </w:rPr>
              <w:t>o</w:t>
            </w:r>
          </w:p>
        </w:tc>
      </w:tr>
    </w:tbl>
    <w:p w14:paraId="6854FF6C" w14:textId="527A186C" w:rsidR="00D11810" w:rsidRDefault="00D11810" w:rsidP="0075200E">
      <w:pPr>
        <w:rPr>
          <w:color w:val="auto"/>
        </w:rPr>
      </w:pPr>
    </w:p>
    <w:p w14:paraId="643AF54F" w14:textId="4B517294" w:rsidR="00C57CC4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1FD7D19D" w14:textId="77777777" w:rsidR="00D11810" w:rsidRDefault="00D11810" w:rsidP="00D11810">
      <w:pPr>
        <w:rPr>
          <w:color w:val="auto"/>
        </w:rPr>
      </w:pPr>
      <w:r>
        <w:rPr>
          <w:color w:val="auto"/>
        </w:rPr>
        <w:t xml:space="preserve">Anche in questo caso viene utilizzata la struttura dati </w:t>
      </w:r>
      <w:proofErr w:type="spellStart"/>
      <w:r>
        <w:rPr>
          <w:color w:val="auto"/>
        </w:rPr>
        <w:t>HashMap</w:t>
      </w:r>
      <w:proofErr w:type="spellEnd"/>
      <w:r>
        <w:rPr>
          <w:color w:val="auto"/>
        </w:rPr>
        <w:t xml:space="preserve"> (</w:t>
      </w:r>
      <w:proofErr w:type="spellStart"/>
      <w:r>
        <w:rPr>
          <w:b/>
          <w:bCs/>
          <w:color w:val="auto"/>
        </w:rPr>
        <w:t>mapUsers</w:t>
      </w:r>
      <w:proofErr w:type="spellEnd"/>
      <w:r>
        <w:rPr>
          <w:color w:val="auto"/>
        </w:rPr>
        <w:t>), che possiede come chiave l’e-mail e come valore l’oggetto User.</w:t>
      </w:r>
    </w:p>
    <w:p w14:paraId="7E70FD0B" w14:textId="77777777" w:rsidR="00C57CC4" w:rsidRDefault="00C57CC4" w:rsidP="00D11810">
      <w:pPr>
        <w:rPr>
          <w:color w:val="auto"/>
        </w:rPr>
      </w:pPr>
    </w:p>
    <w:p w14:paraId="359145C8" w14:textId="7C7F66AC" w:rsidR="00D11810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212EEA04" w14:textId="77777777" w:rsidR="00D11810" w:rsidRDefault="00D11810" w:rsidP="00D11810">
      <w:pPr>
        <w:rPr>
          <w:color w:val="auto"/>
        </w:rPr>
      </w:pPr>
      <w:r>
        <w:rPr>
          <w:color w:val="auto"/>
        </w:rPr>
        <w:t>All’interno di questa classe troviamo i seguenti metodi:</w:t>
      </w:r>
    </w:p>
    <w:p w14:paraId="1FD4658F" w14:textId="77777777" w:rsidR="00D11810" w:rsidRDefault="00D11810" w:rsidP="00D11810">
      <w:pPr>
        <w:pStyle w:val="Paragrafoelenco"/>
        <w:numPr>
          <w:ilvl w:val="0"/>
          <w:numId w:val="6"/>
        </w:numPr>
        <w:rPr>
          <w:color w:val="auto"/>
        </w:rPr>
      </w:pPr>
      <w:proofErr w:type="spellStart"/>
      <w:r w:rsidRPr="006169A8">
        <w:rPr>
          <w:i/>
          <w:iCs/>
          <w:color w:val="auto"/>
        </w:rPr>
        <w:t>nextUserId</w:t>
      </w:r>
      <w:proofErr w:type="spellEnd"/>
      <w:r w:rsidRPr="006169A8">
        <w:rPr>
          <w:i/>
          <w:iCs/>
          <w:color w:val="auto"/>
        </w:rPr>
        <w:t>()</w:t>
      </w:r>
      <w:r>
        <w:rPr>
          <w:color w:val="auto"/>
        </w:rPr>
        <w:t>, che a</w:t>
      </w:r>
      <w:r w:rsidRPr="006169A8">
        <w:rPr>
          <w:color w:val="auto"/>
        </w:rPr>
        <w:t>ssegna ad un nuovo utente che si vuole registrare</w:t>
      </w:r>
      <w:r>
        <w:rPr>
          <w:color w:val="auto"/>
        </w:rPr>
        <w:t xml:space="preserve"> </w:t>
      </w:r>
      <w:r w:rsidRPr="006169A8">
        <w:rPr>
          <w:color w:val="auto"/>
        </w:rPr>
        <w:t>l'ultimo ID disponibile</w:t>
      </w:r>
      <w:r>
        <w:rPr>
          <w:color w:val="auto"/>
        </w:rPr>
        <w:t>;</w:t>
      </w:r>
    </w:p>
    <w:p w14:paraId="7B73208A" w14:textId="77777777" w:rsidR="00DF1E0C" w:rsidRDefault="00DF1E0C" w:rsidP="00DF1E0C">
      <w:pPr>
        <w:rPr>
          <w:color w:val="auto"/>
        </w:rPr>
      </w:pPr>
    </w:p>
    <w:p w14:paraId="64A48C34" w14:textId="77777777" w:rsidR="00DF1E0C" w:rsidRPr="00DF1E0C" w:rsidRDefault="00DF1E0C" w:rsidP="00DF1E0C">
      <w:pPr>
        <w:rPr>
          <w:color w:val="auto"/>
        </w:rPr>
      </w:pPr>
    </w:p>
    <w:p w14:paraId="3248EB14" w14:textId="77777777" w:rsidR="00D11810" w:rsidRPr="007664E6" w:rsidRDefault="00D11810" w:rsidP="00D11810">
      <w:pPr>
        <w:pStyle w:val="Paragrafoelenco"/>
        <w:numPr>
          <w:ilvl w:val="0"/>
          <w:numId w:val="6"/>
        </w:numPr>
        <w:rPr>
          <w:color w:val="auto"/>
        </w:rPr>
      </w:pPr>
      <w:proofErr w:type="spellStart"/>
      <w:r>
        <w:rPr>
          <w:i/>
          <w:iCs/>
          <w:color w:val="auto"/>
        </w:rPr>
        <w:lastRenderedPageBreak/>
        <w:t>register</w:t>
      </w:r>
      <w:proofErr w:type="spellEnd"/>
      <w:r>
        <w:rPr>
          <w:color w:val="auto"/>
        </w:rPr>
        <w:t>, che r</w:t>
      </w:r>
      <w:r w:rsidRPr="00F23E93">
        <w:rPr>
          <w:color w:val="auto"/>
        </w:rPr>
        <w:t>egistra un nuovo utente nell'applicazione</w:t>
      </w:r>
      <w:r>
        <w:rPr>
          <w:color w:val="auto"/>
        </w:rPr>
        <w:t>;</w:t>
      </w:r>
    </w:p>
    <w:p w14:paraId="326F26B9" w14:textId="17A381A2" w:rsidR="00D11810" w:rsidRDefault="00D11810" w:rsidP="00D11810">
      <w:pPr>
        <w:pStyle w:val="Paragrafoelenco"/>
        <w:numPr>
          <w:ilvl w:val="0"/>
          <w:numId w:val="6"/>
        </w:numPr>
        <w:rPr>
          <w:color w:val="auto"/>
        </w:rPr>
      </w:pPr>
      <w:r>
        <w:rPr>
          <w:i/>
          <w:iCs/>
          <w:color w:val="auto"/>
        </w:rPr>
        <w:t>login</w:t>
      </w:r>
      <w:r>
        <w:rPr>
          <w:color w:val="auto"/>
        </w:rPr>
        <w:t>, che effettua i controlli per l’autenticazione dell’utente a partire da e</w:t>
      </w:r>
      <w:r w:rsidR="00DF1E0C">
        <w:rPr>
          <w:color w:val="auto"/>
        </w:rPr>
        <w:t>-</w:t>
      </w:r>
      <w:r>
        <w:rPr>
          <w:color w:val="auto"/>
        </w:rPr>
        <w:t>mail e password.</w:t>
      </w:r>
    </w:p>
    <w:p w14:paraId="38A8ED6B" w14:textId="77777777" w:rsidR="00C111F9" w:rsidRDefault="00C111F9" w:rsidP="00C57CC4">
      <w:pPr>
        <w:rPr>
          <w:color w:val="auto"/>
        </w:rPr>
      </w:pPr>
    </w:p>
    <w:p w14:paraId="16C13791" w14:textId="77777777" w:rsidR="00C57CC4" w:rsidRPr="007573C6" w:rsidRDefault="00C57CC4" w:rsidP="00C57CC4">
      <w:pPr>
        <w:rPr>
          <w:color w:val="auto"/>
        </w:rPr>
      </w:pPr>
    </w:p>
    <w:p w14:paraId="7EE89270" w14:textId="46F663DF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FileManager</w:t>
      </w:r>
    </w:p>
    <w:p w14:paraId="3B46BD29" w14:textId="3D58E732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BBA94F" wp14:editId="105B29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16B60" id="Connettore diritto 3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 xml:space="preserve">Questa classe si occupa dell’importazione e dell’elaborazione dei file di testo forniti come input. </w:t>
      </w:r>
    </w:p>
    <w:p w14:paraId="23D3AC15" w14:textId="77777777" w:rsidR="00D11810" w:rsidRDefault="00D11810" w:rsidP="00D11810">
      <w:pPr>
        <w:rPr>
          <w:color w:val="auto"/>
        </w:rPr>
      </w:pPr>
      <w:r>
        <w:rPr>
          <w:color w:val="auto"/>
        </w:rPr>
        <w:t>Viene infatti utilizzata all’interno degli altri manager presenti nell’applicazione per salvare oppure leggere i dati all’interno dei file .</w:t>
      </w:r>
      <w:proofErr w:type="spellStart"/>
      <w:r>
        <w:rPr>
          <w:color w:val="auto"/>
        </w:rPr>
        <w:t>txt</w:t>
      </w:r>
      <w:proofErr w:type="spellEnd"/>
      <w:r>
        <w:rPr>
          <w:color w:val="auto"/>
        </w:rPr>
        <w:t xml:space="preserve"> presenti nella cartella “data”, creando oggetti FileManager che ricevono come input il percorso del file necessario.</w:t>
      </w:r>
    </w:p>
    <w:p w14:paraId="0A7D6179" w14:textId="24E0A40D" w:rsidR="00D11810" w:rsidRDefault="00D11810" w:rsidP="00D11810">
      <w:pPr>
        <w:rPr>
          <w:color w:val="auto"/>
        </w:rPr>
      </w:pPr>
    </w:p>
    <w:p w14:paraId="5902522D" w14:textId="77777777" w:rsidR="00883F95" w:rsidRDefault="00883F95" w:rsidP="00D11810">
      <w:pPr>
        <w:rPr>
          <w:color w:val="auto"/>
        </w:rPr>
      </w:pPr>
    </w:p>
    <w:p w14:paraId="07110925" w14:textId="16AA4614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EmotionalSongs</w:t>
      </w:r>
    </w:p>
    <w:p w14:paraId="33988E09" w14:textId="024181A4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52AF0" wp14:editId="2AACE7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347983" id="Connettore diritto 36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 xml:space="preserve">Questa classe contiene il metodo </w:t>
      </w:r>
      <w:proofErr w:type="spellStart"/>
      <w:r w:rsidR="00D11810" w:rsidRPr="00CC7DB7">
        <w:rPr>
          <w:i/>
          <w:iCs/>
          <w:color w:val="auto"/>
        </w:rPr>
        <w:t>main</w:t>
      </w:r>
      <w:proofErr w:type="spellEnd"/>
      <w:r w:rsidR="00D11810" w:rsidRPr="00CC7DB7">
        <w:rPr>
          <w:i/>
          <w:iCs/>
          <w:color w:val="auto"/>
        </w:rPr>
        <w:t>()</w:t>
      </w:r>
      <w:r w:rsidR="00D11810">
        <w:rPr>
          <w:color w:val="auto"/>
        </w:rPr>
        <w:t xml:space="preserve">, che permette l’avvio e l’esecuzione dell’applicazione. </w:t>
      </w:r>
    </w:p>
    <w:p w14:paraId="7E8DAE95" w14:textId="77777777" w:rsidR="00D11810" w:rsidRDefault="00D11810" w:rsidP="00D11810">
      <w:pPr>
        <w:rPr>
          <w:color w:val="auto"/>
        </w:rPr>
      </w:pPr>
      <w:r>
        <w:rPr>
          <w:color w:val="auto"/>
        </w:rPr>
        <w:t>Il costruttore della classe contiene tutti i gestori e permette l’utilizzo dei relativi metodi in essi definiti.</w:t>
      </w:r>
    </w:p>
    <w:p w14:paraId="402DFA9A" w14:textId="316BF623" w:rsidR="00C94CAA" w:rsidRDefault="00D11810" w:rsidP="00D11810">
      <w:pPr>
        <w:rPr>
          <w:color w:val="auto"/>
        </w:rPr>
      </w:pPr>
      <w:r>
        <w:rPr>
          <w:color w:val="auto"/>
        </w:rPr>
        <w:t>All’interno della classe sono inoltre implementati i metodi login e logout, che permettono agli utenti registrati di accedere all’applicazione oppure di scollegarsi dall’account</w:t>
      </w:r>
      <w:r w:rsidR="00C94CAA">
        <w:rPr>
          <w:color w:val="auto"/>
        </w:rPr>
        <w:t>.</w:t>
      </w:r>
    </w:p>
    <w:p w14:paraId="3AA36CD2" w14:textId="2A92915A" w:rsidR="00C94CAA" w:rsidRDefault="00C94CAA" w:rsidP="00D11810">
      <w:pPr>
        <w:rPr>
          <w:color w:val="auto"/>
        </w:rPr>
      </w:pPr>
    </w:p>
    <w:p w14:paraId="7B26B28F" w14:textId="77777777" w:rsidR="00D11810" w:rsidRDefault="00D11810" w:rsidP="00D11810">
      <w:pPr>
        <w:rPr>
          <w:color w:val="auto"/>
        </w:rPr>
      </w:pPr>
    </w:p>
    <w:p w14:paraId="169D215F" w14:textId="2B474B16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Main</w:t>
      </w:r>
    </w:p>
    <w:p w14:paraId="2515F216" w14:textId="734CC668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050289" wp14:editId="373F00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7" name="Connettore dirit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F22652" id="Connettore diritto 37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 xml:space="preserve">All’interno di questa classe è definito il </w:t>
      </w:r>
      <w:r w:rsidR="00883F95">
        <w:rPr>
          <w:color w:val="auto"/>
        </w:rPr>
        <w:t>menu</w:t>
      </w:r>
      <w:r w:rsidR="00D11810">
        <w:rPr>
          <w:color w:val="auto"/>
        </w:rPr>
        <w:t xml:space="preserve"> principale dell’applicazione. Sono presenti nove possibili opzioni, che possono essere selezionate dall’utente digitando il numero corrispondente.</w:t>
      </w:r>
    </w:p>
    <w:p w14:paraId="55F4EEC9" w14:textId="77777777" w:rsidR="00D11810" w:rsidRDefault="00D11810" w:rsidP="00D11810">
      <w:pPr>
        <w:rPr>
          <w:color w:val="auto"/>
        </w:rPr>
      </w:pPr>
    </w:p>
    <w:p w14:paraId="381AC71B" w14:textId="63B23CE1" w:rsidR="00C57CC4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non registrati</w:t>
      </w:r>
    </w:p>
    <w:p w14:paraId="30798916" w14:textId="77777777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>In particolare, gli utenti non registrati possono usufruire solamente di alcune funzionalità, ovvero:</w:t>
      </w:r>
    </w:p>
    <w:p w14:paraId="418CD254" w14:textId="77777777" w:rsidR="00D11810" w:rsidRDefault="00D11810" w:rsidP="00D11810">
      <w:pPr>
        <w:pStyle w:val="Paragrafoelenco"/>
        <w:numPr>
          <w:ilvl w:val="0"/>
          <w:numId w:val="7"/>
        </w:numPr>
        <w:rPr>
          <w:color w:val="auto"/>
        </w:rPr>
      </w:pPr>
      <w:r>
        <w:rPr>
          <w:color w:val="auto"/>
        </w:rPr>
        <w:t>ricercare brani con titolo oppure autore ed anno (6)</w:t>
      </w:r>
    </w:p>
    <w:p w14:paraId="526DC957" w14:textId="77777777" w:rsidR="00D11810" w:rsidRDefault="00D11810" w:rsidP="00D11810">
      <w:pPr>
        <w:pStyle w:val="Paragrafoelenco"/>
        <w:numPr>
          <w:ilvl w:val="0"/>
          <w:numId w:val="7"/>
        </w:numPr>
        <w:rPr>
          <w:color w:val="auto"/>
        </w:rPr>
      </w:pPr>
      <w:r>
        <w:rPr>
          <w:color w:val="auto"/>
        </w:rPr>
        <w:t>registrarsi all’applicazione (2)</w:t>
      </w:r>
    </w:p>
    <w:p w14:paraId="41089246" w14:textId="192B2A08" w:rsidR="00C57CC4" w:rsidRPr="00C57CC4" w:rsidRDefault="00D11810" w:rsidP="00C57CC4">
      <w:pPr>
        <w:pStyle w:val="Paragrafoelenco"/>
        <w:numPr>
          <w:ilvl w:val="0"/>
          <w:numId w:val="7"/>
        </w:numPr>
        <w:rPr>
          <w:color w:val="auto"/>
        </w:rPr>
      </w:pPr>
      <w:r>
        <w:rPr>
          <w:color w:val="auto"/>
        </w:rPr>
        <w:lastRenderedPageBreak/>
        <w:t>visualizzare un report delle emozioni associate alla canzone selezionata (7)</w:t>
      </w:r>
    </w:p>
    <w:p w14:paraId="0878C776" w14:textId="77777777" w:rsidR="00D11810" w:rsidRDefault="00D11810" w:rsidP="00D11810">
      <w:pPr>
        <w:pStyle w:val="Paragrafoelenco"/>
        <w:numPr>
          <w:ilvl w:val="0"/>
          <w:numId w:val="7"/>
        </w:numPr>
        <w:rPr>
          <w:color w:val="auto"/>
        </w:rPr>
      </w:pPr>
      <w:r>
        <w:rPr>
          <w:color w:val="auto"/>
        </w:rPr>
        <w:t>visualizzare tutte le canzoni (8)</w:t>
      </w:r>
    </w:p>
    <w:p w14:paraId="18D250D8" w14:textId="7F1625B1" w:rsidR="00C111F9" w:rsidRPr="00C57CC4" w:rsidRDefault="00D11810" w:rsidP="00C111F9">
      <w:pPr>
        <w:pStyle w:val="Paragrafoelenco"/>
        <w:numPr>
          <w:ilvl w:val="0"/>
          <w:numId w:val="7"/>
        </w:numPr>
        <w:rPr>
          <w:color w:val="auto"/>
        </w:rPr>
      </w:pPr>
      <w:r>
        <w:rPr>
          <w:color w:val="auto"/>
        </w:rPr>
        <w:t>uscire dall’applicazione (0)</w:t>
      </w:r>
    </w:p>
    <w:p w14:paraId="406C51CA" w14:textId="77777777" w:rsidR="00D11810" w:rsidRPr="005473A6" w:rsidRDefault="00D11810" w:rsidP="00D11810">
      <w:pPr>
        <w:ind w:left="360"/>
        <w:rPr>
          <w:color w:val="auto"/>
        </w:rPr>
      </w:pPr>
    </w:p>
    <w:p w14:paraId="0774758F" w14:textId="05781417" w:rsidR="00C57CC4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registrati</w:t>
      </w:r>
    </w:p>
    <w:p w14:paraId="168A948B" w14:textId="47D66884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>Gli utenti registrati che effettuano l’accesso possono invece:</w:t>
      </w:r>
    </w:p>
    <w:p w14:paraId="5D714A06" w14:textId="77777777" w:rsidR="00D11810" w:rsidRDefault="00D11810" w:rsidP="00D11810">
      <w:pPr>
        <w:pStyle w:val="Paragrafoelenco"/>
        <w:numPr>
          <w:ilvl w:val="0"/>
          <w:numId w:val="8"/>
        </w:numPr>
        <w:rPr>
          <w:color w:val="auto"/>
        </w:rPr>
      </w:pPr>
      <w:r>
        <w:rPr>
          <w:color w:val="auto"/>
        </w:rPr>
        <w:t>effettuare il login/logout (1)</w:t>
      </w:r>
    </w:p>
    <w:p w14:paraId="5E31A47D" w14:textId="77777777" w:rsidR="00D11810" w:rsidRDefault="00D11810" w:rsidP="00D11810">
      <w:pPr>
        <w:pStyle w:val="Paragrafoelenco"/>
        <w:numPr>
          <w:ilvl w:val="0"/>
          <w:numId w:val="8"/>
        </w:numPr>
        <w:rPr>
          <w:color w:val="auto"/>
        </w:rPr>
      </w:pPr>
      <w:r>
        <w:rPr>
          <w:color w:val="auto"/>
        </w:rPr>
        <w:t>creare le proprie playlist (4)</w:t>
      </w:r>
    </w:p>
    <w:p w14:paraId="31804739" w14:textId="77777777" w:rsidR="00D11810" w:rsidRDefault="00D11810" w:rsidP="00D11810">
      <w:pPr>
        <w:pStyle w:val="Paragrafoelenco"/>
        <w:numPr>
          <w:ilvl w:val="0"/>
          <w:numId w:val="8"/>
        </w:numPr>
        <w:rPr>
          <w:color w:val="auto"/>
        </w:rPr>
      </w:pPr>
      <w:r>
        <w:rPr>
          <w:color w:val="auto"/>
        </w:rPr>
        <w:t>visualizzare un report emozionale di tutte le canzoni presenti all’interno della playlist selezionata (3)</w:t>
      </w:r>
    </w:p>
    <w:p w14:paraId="21391A32" w14:textId="4C1D777B" w:rsidR="00D11810" w:rsidRDefault="00D11810" w:rsidP="00D11810">
      <w:pPr>
        <w:pStyle w:val="Paragrafoelenco"/>
        <w:numPr>
          <w:ilvl w:val="0"/>
          <w:numId w:val="8"/>
        </w:numPr>
        <w:rPr>
          <w:color w:val="auto"/>
        </w:rPr>
      </w:pPr>
      <w:r>
        <w:rPr>
          <w:color w:val="auto"/>
        </w:rPr>
        <w:t>recensire le canzoni inserendo l’intensità delle emozioni provate durante l’ascolto (5)</w:t>
      </w:r>
    </w:p>
    <w:p w14:paraId="217D8D6A" w14:textId="77777777" w:rsidR="00883F95" w:rsidRPr="00192BF0" w:rsidRDefault="00883F95" w:rsidP="00883F95">
      <w:pPr>
        <w:rPr>
          <w:color w:val="auto"/>
        </w:rPr>
      </w:pPr>
    </w:p>
    <w:p w14:paraId="26AEA464" w14:textId="77777777" w:rsidR="00D11810" w:rsidRPr="00C57CC4" w:rsidRDefault="00D11810" w:rsidP="00D11810">
      <w:pPr>
        <w:rPr>
          <w:color w:val="auto"/>
          <w:u w:val="single"/>
        </w:rPr>
      </w:pPr>
    </w:p>
    <w:p w14:paraId="14E55AF6" w14:textId="4E7E8EAC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Display</w:t>
      </w:r>
    </w:p>
    <w:p w14:paraId="3DDF3F8C" w14:textId="5190010C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8CE179" wp14:editId="20B2C8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DC4AC0" id="Connettore diritto 38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>È la classe che gestisce l’</w:t>
      </w:r>
      <w:r w:rsidR="00D11810" w:rsidRPr="00272EB4">
        <w:rPr>
          <w:b/>
          <w:bCs/>
          <w:color w:val="auto"/>
        </w:rPr>
        <w:t>interfaccia utente</w:t>
      </w:r>
      <w:r w:rsidR="00D11810">
        <w:rPr>
          <w:color w:val="auto"/>
        </w:rPr>
        <w:t xml:space="preserve">. </w:t>
      </w:r>
    </w:p>
    <w:p w14:paraId="3895AFD5" w14:textId="7A9B4B63" w:rsidR="00D11810" w:rsidRDefault="00D11810" w:rsidP="00D11810">
      <w:pPr>
        <w:rPr>
          <w:color w:val="auto"/>
        </w:rPr>
      </w:pPr>
      <w:r>
        <w:rPr>
          <w:color w:val="auto"/>
        </w:rPr>
        <w:t xml:space="preserve">Permette di visualizzare il </w:t>
      </w:r>
      <w:r w:rsidR="00883F95">
        <w:rPr>
          <w:color w:val="auto"/>
        </w:rPr>
        <w:t>menu</w:t>
      </w:r>
      <w:r>
        <w:rPr>
          <w:color w:val="auto"/>
        </w:rPr>
        <w:t xml:space="preserve"> all’avvio dell’applicazione e di formattare gli output nel terminale in diversi colori e stili, avvalendosi della classe </w:t>
      </w:r>
      <w:r w:rsidRPr="00164378">
        <w:rPr>
          <w:i/>
          <w:iCs/>
          <w:color w:val="auto"/>
        </w:rPr>
        <w:t>DisplayColors</w:t>
      </w:r>
      <w:r>
        <w:rPr>
          <w:color w:val="auto"/>
        </w:rPr>
        <w:t>, contenente i possibili colori.</w:t>
      </w:r>
    </w:p>
    <w:p w14:paraId="61874D47" w14:textId="77777777" w:rsidR="00D11810" w:rsidRPr="00D64289" w:rsidRDefault="00D11810" w:rsidP="00D11810">
      <w:pPr>
        <w:rPr>
          <w:color w:val="auto"/>
          <w:u w:val="single"/>
        </w:rPr>
      </w:pPr>
      <w:r>
        <w:rPr>
          <w:color w:val="auto"/>
        </w:rPr>
        <w:t>Questa classe dispone inoltre di metodi per stampare sotto forma di tabella le liste delle canzoni, delle playlist e dei report emozionali e per visualizzare il nome e l’e-mail dell’utente che ha effettuato l’accesso.</w:t>
      </w:r>
    </w:p>
    <w:p w14:paraId="2FC4BB7F" w14:textId="77777777" w:rsidR="00D11810" w:rsidRPr="00D11810" w:rsidRDefault="00D11810" w:rsidP="00A25593"/>
    <w:sectPr w:rsidR="00D11810" w:rsidRPr="00D11810" w:rsidSect="00B353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720" w:right="1152" w:bottom="720" w:left="1152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BBD03" w14:textId="77777777" w:rsidR="00320BA9" w:rsidRDefault="00320BA9" w:rsidP="004B7E44">
      <w:r>
        <w:separator/>
      </w:r>
    </w:p>
  </w:endnote>
  <w:endnote w:type="continuationSeparator" w:id="0">
    <w:p w14:paraId="7F07F974" w14:textId="77777777" w:rsidR="00320BA9" w:rsidRDefault="00320BA9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33F35" w14:textId="77777777" w:rsidR="00B35382" w:rsidRDefault="00B353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8127D72" w14:textId="77777777" w:rsidTr="00D11810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4D5154" w:themeFill="text1" w:themeFillTint="BF"/>
          <w:vAlign w:val="center"/>
        </w:tcPr>
        <w:p w14:paraId="62F2CF95" w14:textId="6FD866AD" w:rsidR="004B7E44" w:rsidRDefault="00D11810" w:rsidP="004B7E44">
          <w:pPr>
            <w:pStyle w:val="Pidipagina"/>
          </w:pPr>
          <w:r w:rsidRPr="005515CA">
            <w:rPr>
              <w:sz w:val="26"/>
              <w:szCs w:val="26"/>
              <w:lang w:bidi="it-IT"/>
            </w:rPr>
            <w:t>Progetto Laboratorio A 2021/22 – Emotional Songs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/>
    <w:sdtContent>
      <w:p w14:paraId="2F66F60C" w14:textId="77777777" w:rsidR="005A718F" w:rsidRDefault="005A718F" w:rsidP="004B7E44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120E9">
          <w:rPr>
            <w:lang w:bidi="it-IT"/>
          </w:rPr>
          <w:t>1</w:t>
        </w:r>
        <w:r>
          <w:rPr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234EC" w14:textId="77777777" w:rsidR="00320BA9" w:rsidRDefault="00320BA9" w:rsidP="004B7E44">
      <w:r>
        <w:separator/>
      </w:r>
    </w:p>
  </w:footnote>
  <w:footnote w:type="continuationSeparator" w:id="0">
    <w:p w14:paraId="1B90A6FC" w14:textId="77777777" w:rsidR="00320BA9" w:rsidRDefault="00320BA9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B2F7" w14:textId="77777777" w:rsidR="00B35382" w:rsidRDefault="00B3538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A3B05A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E97A253" w14:textId="77777777" w:rsidR="004B7E44" w:rsidRDefault="004B7E44" w:rsidP="004B7E44">
          <w:pPr>
            <w:pStyle w:val="Intestazione"/>
          </w:pPr>
          <w:r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7DF12B0B" wp14:editId="56A2D26F">
                    <wp:extent cx="1352282" cy="592428"/>
                    <wp:effectExtent l="0" t="0" r="635" b="0"/>
                    <wp:docPr id="11" name="Rettango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29B1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D917C2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lang w:bidi="it-IT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DF12B0B" id="Rettangolo 11" o:spid="_x0000_s1033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" fillcolor="#29b1a4" stroked="f" strokeweight="2pt">
                    <v:textbox>
                      <w:txbxContent>
                        <w:p w14:paraId="47D917C2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it-IT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lang w:bidi="it-IT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CCF0" w14:textId="77777777" w:rsidR="00B35382" w:rsidRDefault="00B353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DEB"/>
    <w:multiLevelType w:val="hybridMultilevel"/>
    <w:tmpl w:val="223824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A21"/>
    <w:multiLevelType w:val="hybridMultilevel"/>
    <w:tmpl w:val="F7041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A4D28"/>
    <w:multiLevelType w:val="hybridMultilevel"/>
    <w:tmpl w:val="8662C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15A28"/>
    <w:multiLevelType w:val="hybridMultilevel"/>
    <w:tmpl w:val="A0462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14F11"/>
    <w:multiLevelType w:val="hybridMultilevel"/>
    <w:tmpl w:val="1D943568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370082"/>
    <w:multiLevelType w:val="hybridMultilevel"/>
    <w:tmpl w:val="5B728EC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E1698"/>
    <w:multiLevelType w:val="hybridMultilevel"/>
    <w:tmpl w:val="4878B2A6"/>
    <w:lvl w:ilvl="0" w:tplc="DDCEAC9A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5176A"/>
    <w:multiLevelType w:val="hybridMultilevel"/>
    <w:tmpl w:val="F8FA58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7797E"/>
    <w:multiLevelType w:val="hybridMultilevel"/>
    <w:tmpl w:val="819831F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D78D8"/>
    <w:multiLevelType w:val="hybridMultilevel"/>
    <w:tmpl w:val="744E542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90748">
    <w:abstractNumId w:val="8"/>
  </w:num>
  <w:num w:numId="2" w16cid:durableId="1368918113">
    <w:abstractNumId w:val="6"/>
  </w:num>
  <w:num w:numId="3" w16cid:durableId="692460167">
    <w:abstractNumId w:val="2"/>
  </w:num>
  <w:num w:numId="4" w16cid:durableId="1560674483">
    <w:abstractNumId w:val="1"/>
  </w:num>
  <w:num w:numId="5" w16cid:durableId="1946108325">
    <w:abstractNumId w:val="3"/>
  </w:num>
  <w:num w:numId="6" w16cid:durableId="738135291">
    <w:abstractNumId w:val="0"/>
  </w:num>
  <w:num w:numId="7" w16cid:durableId="1005788481">
    <w:abstractNumId w:val="9"/>
  </w:num>
  <w:num w:numId="8" w16cid:durableId="1849054607">
    <w:abstractNumId w:val="5"/>
  </w:num>
  <w:num w:numId="9" w16cid:durableId="1643776031">
    <w:abstractNumId w:val="4"/>
  </w:num>
  <w:num w:numId="10" w16cid:durableId="149172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82"/>
    <w:rsid w:val="00001598"/>
    <w:rsid w:val="00077326"/>
    <w:rsid w:val="000D3204"/>
    <w:rsid w:val="0013615C"/>
    <w:rsid w:val="001426B6"/>
    <w:rsid w:val="00162DA0"/>
    <w:rsid w:val="001824C9"/>
    <w:rsid w:val="00182CBD"/>
    <w:rsid w:val="001849C8"/>
    <w:rsid w:val="00192BF0"/>
    <w:rsid w:val="001A33DA"/>
    <w:rsid w:val="001A38D8"/>
    <w:rsid w:val="001A7B7E"/>
    <w:rsid w:val="00272EB4"/>
    <w:rsid w:val="00275C32"/>
    <w:rsid w:val="0029136D"/>
    <w:rsid w:val="00293B83"/>
    <w:rsid w:val="002F2494"/>
    <w:rsid w:val="003027B9"/>
    <w:rsid w:val="00313752"/>
    <w:rsid w:val="00320BA9"/>
    <w:rsid w:val="00344311"/>
    <w:rsid w:val="0035709C"/>
    <w:rsid w:val="003C7482"/>
    <w:rsid w:val="00413693"/>
    <w:rsid w:val="00497C55"/>
    <w:rsid w:val="004A31F6"/>
    <w:rsid w:val="004B7E44"/>
    <w:rsid w:val="004C72E7"/>
    <w:rsid w:val="004D5252"/>
    <w:rsid w:val="004F2B86"/>
    <w:rsid w:val="0050040F"/>
    <w:rsid w:val="00527FA3"/>
    <w:rsid w:val="00594445"/>
    <w:rsid w:val="005A718F"/>
    <w:rsid w:val="005B3846"/>
    <w:rsid w:val="0061011E"/>
    <w:rsid w:val="00617673"/>
    <w:rsid w:val="00647764"/>
    <w:rsid w:val="00667081"/>
    <w:rsid w:val="006741E2"/>
    <w:rsid w:val="006A3CE7"/>
    <w:rsid w:val="006C1612"/>
    <w:rsid w:val="006C2398"/>
    <w:rsid w:val="006E1D42"/>
    <w:rsid w:val="0070459F"/>
    <w:rsid w:val="007516CF"/>
    <w:rsid w:val="0075200E"/>
    <w:rsid w:val="0076222F"/>
    <w:rsid w:val="00773198"/>
    <w:rsid w:val="007A52F1"/>
    <w:rsid w:val="007B343A"/>
    <w:rsid w:val="007F60EF"/>
    <w:rsid w:val="007F726D"/>
    <w:rsid w:val="008360CD"/>
    <w:rsid w:val="00873E05"/>
    <w:rsid w:val="00883F95"/>
    <w:rsid w:val="008A2416"/>
    <w:rsid w:val="008B33BC"/>
    <w:rsid w:val="009120E9"/>
    <w:rsid w:val="00931831"/>
    <w:rsid w:val="00945900"/>
    <w:rsid w:val="0096408D"/>
    <w:rsid w:val="009C396C"/>
    <w:rsid w:val="00A25593"/>
    <w:rsid w:val="00A33CF8"/>
    <w:rsid w:val="00AB5BCE"/>
    <w:rsid w:val="00AC6701"/>
    <w:rsid w:val="00B35382"/>
    <w:rsid w:val="00B572B4"/>
    <w:rsid w:val="00B77E10"/>
    <w:rsid w:val="00BA0424"/>
    <w:rsid w:val="00BD1BEA"/>
    <w:rsid w:val="00BD7CB2"/>
    <w:rsid w:val="00C111F9"/>
    <w:rsid w:val="00C21955"/>
    <w:rsid w:val="00C371DF"/>
    <w:rsid w:val="00C4243C"/>
    <w:rsid w:val="00C576F7"/>
    <w:rsid w:val="00C57CC4"/>
    <w:rsid w:val="00C773B9"/>
    <w:rsid w:val="00C94CAA"/>
    <w:rsid w:val="00CB32AB"/>
    <w:rsid w:val="00CE4145"/>
    <w:rsid w:val="00CF6473"/>
    <w:rsid w:val="00D11810"/>
    <w:rsid w:val="00D227D7"/>
    <w:rsid w:val="00D40A66"/>
    <w:rsid w:val="00D54063"/>
    <w:rsid w:val="00DB26A7"/>
    <w:rsid w:val="00DF1E0C"/>
    <w:rsid w:val="00E04C15"/>
    <w:rsid w:val="00E417E5"/>
    <w:rsid w:val="00E76CAD"/>
    <w:rsid w:val="00E94B5F"/>
    <w:rsid w:val="00EB0A7B"/>
    <w:rsid w:val="00EB1162"/>
    <w:rsid w:val="00EB3EA3"/>
    <w:rsid w:val="00ED7314"/>
    <w:rsid w:val="00F06783"/>
    <w:rsid w:val="00F16D34"/>
    <w:rsid w:val="00F5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B8BD5"/>
  <w15:chartTrackingRefBased/>
  <w15:docId w15:val="{B9416238-5DF8-42CD-B8FC-1A6E5D45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82CBD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olo1">
    <w:name w:val="heading 1"/>
    <w:basedOn w:val="Normale"/>
    <w:link w:val="Titolo1Carattere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olo2">
    <w:name w:val="heading 2"/>
    <w:basedOn w:val="Normale"/>
    <w:link w:val="Titolo2Carattere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olo3">
    <w:name w:val="heading 3"/>
    <w:basedOn w:val="Normale"/>
    <w:link w:val="Titolo3Carattere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olo4">
    <w:name w:val="heading 4"/>
    <w:basedOn w:val="Normale"/>
    <w:link w:val="Titolo4Carattere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olo5">
    <w:name w:val="heading 5"/>
    <w:basedOn w:val="Normale"/>
    <w:next w:val="Normale"/>
    <w:link w:val="Titolo5Carattere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olo">
    <w:name w:val="Title"/>
    <w:basedOn w:val="Normale"/>
    <w:link w:val="TitoloCarattere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oloCarattere">
    <w:name w:val="Titolo Carattere"/>
    <w:basedOn w:val="Carpredefinitoparagrafo"/>
    <w:link w:val="Tito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ottotitolo">
    <w:name w:val="Subtitle"/>
    <w:basedOn w:val="Normale"/>
    <w:link w:val="SottotitoloCarattere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essunaspaziatura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olo2Carattere">
    <w:name w:val="Titolo 2 Carattere"/>
    <w:basedOn w:val="Carpredefinitoparagrafo"/>
    <w:link w:val="Tito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itolo">
    <w:name w:val="Capitolo"/>
    <w:basedOn w:val="Normale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olo5Carattere">
    <w:name w:val="Titolo 5 Carattere"/>
    <w:basedOn w:val="Carpredefinitoparagrafo"/>
    <w:link w:val="Tito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A718F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18F"/>
  </w:style>
  <w:style w:type="paragraph" w:styleId="Pidipagina">
    <w:name w:val="footer"/>
    <w:basedOn w:val="Normale"/>
    <w:link w:val="PidipaginaCarattere"/>
    <w:uiPriority w:val="99"/>
    <w:unhideWhenUsed/>
    <w:rsid w:val="005A718F"/>
    <w:pPr>
      <w:spacing w:line="240" w:lineRule="auto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18F"/>
  </w:style>
  <w:style w:type="character" w:styleId="Testosegnaposto">
    <w:name w:val="Placeholder Text"/>
    <w:basedOn w:val="Carpredefinitoparagrafo"/>
    <w:uiPriority w:val="99"/>
    <w:semiHidden/>
    <w:rsid w:val="00945900"/>
    <w:rPr>
      <w:color w:val="808080"/>
    </w:rPr>
  </w:style>
  <w:style w:type="paragraph" w:styleId="Paragrafoelenco">
    <w:name w:val="List Paragraph"/>
    <w:basedOn w:val="Normale"/>
    <w:uiPriority w:val="34"/>
    <w:unhideWhenUsed/>
    <w:qFormat/>
    <w:rsid w:val="00D118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64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\AppData\Local\Microsoft\Office\16.0\DTS\it-IT%7bDF3D3A1E-CC5D-4D1F-B9E3-79B10747B426%7d\%7bF8F5A54F-2C96-4004-B1FE-41F9E2127A00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BCB5B5CD1F443BA0D2269ABFFA6F0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54AE12-DF4C-4C47-B89C-54B9EA7B97D2}"/>
      </w:docPartPr>
      <w:docPartBody>
        <w:p w:rsidR="00F549CB" w:rsidRDefault="002D7059">
          <w:pPr>
            <w:pStyle w:val="1FBCB5B5CD1F443BA0D2269ABFFA6F0B"/>
          </w:pPr>
          <w:r w:rsidRPr="004B7E44">
            <w:rPr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F8"/>
    <w:rsid w:val="002A7B27"/>
    <w:rsid w:val="002D7059"/>
    <w:rsid w:val="00B662F8"/>
    <w:rsid w:val="00F5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FBCB5B5CD1F443BA0D2269ABFFA6F0B">
    <w:name w:val="1FBCB5B5CD1F443BA0D2269ABFFA6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4625-294E-4C20-BB02-770F6AAC0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{F8F5A54F-2C96-4004-B1FE-41F9E2127A00}tf16392796_win32</Template>
  <TotalTime>174</TotalTime>
  <Pages>12</Pages>
  <Words>1872</Words>
  <Characters>10673</Characters>
  <Application>Microsoft Office Word</Application>
  <DocSecurity>0</DocSecurity>
  <Lines>88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Indice</dc:subject>
  <dc:creator>io</dc:creator>
  <cp:keywords/>
  <dc:description/>
  <cp:lastModifiedBy>Sara Biavaschi</cp:lastModifiedBy>
  <cp:revision>75</cp:revision>
  <dcterms:created xsi:type="dcterms:W3CDTF">2022-08-26T20:34:00Z</dcterms:created>
  <dcterms:modified xsi:type="dcterms:W3CDTF">2022-08-28T13:48:00Z</dcterms:modified>
</cp:coreProperties>
</file>