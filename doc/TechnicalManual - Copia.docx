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5AD79829" w:rsidR="004B7E44" w:rsidRDefault="00A25593">
      <w:pPr>
        <w:spacing w:after="200"/>
      </w:pPr>
      <w:r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12FA9E96" w:rsidR="00A25593" w:rsidRDefault="00A25593" w:rsidP="00D11810">
      <w:pPr>
        <w:spacing w:after="220"/>
        <w:rPr>
          <w:color w:val="auto"/>
        </w:rPr>
      </w:pPr>
      <w:r>
        <w:rPr>
          <w:color w:val="auto"/>
        </w:rPr>
        <w:t>Introduzione …………………………………………………………………………………………………………………………………2</w:t>
      </w:r>
    </w:p>
    <w:p w14:paraId="6B309106" w14:textId="1E63E3C2" w:rsidR="00A25593" w:rsidRDefault="00A25593" w:rsidP="00D11810">
      <w:pPr>
        <w:spacing w:after="220"/>
        <w:rPr>
          <w:color w:val="auto"/>
        </w:rPr>
      </w:pPr>
      <w:r>
        <w:rPr>
          <w:color w:val="auto"/>
        </w:rPr>
        <w:t>Struttura delle classi …………………………………………………………………………………………………………………</w:t>
      </w:r>
      <w:r w:rsidR="00192BF0">
        <w:rPr>
          <w:color w:val="auto"/>
        </w:rPr>
        <w:t>2</w:t>
      </w:r>
    </w:p>
    <w:p w14:paraId="4138836C" w14:textId="79253A1A" w:rsidR="00A25593" w:rsidRPr="001A7B7E" w:rsidRDefault="00A25593" w:rsidP="00D11810">
      <w:pPr>
        <w:spacing w:after="220"/>
        <w:rPr>
          <w:color w:val="auto"/>
          <w:lang w:val="en-GB"/>
        </w:rPr>
      </w:pPr>
      <w:r w:rsidRPr="001A7B7E">
        <w:rPr>
          <w:color w:val="auto"/>
          <w:lang w:val="en-GB"/>
        </w:rPr>
        <w:t>Playlist ……………………………………………………………………………………………………………………………………………</w:t>
      </w:r>
      <w:r w:rsidR="00192BF0" w:rsidRPr="001A7B7E">
        <w:rPr>
          <w:color w:val="auto"/>
          <w:lang w:val="en-GB"/>
        </w:rPr>
        <w:t>2</w:t>
      </w:r>
    </w:p>
    <w:p w14:paraId="63B657A8" w14:textId="24387D37" w:rsidR="00275C32" w:rsidRPr="00ED7314" w:rsidRDefault="00A25593" w:rsidP="00D11810">
      <w:pPr>
        <w:spacing w:after="220"/>
        <w:rPr>
          <w:color w:val="auto"/>
          <w:lang w:val="en-GB"/>
        </w:rPr>
      </w:pPr>
      <w:proofErr w:type="spellStart"/>
      <w:r w:rsidRPr="00ED7314">
        <w:rPr>
          <w:color w:val="auto"/>
          <w:lang w:val="en-GB"/>
        </w:rPr>
        <w:t>PlaylistsManager</w:t>
      </w:r>
      <w:proofErr w:type="spellEnd"/>
      <w:r w:rsidRPr="00ED7314">
        <w:rPr>
          <w:color w:val="auto"/>
          <w:lang w:val="en-GB"/>
        </w:rPr>
        <w:t xml:space="preserve"> …………………………………………………………………………………………………………………</w:t>
      </w:r>
      <w:r w:rsidR="00ED7314" w:rsidRPr="00ED7314">
        <w:rPr>
          <w:color w:val="auto"/>
          <w:lang w:val="en-GB"/>
        </w:rPr>
        <w:t>…….</w:t>
      </w:r>
      <w:r w:rsidR="00192BF0" w:rsidRPr="00ED7314">
        <w:rPr>
          <w:color w:val="auto"/>
          <w:lang w:val="en-GB"/>
        </w:rPr>
        <w:t>3</w:t>
      </w:r>
    </w:p>
    <w:p w14:paraId="6F9D43D9" w14:textId="51A9D49B" w:rsidR="00A25593" w:rsidRPr="0002301A" w:rsidRDefault="00A25593" w:rsidP="00D11810">
      <w:pPr>
        <w:spacing w:after="220"/>
        <w:rPr>
          <w:color w:val="auto"/>
          <w:lang w:val="en-GB"/>
        </w:rPr>
      </w:pPr>
      <w:r w:rsidRPr="0002301A">
        <w:rPr>
          <w:color w:val="auto"/>
          <w:lang w:val="en-GB"/>
        </w:rPr>
        <w:t>Song …………………………………………………………………………………………………………………………………………………</w:t>
      </w:r>
      <w:r w:rsidR="00192BF0">
        <w:rPr>
          <w:color w:val="auto"/>
          <w:lang w:val="en-GB"/>
        </w:rPr>
        <w:t>3</w:t>
      </w:r>
    </w:p>
    <w:p w14:paraId="7F40C51A" w14:textId="3C85A73D" w:rsidR="00A25593" w:rsidRPr="0002301A" w:rsidRDefault="00A25593" w:rsidP="00D11810">
      <w:pPr>
        <w:spacing w:after="220"/>
        <w:rPr>
          <w:color w:val="auto"/>
          <w:lang w:val="en-GB"/>
        </w:rPr>
      </w:pPr>
      <w:proofErr w:type="spellStart"/>
      <w:r w:rsidRPr="0002301A">
        <w:rPr>
          <w:color w:val="auto"/>
          <w:lang w:val="en-GB"/>
        </w:rPr>
        <w:t>SongsManager</w:t>
      </w:r>
      <w:proofErr w:type="spellEnd"/>
      <w:r w:rsidRPr="0002301A">
        <w:rPr>
          <w:color w:val="auto"/>
          <w:lang w:val="en-GB"/>
        </w:rPr>
        <w:t xml:space="preserve"> 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4</w:t>
      </w:r>
    </w:p>
    <w:p w14:paraId="72D67E96" w14:textId="6E6D90A5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Emotion …………………………………………………………………………………</w:t>
      </w:r>
      <w:r>
        <w:rPr>
          <w:color w:val="auto"/>
          <w:lang w:val="en-GB"/>
        </w:rPr>
        <w:t>……………………………………………………….</w:t>
      </w:r>
      <w:r w:rsidR="00ED7314">
        <w:rPr>
          <w:color w:val="auto"/>
          <w:lang w:val="en-GB"/>
        </w:rPr>
        <w:t>4</w:t>
      </w:r>
    </w:p>
    <w:p w14:paraId="29C34258" w14:textId="7C5300B3" w:rsidR="00A25593" w:rsidRPr="00F43CEB" w:rsidRDefault="00A25593" w:rsidP="00D11810">
      <w:pPr>
        <w:spacing w:after="220"/>
        <w:rPr>
          <w:color w:val="auto"/>
          <w:lang w:val="en-GB"/>
        </w:rPr>
      </w:pPr>
      <w:proofErr w:type="spellStart"/>
      <w:r w:rsidRPr="00F43CEB">
        <w:rPr>
          <w:color w:val="auto"/>
          <w:lang w:val="en-GB"/>
        </w:rPr>
        <w:t>EmotionsManager</w:t>
      </w:r>
      <w:proofErr w:type="spellEnd"/>
      <w:r w:rsidRPr="00F43CEB">
        <w:rPr>
          <w:color w:val="auto"/>
          <w:lang w:val="en-GB"/>
        </w:rPr>
        <w:t xml:space="preserve"> …………………………………………………………………………………………………</w:t>
      </w:r>
      <w:r>
        <w:rPr>
          <w:color w:val="auto"/>
          <w:lang w:val="en-GB"/>
        </w:rPr>
        <w:t>…………………</w:t>
      </w:r>
      <w:r w:rsidR="00ED7314">
        <w:rPr>
          <w:color w:val="auto"/>
          <w:lang w:val="en-GB"/>
        </w:rPr>
        <w:t>5</w:t>
      </w:r>
    </w:p>
    <w:p w14:paraId="42D4FB91" w14:textId="174ECF7C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Feedback ………………………………………………………………………………………………………………</w:t>
      </w:r>
      <w:r>
        <w:rPr>
          <w:color w:val="auto"/>
          <w:lang w:val="en-GB"/>
        </w:rPr>
        <w:t>………………………</w:t>
      </w:r>
      <w:r w:rsidR="00ED7314">
        <w:rPr>
          <w:color w:val="auto"/>
          <w:lang w:val="en-GB"/>
        </w:rPr>
        <w:t>5</w:t>
      </w:r>
    </w:p>
    <w:p w14:paraId="7FC3BC18" w14:textId="06BD3382" w:rsidR="00A25593" w:rsidRPr="00F43CEB" w:rsidRDefault="00A25593" w:rsidP="00D11810">
      <w:pPr>
        <w:spacing w:after="220"/>
        <w:rPr>
          <w:color w:val="auto"/>
          <w:lang w:val="en-GB"/>
        </w:rPr>
      </w:pPr>
      <w:proofErr w:type="spellStart"/>
      <w:r w:rsidRPr="00F43CEB">
        <w:rPr>
          <w:color w:val="auto"/>
          <w:lang w:val="en-GB"/>
        </w:rPr>
        <w:t>FeedbackManager</w:t>
      </w:r>
      <w:proofErr w:type="spellEnd"/>
      <w:r w:rsidRPr="00F43CEB">
        <w:rPr>
          <w:color w:val="auto"/>
          <w:lang w:val="en-GB"/>
        </w:rPr>
        <w:t xml:space="preserve"> …………………………………………………………………………………………</w:t>
      </w:r>
      <w:r>
        <w:rPr>
          <w:color w:val="auto"/>
          <w:lang w:val="en-GB"/>
        </w:rPr>
        <w:t>…………………………</w:t>
      </w:r>
      <w:r w:rsidR="00ED7314">
        <w:rPr>
          <w:color w:val="auto"/>
          <w:lang w:val="en-GB"/>
        </w:rPr>
        <w:t>6</w:t>
      </w:r>
    </w:p>
    <w:p w14:paraId="1313DD6E" w14:textId="236DBE9F" w:rsidR="00A25593" w:rsidRPr="00F43CEB" w:rsidRDefault="00A25593" w:rsidP="00D11810">
      <w:pPr>
        <w:spacing w:after="220"/>
        <w:rPr>
          <w:color w:val="auto"/>
          <w:lang w:val="en-GB"/>
        </w:rPr>
      </w:pPr>
      <w:r w:rsidRPr="00F43CEB">
        <w:rPr>
          <w:color w:val="auto"/>
          <w:lang w:val="en-GB"/>
        </w:rPr>
        <w:t>Person ………………………………………………………………………………………………………………………………………</w:t>
      </w:r>
      <w:r>
        <w:rPr>
          <w:color w:val="auto"/>
          <w:lang w:val="en-GB"/>
        </w:rPr>
        <w:t>…….</w:t>
      </w:r>
      <w:r w:rsidR="00ED7314">
        <w:rPr>
          <w:color w:val="auto"/>
          <w:lang w:val="en-GB"/>
        </w:rPr>
        <w:t>6</w:t>
      </w:r>
    </w:p>
    <w:p w14:paraId="7C229069" w14:textId="44369CAC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User …………………………………………………………………………………………………………………………………………………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7</w:t>
      </w:r>
    </w:p>
    <w:p w14:paraId="550B08F9" w14:textId="7E255430" w:rsidR="00A25593" w:rsidRDefault="00A25593" w:rsidP="00D11810">
      <w:pPr>
        <w:spacing w:after="220"/>
        <w:rPr>
          <w:color w:val="auto"/>
          <w:lang w:val="en-GB"/>
        </w:rPr>
      </w:pPr>
      <w:proofErr w:type="spellStart"/>
      <w:r>
        <w:rPr>
          <w:color w:val="auto"/>
          <w:lang w:val="en-GB"/>
        </w:rPr>
        <w:t>SecurePassword</w:t>
      </w:r>
      <w:proofErr w:type="spellEnd"/>
      <w:r>
        <w:rPr>
          <w:color w:val="auto"/>
          <w:lang w:val="en-GB"/>
        </w:rPr>
        <w:t xml:space="preserve"> ……………………………………………………………………………………………………………………….</w:t>
      </w:r>
      <w:r w:rsidR="00ED7314">
        <w:rPr>
          <w:color w:val="auto"/>
          <w:lang w:val="en-GB"/>
        </w:rPr>
        <w:t>7</w:t>
      </w:r>
    </w:p>
    <w:p w14:paraId="236429FA" w14:textId="791BB03E" w:rsidR="00A25593" w:rsidRDefault="00A25593" w:rsidP="00D11810">
      <w:pPr>
        <w:spacing w:after="220"/>
        <w:rPr>
          <w:color w:val="auto"/>
          <w:lang w:val="en-GB"/>
        </w:rPr>
      </w:pPr>
      <w:proofErr w:type="spellStart"/>
      <w:r>
        <w:rPr>
          <w:color w:val="auto"/>
          <w:lang w:val="en-GB"/>
        </w:rPr>
        <w:t>UsersManager</w:t>
      </w:r>
      <w:proofErr w:type="spellEnd"/>
      <w:r>
        <w:rPr>
          <w:color w:val="auto"/>
          <w:lang w:val="en-GB"/>
        </w:rPr>
        <w:t xml:space="preserve"> …………………………………………………………………………………………………………………………….</w:t>
      </w:r>
      <w:r w:rsidR="00ED7314">
        <w:rPr>
          <w:color w:val="auto"/>
          <w:lang w:val="en-GB"/>
        </w:rPr>
        <w:t>8</w:t>
      </w:r>
    </w:p>
    <w:p w14:paraId="54AB166A" w14:textId="36452FA3" w:rsidR="00A25593" w:rsidRDefault="00A25593" w:rsidP="00D11810">
      <w:pPr>
        <w:spacing w:after="220"/>
        <w:rPr>
          <w:color w:val="auto"/>
          <w:lang w:val="en-GB"/>
        </w:rPr>
      </w:pPr>
      <w:proofErr w:type="spellStart"/>
      <w:r>
        <w:rPr>
          <w:color w:val="auto"/>
          <w:lang w:val="en-GB"/>
        </w:rPr>
        <w:t>FileManager</w:t>
      </w:r>
      <w:proofErr w:type="spellEnd"/>
      <w:r>
        <w:rPr>
          <w:color w:val="auto"/>
          <w:lang w:val="en-GB"/>
        </w:rPr>
        <w:t xml:space="preserve"> …………………………………………………………………………………………………………………………………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8</w:t>
      </w:r>
    </w:p>
    <w:p w14:paraId="4287BBFF" w14:textId="17415676" w:rsidR="00A25593" w:rsidRPr="00ED7314" w:rsidRDefault="00A25593" w:rsidP="00D11810">
      <w:pPr>
        <w:spacing w:after="220"/>
        <w:rPr>
          <w:color w:val="auto"/>
          <w:u w:val="single"/>
          <w:lang w:val="en-GB"/>
        </w:rPr>
      </w:pPr>
      <w:proofErr w:type="spellStart"/>
      <w:r>
        <w:rPr>
          <w:color w:val="auto"/>
          <w:lang w:val="en-GB"/>
        </w:rPr>
        <w:t>EmotionalSongs</w:t>
      </w:r>
      <w:proofErr w:type="spellEnd"/>
      <w:r>
        <w:rPr>
          <w:color w:val="auto"/>
          <w:lang w:val="en-GB"/>
        </w:rPr>
        <w:t xml:space="preserve"> 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8</w:t>
      </w:r>
    </w:p>
    <w:p w14:paraId="6C43F728" w14:textId="409EA2F7" w:rsidR="00A25593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Main …………………………………………………………………………………………………………………………………………………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9</w:t>
      </w:r>
    </w:p>
    <w:p w14:paraId="0F9B70F1" w14:textId="20DEBD1E" w:rsidR="00E94B5F" w:rsidRDefault="00A25593" w:rsidP="00D11810">
      <w:pPr>
        <w:spacing w:after="220"/>
        <w:rPr>
          <w:color w:val="auto"/>
          <w:lang w:val="en-GB"/>
        </w:rPr>
      </w:pPr>
      <w:r>
        <w:rPr>
          <w:color w:val="auto"/>
          <w:lang w:val="en-GB"/>
        </w:rPr>
        <w:t>Display ……………………………………………………………………………………………………………………………………………</w:t>
      </w:r>
      <w:r w:rsidR="00ED7314">
        <w:rPr>
          <w:color w:val="auto"/>
          <w:lang w:val="en-GB"/>
        </w:rPr>
        <w:t>9</w:t>
      </w:r>
    </w:p>
    <w:p w14:paraId="37269BBE" w14:textId="5F3189BC" w:rsidR="00D11810" w:rsidRDefault="00D11810" w:rsidP="00A25593">
      <w:pPr>
        <w:rPr>
          <w:color w:val="auto"/>
          <w:lang w:val="en-GB"/>
        </w:rPr>
      </w:pPr>
    </w:p>
    <w:p w14:paraId="0A7DD69B" w14:textId="189E9B9A" w:rsidR="00D11810" w:rsidRDefault="00D11810" w:rsidP="00A25593">
      <w:pPr>
        <w:rPr>
          <w:color w:val="auto"/>
          <w:lang w:val="en-GB"/>
        </w:rPr>
      </w:pPr>
    </w:p>
    <w:p w14:paraId="17C42BA1" w14:textId="5BCA7A4E" w:rsidR="00D11810" w:rsidRDefault="00D11810" w:rsidP="00A25593">
      <w:pPr>
        <w:rPr>
          <w:color w:val="auto"/>
          <w:lang w:val="en-GB"/>
        </w:rPr>
      </w:pPr>
    </w:p>
    <w:p w14:paraId="01C2F2BC" w14:textId="2EE6B518" w:rsidR="00D11810" w:rsidRDefault="00D11810" w:rsidP="00A25593">
      <w:pPr>
        <w:rPr>
          <w:color w:val="auto"/>
          <w:lang w:val="en-GB"/>
        </w:rPr>
      </w:pPr>
    </w:p>
    <w:p w14:paraId="63BE264C" w14:textId="10D01485" w:rsidR="00D11810" w:rsidRDefault="00D11810" w:rsidP="00A25593">
      <w:pPr>
        <w:rPr>
          <w:color w:val="auto"/>
          <w:lang w:val="en-GB"/>
        </w:rPr>
      </w:pPr>
    </w:p>
    <w:p w14:paraId="19AFDCCE" w14:textId="0AB67DF1" w:rsidR="00D11810" w:rsidRDefault="00D11810" w:rsidP="00A25593">
      <w:pPr>
        <w:rPr>
          <w:color w:val="auto"/>
          <w:lang w:val="en-GB"/>
        </w:rPr>
      </w:pPr>
    </w:p>
    <w:p w14:paraId="160A3562" w14:textId="20AEB83C" w:rsidR="00D11810" w:rsidRDefault="00D11810" w:rsidP="00A25593">
      <w:pPr>
        <w:rPr>
          <w:color w:val="auto"/>
          <w:lang w:val="en-GB"/>
        </w:rPr>
      </w:pPr>
    </w:p>
    <w:p w14:paraId="15EE7E88" w14:textId="7978F10F" w:rsidR="00D11810" w:rsidRDefault="00D11810" w:rsidP="00A25593">
      <w:pPr>
        <w:rPr>
          <w:color w:val="auto"/>
          <w:lang w:val="en-GB"/>
        </w:rPr>
      </w:pPr>
    </w:p>
    <w:p w14:paraId="4794BAF6" w14:textId="41090164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734386BD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5270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Struttura delle classi</w:t>
      </w:r>
    </w:p>
    <w:p w14:paraId="5E00C2B8" w14:textId="37292903" w:rsidR="00D11810" w:rsidRPr="00D11810" w:rsidRDefault="00D11810" w:rsidP="00D11810">
      <w:pPr>
        <w:spacing w:before="240"/>
        <w:rPr>
          <w:color w:val="auto"/>
          <w:u w:val="single"/>
        </w:rPr>
      </w:pPr>
      <w:r>
        <w:rPr>
          <w:color w:val="auto"/>
        </w:rPr>
        <w:t>L’applicazione è composta dalle seguenti classi:</w:t>
      </w:r>
    </w:p>
    <w:p w14:paraId="50A7F390" w14:textId="5606CD59" w:rsidR="00D11810" w:rsidRDefault="00D11810" w:rsidP="008A2416">
      <w:pPr>
        <w:pStyle w:val="Paragrafoelenco"/>
        <w:numPr>
          <w:ilvl w:val="0"/>
          <w:numId w:val="1"/>
        </w:numPr>
        <w:spacing w:before="120"/>
        <w:rPr>
          <w:color w:val="auto"/>
        </w:rPr>
      </w:pPr>
      <w:proofErr w:type="spellStart"/>
      <w:r>
        <w:rPr>
          <w:color w:val="auto"/>
        </w:rPr>
        <w:t>EmotionalSongs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main</w:t>
      </w:r>
      <w:proofErr w:type="spellEnd"/>
      <w:r>
        <w:rPr>
          <w:color w:val="auto"/>
        </w:rPr>
        <w:t>)</w:t>
      </w:r>
      <w:r w:rsidRPr="00D11810">
        <w:rPr>
          <w:noProof/>
        </w:rPr>
        <w:t xml:space="preserve"> </w:t>
      </w:r>
    </w:p>
    <w:p w14:paraId="5637CD34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Main</w:t>
      </w:r>
      <w:proofErr w:type="spellEnd"/>
    </w:p>
    <w:p w14:paraId="35C82154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Managers:</w:t>
      </w:r>
    </w:p>
    <w:p w14:paraId="59B35A66" w14:textId="77777777" w:rsidR="00D11810" w:rsidRDefault="00D11810" w:rsidP="001A7B7E">
      <w:pPr>
        <w:pStyle w:val="Paragrafoelenco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FileManager</w:t>
      </w:r>
      <w:proofErr w:type="spellEnd"/>
    </w:p>
    <w:p w14:paraId="509FCE73" w14:textId="77777777" w:rsidR="00D11810" w:rsidRDefault="00D11810" w:rsidP="001A7B7E">
      <w:pPr>
        <w:pStyle w:val="Paragrafoelenco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EmotionsManager</w:t>
      </w:r>
      <w:proofErr w:type="spellEnd"/>
    </w:p>
    <w:p w14:paraId="1DBFF1FD" w14:textId="77777777" w:rsidR="00D11810" w:rsidRDefault="00D11810" w:rsidP="001A7B7E">
      <w:pPr>
        <w:pStyle w:val="Paragrafoelenco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FeedbackManager</w:t>
      </w:r>
      <w:proofErr w:type="spellEnd"/>
    </w:p>
    <w:p w14:paraId="67B33313" w14:textId="77777777" w:rsidR="00D11810" w:rsidRDefault="00D11810" w:rsidP="001A7B7E">
      <w:pPr>
        <w:pStyle w:val="Paragrafoelenco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PlaylistsManager</w:t>
      </w:r>
      <w:proofErr w:type="spellEnd"/>
    </w:p>
    <w:p w14:paraId="60BB5AA2" w14:textId="77777777" w:rsidR="00D11810" w:rsidRDefault="00D11810" w:rsidP="001A7B7E">
      <w:pPr>
        <w:pStyle w:val="Paragrafoelenco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SongsManager</w:t>
      </w:r>
      <w:proofErr w:type="spellEnd"/>
    </w:p>
    <w:p w14:paraId="0E90E6ED" w14:textId="77777777" w:rsidR="00D11810" w:rsidRDefault="00D11810" w:rsidP="001A7B7E">
      <w:pPr>
        <w:pStyle w:val="Paragrafoelenco"/>
        <w:numPr>
          <w:ilvl w:val="0"/>
          <w:numId w:val="9"/>
        </w:numPr>
        <w:rPr>
          <w:color w:val="auto"/>
        </w:rPr>
      </w:pPr>
      <w:proofErr w:type="spellStart"/>
      <w:r>
        <w:rPr>
          <w:color w:val="auto"/>
        </w:rPr>
        <w:t>UsersManager</w:t>
      </w:r>
      <w:proofErr w:type="spellEnd"/>
    </w:p>
    <w:p w14:paraId="67F7BF0D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Input</w:t>
      </w:r>
    </w:p>
    <w:p w14:paraId="26695554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Display</w:t>
      </w:r>
    </w:p>
    <w:p w14:paraId="31FB37CE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Emotion</w:t>
      </w:r>
      <w:proofErr w:type="spellEnd"/>
    </w:p>
    <w:p w14:paraId="0D98ADD5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Feedback</w:t>
      </w:r>
    </w:p>
    <w:p w14:paraId="35518F9C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Playlist</w:t>
      </w:r>
    </w:p>
    <w:p w14:paraId="2C92954F" w14:textId="2DFAE3A8" w:rsidR="008A2416" w:rsidRPr="008A2416" w:rsidRDefault="00D11810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Song</w:t>
      </w:r>
    </w:p>
    <w:p w14:paraId="1374FA58" w14:textId="19C3F8CF" w:rsidR="008A2416" w:rsidRDefault="008A2416" w:rsidP="008A2416">
      <w:pPr>
        <w:rPr>
          <w:color w:val="auto"/>
        </w:rPr>
      </w:pPr>
      <w:r>
        <w:rPr>
          <w:color w:val="auto"/>
        </w:rPr>
        <w:t>Nei paragrafi seguenti verranno approfondite nel dettaglio</w:t>
      </w:r>
      <w:r w:rsidR="007B343A">
        <w:rPr>
          <w:color w:val="auto"/>
        </w:rPr>
        <w:t>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46EE40DD" w14:textId="77777777" w:rsidR="00CE4145" w:rsidRDefault="00CE4145" w:rsidP="00D11810">
      <w:pPr>
        <w:rPr>
          <w:color w:val="auto"/>
        </w:rPr>
      </w:pPr>
    </w:p>
    <w:p w14:paraId="22584725" w14:textId="77777777" w:rsidR="00CE4145" w:rsidRDefault="00CE4145" w:rsidP="00D11810">
      <w:pPr>
        <w:rPr>
          <w:color w:val="auto"/>
        </w:rPr>
      </w:pPr>
    </w:p>
    <w:p w14:paraId="476B183E" w14:textId="77777777" w:rsidR="00CE4145" w:rsidRDefault="00CE4145" w:rsidP="00D11810">
      <w:pPr>
        <w:rPr>
          <w:color w:val="auto"/>
        </w:rPr>
      </w:pPr>
    </w:p>
    <w:p w14:paraId="4906598A" w14:textId="77777777" w:rsidR="00CE4145" w:rsidRDefault="00CE4145" w:rsidP="00D11810">
      <w:pPr>
        <w:rPr>
          <w:color w:val="auto"/>
        </w:rPr>
      </w:pPr>
    </w:p>
    <w:p w14:paraId="5FAA70A4" w14:textId="77777777" w:rsidR="00CE4145" w:rsidRDefault="00CE4145" w:rsidP="00D11810">
      <w:pPr>
        <w:rPr>
          <w:color w:val="auto"/>
        </w:rPr>
      </w:pPr>
    </w:p>
    <w:p w14:paraId="0A3F82B3" w14:textId="77777777" w:rsidR="00CE4145" w:rsidRDefault="00CE4145" w:rsidP="00D11810">
      <w:pPr>
        <w:rPr>
          <w:color w:val="auto"/>
        </w:rPr>
      </w:pPr>
    </w:p>
    <w:p w14:paraId="4181FA31" w14:textId="77777777" w:rsidR="00CE4145" w:rsidRDefault="00CE4145" w:rsidP="00D11810">
      <w:pPr>
        <w:rPr>
          <w:color w:val="auto"/>
        </w:rPr>
      </w:pPr>
    </w:p>
    <w:p w14:paraId="5D32274C" w14:textId="77777777" w:rsidR="00CE4145" w:rsidRDefault="00CE4145" w:rsidP="00D11810">
      <w:pPr>
        <w:rPr>
          <w:color w:val="auto"/>
        </w:rPr>
      </w:pPr>
    </w:p>
    <w:p w14:paraId="5B842EA6" w14:textId="77777777" w:rsidR="00CE4145" w:rsidRDefault="00CE4145" w:rsidP="00D11810">
      <w:pPr>
        <w:rPr>
          <w:color w:val="auto"/>
        </w:rPr>
      </w:pPr>
    </w:p>
    <w:p w14:paraId="58821AAD" w14:textId="77777777" w:rsidR="00CE4145" w:rsidRDefault="00CE4145" w:rsidP="00D11810">
      <w:pPr>
        <w:rPr>
          <w:color w:val="auto"/>
        </w:rPr>
      </w:pPr>
    </w:p>
    <w:p w14:paraId="2B838367" w14:textId="77777777" w:rsidR="00CE4145" w:rsidRDefault="00CE4145" w:rsidP="00D11810">
      <w:pPr>
        <w:rPr>
          <w:color w:val="auto"/>
        </w:rPr>
      </w:pPr>
    </w:p>
    <w:p w14:paraId="2534E0C6" w14:textId="77777777" w:rsidR="00CE4145" w:rsidRDefault="00CE4145" w:rsidP="00D11810">
      <w:pPr>
        <w:rPr>
          <w:color w:val="auto"/>
        </w:rPr>
      </w:pPr>
    </w:p>
    <w:p w14:paraId="24CC3B74" w14:textId="77777777" w:rsidR="00CE4145" w:rsidRDefault="00CE4145" w:rsidP="00D11810">
      <w:pPr>
        <w:rPr>
          <w:color w:val="auto"/>
        </w:rPr>
      </w:pPr>
    </w:p>
    <w:p w14:paraId="20274FE5" w14:textId="77777777" w:rsidR="00CE4145" w:rsidRDefault="00CE4145" w:rsidP="00D11810">
      <w:pPr>
        <w:rPr>
          <w:color w:val="auto"/>
        </w:rPr>
      </w:pPr>
    </w:p>
    <w:p w14:paraId="2F6F79D7" w14:textId="77777777" w:rsidR="00CE4145" w:rsidRDefault="00CE4145" w:rsidP="00D11810">
      <w:pPr>
        <w:rPr>
          <w:color w:val="auto"/>
        </w:rPr>
      </w:pPr>
    </w:p>
    <w:p w14:paraId="7B02D9D4" w14:textId="77777777" w:rsidR="00CE4145" w:rsidRDefault="00CE4145" w:rsidP="00D11810">
      <w:pPr>
        <w:rPr>
          <w:color w:val="auto"/>
        </w:rPr>
      </w:pPr>
    </w:p>
    <w:p w14:paraId="32F48B87" w14:textId="77777777" w:rsidR="00CE4145" w:rsidRDefault="00CE4145" w:rsidP="00D11810">
      <w:pPr>
        <w:rPr>
          <w:color w:val="auto"/>
        </w:rPr>
      </w:pPr>
    </w:p>
    <w:p w14:paraId="2967FB28" w14:textId="30B1832B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7B343A" w:rsidRDefault="00D11810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Default="00D11810" w:rsidP="00D11810">
      <w:pPr>
        <w:rPr>
          <w:color w:val="auto"/>
        </w:rPr>
      </w:pPr>
    </w:p>
    <w:p w14:paraId="43A29D98" w14:textId="77777777" w:rsidR="00D11810" w:rsidRDefault="00D11810" w:rsidP="00D11810">
      <w:pPr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5084B7FE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userId</w:t>
      </w:r>
      <w:proofErr w:type="spellEnd"/>
      <w:r>
        <w:rPr>
          <w:color w:val="auto"/>
        </w:rPr>
        <w:t>, di tipo primitivo int</w:t>
      </w:r>
    </w:p>
    <w:p w14:paraId="0E937B12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name, stringa alfanumerica che rappresenta il nome della playlist scelto dall’utente</w:t>
      </w:r>
    </w:p>
    <w:p w14:paraId="4AE51550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listSongs</w:t>
      </w:r>
      <w:proofErr w:type="spellEnd"/>
      <w:r>
        <w:rPr>
          <w:color w:val="auto"/>
        </w:rPr>
        <w:t xml:space="preserve">, vettore di tipo </w:t>
      </w:r>
      <w:proofErr w:type="spellStart"/>
      <w:r>
        <w:rPr>
          <w:color w:val="auto"/>
        </w:rPr>
        <w:t>Integer</w:t>
      </w:r>
      <w:proofErr w:type="spellEnd"/>
      <w:r>
        <w:rPr>
          <w:color w:val="auto"/>
        </w:rPr>
        <w:t xml:space="preserve"> contenente la lista delle canzoni</w:t>
      </w:r>
    </w:p>
    <w:p w14:paraId="516F8B9B" w14:textId="77777777" w:rsidR="00D11810" w:rsidRDefault="00D11810" w:rsidP="00D11810">
      <w:pPr>
        <w:rPr>
          <w:color w:val="auto"/>
        </w:rPr>
      </w:pPr>
    </w:p>
    <w:p w14:paraId="3F4BA894" w14:textId="5FF66AE3" w:rsidR="00D11810" w:rsidRDefault="00D11810" w:rsidP="00D11810">
      <w:pPr>
        <w:rPr>
          <w:color w:val="auto"/>
        </w:rPr>
      </w:pPr>
      <w:r>
        <w:rPr>
          <w:color w:val="auto"/>
        </w:rPr>
        <w:t xml:space="preserve">L’inserimento delle canzoni all’interno della playlist è gestito dal metodo </w:t>
      </w:r>
      <w:proofErr w:type="spellStart"/>
      <w:r>
        <w:rPr>
          <w:color w:val="auto"/>
        </w:rPr>
        <w:t>addSong</w:t>
      </w:r>
      <w:proofErr w:type="spellEnd"/>
      <w:r>
        <w:rPr>
          <w:color w:val="auto"/>
        </w:rPr>
        <w:t>, presente all’interno della classe.</w:t>
      </w:r>
    </w:p>
    <w:p w14:paraId="0B6F75BD" w14:textId="4E047D05" w:rsidR="007B343A" w:rsidRDefault="007B343A" w:rsidP="00D11810">
      <w:pPr>
        <w:rPr>
          <w:color w:val="auto"/>
        </w:rPr>
      </w:pP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77777777" w:rsidR="00D11810" w:rsidRDefault="00D11810" w:rsidP="00D11810">
      <w:pPr>
        <w:rPr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  <w:proofErr w:type="spellEnd"/>
    </w:p>
    <w:p w14:paraId="5D306555" w14:textId="24A4F78B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667456" behindDoc="0" locked="0" layoutInCell="1" allowOverlap="1" wp14:anchorId="1EAC80E6" wp14:editId="089AE36E">
            <wp:simplePos x="0" y="0"/>
            <wp:positionH relativeFrom="column">
              <wp:posOffset>4204335</wp:posOffset>
            </wp:positionH>
            <wp:positionV relativeFrom="paragraph">
              <wp:posOffset>114935</wp:posOffset>
            </wp:positionV>
            <wp:extent cx="2393206" cy="1827960"/>
            <wp:effectExtent l="0" t="0" r="762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06" cy="18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10B11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55C9A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Playlist, i quali vengono salvati all’interno del file Playlist.txt nel seguente modo:</w:t>
      </w:r>
    </w:p>
    <w:p w14:paraId="24AC5642" w14:textId="77777777" w:rsidR="00D11810" w:rsidRDefault="00D11810" w:rsidP="00D11810">
      <w:pPr>
        <w:rPr>
          <w:color w:val="auto"/>
        </w:rPr>
      </w:pPr>
    </w:p>
    <w:p w14:paraId="0275D66E" w14:textId="77777777" w:rsidR="00D11810" w:rsidRDefault="00D11810" w:rsidP="00D11810">
      <w:pPr>
        <w:spacing w:after="120"/>
        <w:rPr>
          <w:color w:val="auto"/>
        </w:rPr>
      </w:pPr>
      <w:r>
        <w:rPr>
          <w:color w:val="auto"/>
        </w:rPr>
        <w:t xml:space="preserve">           </w:t>
      </w:r>
      <w:r w:rsidRPr="00FD7908">
        <w:rPr>
          <w:color w:val="auto"/>
          <w:highlight w:val="cyan"/>
        </w:rPr>
        <w:t>Playlist</w:t>
      </w:r>
      <w:r>
        <w:rPr>
          <w:color w:val="auto"/>
        </w:rPr>
        <w:t>;</w:t>
      </w:r>
      <w:r w:rsidRPr="00FD7908">
        <w:rPr>
          <w:color w:val="auto"/>
          <w:highlight w:val="yellow"/>
        </w:rPr>
        <w:t>1</w:t>
      </w:r>
      <w:r>
        <w:rPr>
          <w:color w:val="auto"/>
        </w:rPr>
        <w:t>;</w:t>
      </w:r>
      <w:r w:rsidRPr="00FD7908">
        <w:rPr>
          <w:color w:val="auto"/>
          <w:highlight w:val="green"/>
        </w:rPr>
        <w:t>45;34;56;67</w:t>
      </w:r>
    </w:p>
    <w:p w14:paraId="7DAFF321" w14:textId="77777777" w:rsidR="00D11810" w:rsidRPr="00E52F5E" w:rsidRDefault="00D11810" w:rsidP="00D11810">
      <w:pPr>
        <w:pStyle w:val="Paragrafoelenco"/>
        <w:numPr>
          <w:ilvl w:val="0"/>
          <w:numId w:val="2"/>
        </w:numPr>
        <w:rPr>
          <w:color w:val="auto"/>
          <w:sz w:val="22"/>
          <w:szCs w:val="18"/>
        </w:rPr>
      </w:pPr>
      <w:r w:rsidRPr="00E52F5E">
        <w:rPr>
          <w:color w:val="auto"/>
          <w:sz w:val="22"/>
          <w:szCs w:val="18"/>
        </w:rPr>
        <w:t>Nome playlist</w:t>
      </w:r>
    </w:p>
    <w:p w14:paraId="620F2988" w14:textId="77777777" w:rsidR="00D11810" w:rsidRPr="00E52F5E" w:rsidRDefault="00D11810" w:rsidP="00D11810">
      <w:pPr>
        <w:pStyle w:val="Paragrafoelenco"/>
        <w:numPr>
          <w:ilvl w:val="0"/>
          <w:numId w:val="2"/>
        </w:numPr>
        <w:rPr>
          <w:color w:val="auto"/>
          <w:sz w:val="22"/>
          <w:szCs w:val="18"/>
        </w:rPr>
      </w:pPr>
      <w:r w:rsidRPr="00E52F5E">
        <w:rPr>
          <w:color w:val="auto"/>
          <w:sz w:val="22"/>
          <w:szCs w:val="18"/>
        </w:rPr>
        <w:t>ID utente</w:t>
      </w:r>
    </w:p>
    <w:p w14:paraId="7AB93094" w14:textId="77777777" w:rsidR="00D11810" w:rsidRPr="00E52F5E" w:rsidRDefault="00D11810" w:rsidP="00D11810">
      <w:pPr>
        <w:pStyle w:val="Paragrafoelenco"/>
        <w:numPr>
          <w:ilvl w:val="0"/>
          <w:numId w:val="2"/>
        </w:numPr>
        <w:rPr>
          <w:color w:val="auto"/>
          <w:sz w:val="22"/>
          <w:szCs w:val="18"/>
        </w:rPr>
      </w:pPr>
      <w:r w:rsidRPr="00E52F5E">
        <w:rPr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96408D">
      <w:pPr>
        <w:spacing w:before="120"/>
        <w:rPr>
          <w:color w:val="auto"/>
        </w:rPr>
      </w:pPr>
      <w:r>
        <w:rPr>
          <w:color w:val="auto"/>
        </w:rPr>
        <w:t xml:space="preserve">Le playlist sono salvate utilizzando come struttura dati una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playlistMap</w:t>
      </w:r>
      <w:proofErr w:type="spellEnd"/>
      <w:r>
        <w:rPr>
          <w:color w:val="auto"/>
        </w:rPr>
        <w:t>), che possiede come chiave l’ID utente e come valore la lista di playlist create dall’utente.</w:t>
      </w:r>
    </w:p>
    <w:p w14:paraId="0616F9F4" w14:textId="77777777" w:rsidR="007B343A" w:rsidRDefault="007B343A" w:rsidP="00D11810">
      <w:pPr>
        <w:rPr>
          <w:color w:val="auto"/>
        </w:rPr>
      </w:pPr>
    </w:p>
    <w:p w14:paraId="33E56109" w14:textId="77777777" w:rsidR="00D11810" w:rsidRDefault="00D11810" w:rsidP="00D11810">
      <w:pPr>
        <w:rPr>
          <w:color w:val="auto"/>
        </w:rPr>
      </w:pPr>
    </w:p>
    <w:p w14:paraId="1E839107" w14:textId="77777777" w:rsidR="00CE4145" w:rsidRDefault="00CE4145" w:rsidP="00D11810">
      <w:pPr>
        <w:rPr>
          <w:color w:val="auto"/>
        </w:rPr>
      </w:pPr>
    </w:p>
    <w:p w14:paraId="447815DA" w14:textId="77777777" w:rsidR="00CE4145" w:rsidRDefault="00CE4145" w:rsidP="00D11810">
      <w:pPr>
        <w:rPr>
          <w:color w:val="auto"/>
        </w:rPr>
      </w:pPr>
    </w:p>
    <w:p w14:paraId="52A8C739" w14:textId="77777777" w:rsidR="00CE4145" w:rsidRDefault="00CE4145" w:rsidP="00D11810">
      <w:pPr>
        <w:rPr>
          <w:color w:val="auto"/>
        </w:rPr>
      </w:pPr>
    </w:p>
    <w:p w14:paraId="1ABDED8F" w14:textId="77777777" w:rsidR="00CE4145" w:rsidRDefault="00CE4145" w:rsidP="00D11810">
      <w:pPr>
        <w:rPr>
          <w:color w:val="auto"/>
        </w:rPr>
      </w:pPr>
    </w:p>
    <w:p w14:paraId="6FDAB49C" w14:textId="77777777" w:rsidR="00CE4145" w:rsidRDefault="00CE4145" w:rsidP="00D11810">
      <w:pPr>
        <w:rPr>
          <w:color w:val="auto"/>
        </w:rPr>
      </w:pPr>
    </w:p>
    <w:p w14:paraId="01C86194" w14:textId="7F914DC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7F540CEE" w14:textId="41B5E0BB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5254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A03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gli oggetti di tipo Song, costituiti dalle singole canzoni presenti nel file Canzoni.txt.</w:t>
      </w:r>
    </w:p>
    <w:p w14:paraId="56810012" w14:textId="77777777" w:rsidR="00D11810" w:rsidRDefault="00D11810" w:rsidP="00D11810">
      <w:pPr>
        <w:rPr>
          <w:color w:val="auto"/>
        </w:rPr>
      </w:pPr>
    </w:p>
    <w:p w14:paraId="2DEC9BD1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A62E51">
        <w:rPr>
          <w:i/>
          <w:iCs/>
          <w:color w:val="auto"/>
        </w:rPr>
        <w:t>song</w:t>
      </w:r>
      <w:proofErr w:type="spellEnd"/>
      <w:r>
        <w:rPr>
          <w:color w:val="auto"/>
        </w:rPr>
        <w:t xml:space="preserve"> possiede i seguenti campi:</w:t>
      </w:r>
    </w:p>
    <w:p w14:paraId="69225C44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 w:rsidRPr="003C7F62">
        <w:rPr>
          <w:i/>
          <w:iCs/>
          <w:color w:val="auto"/>
        </w:rPr>
        <w:t>id</w:t>
      </w:r>
      <w:r>
        <w:rPr>
          <w:color w:val="auto"/>
        </w:rPr>
        <w:t xml:space="preserve"> di tipo primitivo int, che rappresenta l’id del brano</w:t>
      </w:r>
    </w:p>
    <w:p w14:paraId="663A9782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3C7F62">
        <w:rPr>
          <w:i/>
          <w:iCs/>
          <w:color w:val="auto"/>
        </w:rPr>
        <w:t>title</w:t>
      </w:r>
      <w:proofErr w:type="spellEnd"/>
      <w:r>
        <w:rPr>
          <w:color w:val="auto"/>
        </w:rPr>
        <w:t xml:space="preserve"> di tipo String, che rappresenta il titolo del brano</w:t>
      </w:r>
    </w:p>
    <w:p w14:paraId="70D34B43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3C7F62">
        <w:rPr>
          <w:i/>
          <w:iCs/>
          <w:color w:val="auto"/>
        </w:rPr>
        <w:t>author</w:t>
      </w:r>
      <w:proofErr w:type="spellEnd"/>
      <w:r>
        <w:rPr>
          <w:color w:val="auto"/>
        </w:rPr>
        <w:t xml:space="preserve"> di tipo String, che rappresenta l’autore del brano</w:t>
      </w:r>
    </w:p>
    <w:p w14:paraId="74FB3EE6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3C7F62">
        <w:rPr>
          <w:i/>
          <w:iCs/>
          <w:color w:val="auto"/>
        </w:rPr>
        <w:t>genre</w:t>
      </w:r>
      <w:proofErr w:type="spellEnd"/>
      <w:r>
        <w:rPr>
          <w:color w:val="auto"/>
        </w:rPr>
        <w:t xml:space="preserve"> di tipo String, che rappresenta il genere del brano</w:t>
      </w:r>
    </w:p>
    <w:p w14:paraId="65A8FD9B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3C7F62">
        <w:rPr>
          <w:i/>
          <w:iCs/>
          <w:color w:val="auto"/>
        </w:rPr>
        <w:t>year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4</w:t>
      </w:r>
      <w:proofErr w:type="gramEnd"/>
      <w:r>
        <w:rPr>
          <w:color w:val="auto"/>
        </w:rPr>
        <w:t xml:space="preserve"> cifre, che rappresenta l’anno di produzione del brano</w:t>
      </w:r>
    </w:p>
    <w:p w14:paraId="1F160D7C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833052">
        <w:rPr>
          <w:i/>
          <w:iCs/>
          <w:color w:val="auto"/>
        </w:rPr>
        <w:t>duration_ms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 cifre, che rappresenta la durata del brano in millisecondi</w:t>
      </w:r>
    </w:p>
    <w:p w14:paraId="2C101049" w14:textId="77777777" w:rsidR="00D11810" w:rsidRDefault="00D11810" w:rsidP="00D11810">
      <w:pPr>
        <w:rPr>
          <w:color w:val="auto"/>
        </w:rPr>
      </w:pPr>
    </w:p>
    <w:p w14:paraId="62BC7DAF" w14:textId="0092474D" w:rsidR="007B343A" w:rsidRDefault="00D11810" w:rsidP="00D11810">
      <w:pPr>
        <w:rPr>
          <w:color w:val="auto"/>
        </w:rPr>
      </w:pPr>
      <w:r>
        <w:rPr>
          <w:color w:val="auto"/>
        </w:rPr>
        <w:t xml:space="preserve">All’interno della classe è presente il metodo </w:t>
      </w:r>
      <w:proofErr w:type="spellStart"/>
      <w:r w:rsidRPr="00665F68">
        <w:rPr>
          <w:i/>
          <w:iCs/>
          <w:color w:val="auto"/>
        </w:rPr>
        <w:t>millisToTime</w:t>
      </w:r>
      <w:proofErr w:type="spellEnd"/>
      <w:r>
        <w:rPr>
          <w:color w:val="auto"/>
        </w:rPr>
        <w:t xml:space="preserve">, utilizzato per la conversione della durata del brano da millisecondi al formato </w:t>
      </w:r>
      <w:proofErr w:type="spellStart"/>
      <w:r w:rsidRPr="00457072">
        <w:rPr>
          <w:i/>
          <w:iCs/>
          <w:color w:val="auto"/>
        </w:rPr>
        <w:t>minuti:secondi</w:t>
      </w:r>
      <w:proofErr w:type="spellEnd"/>
      <w:r>
        <w:rPr>
          <w:color w:val="auto"/>
        </w:rPr>
        <w:t>.</w:t>
      </w:r>
    </w:p>
    <w:p w14:paraId="7581FF65" w14:textId="77777777" w:rsidR="00CE4145" w:rsidRDefault="00CE4145" w:rsidP="00D11810">
      <w:pPr>
        <w:rPr>
          <w:color w:val="auto"/>
        </w:rPr>
      </w:pPr>
    </w:p>
    <w:p w14:paraId="1FFE25F9" w14:textId="77777777" w:rsidR="00CE4145" w:rsidRDefault="00CE4145" w:rsidP="00D11810">
      <w:pPr>
        <w:rPr>
          <w:color w:val="auto"/>
        </w:rPr>
      </w:pPr>
    </w:p>
    <w:p w14:paraId="6F4FE793" w14:textId="4B23A041" w:rsidR="007B343A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  <w:proofErr w:type="spellEnd"/>
    </w:p>
    <w:p w14:paraId="278DF288" w14:textId="10AE4240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45CA2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67C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Song, che sono salvati all’interno del file Canzoni.txt nel seguente modo:</w:t>
      </w:r>
    </w:p>
    <w:p w14:paraId="0B9E166A" w14:textId="77777777" w:rsidR="00D11810" w:rsidRPr="00FD7908" w:rsidRDefault="00D11810" w:rsidP="00D11810">
      <w:pPr>
        <w:jc w:val="center"/>
        <w:rPr>
          <w:color w:val="auto"/>
        </w:rPr>
      </w:pPr>
      <w:r w:rsidRPr="003B7281">
        <w:rPr>
          <w:color w:val="auto"/>
          <w:highlight w:val="yellow"/>
        </w:rPr>
        <w:t>1</w:t>
      </w:r>
      <w:r>
        <w:rPr>
          <w:color w:val="auto"/>
        </w:rPr>
        <w:t xml:space="preserve">; </w:t>
      </w:r>
      <w:r w:rsidRPr="003B7281">
        <w:rPr>
          <w:color w:val="auto"/>
          <w:highlight w:val="green"/>
        </w:rPr>
        <w:t>Titolo</w:t>
      </w:r>
      <w:r>
        <w:rPr>
          <w:color w:val="auto"/>
        </w:rPr>
        <w:t xml:space="preserve">; </w:t>
      </w:r>
      <w:r w:rsidRPr="003B7281">
        <w:rPr>
          <w:color w:val="auto"/>
          <w:highlight w:val="cyan"/>
        </w:rPr>
        <w:t>Autore</w:t>
      </w:r>
      <w:r>
        <w:rPr>
          <w:color w:val="auto"/>
        </w:rPr>
        <w:t xml:space="preserve">; </w:t>
      </w:r>
      <w:r w:rsidRPr="003B7281">
        <w:rPr>
          <w:color w:val="auto"/>
          <w:highlight w:val="magenta"/>
        </w:rPr>
        <w:t>Genere</w:t>
      </w:r>
      <w:r>
        <w:rPr>
          <w:color w:val="auto"/>
        </w:rPr>
        <w:t xml:space="preserve">; </w:t>
      </w:r>
      <w:r w:rsidRPr="003B7281">
        <w:rPr>
          <w:color w:val="auto"/>
          <w:highlight w:val="darkCyan"/>
        </w:rPr>
        <w:t>Anno</w:t>
      </w:r>
      <w:r>
        <w:rPr>
          <w:color w:val="auto"/>
        </w:rPr>
        <w:t xml:space="preserve">; </w:t>
      </w:r>
      <w:r w:rsidRPr="003B7281">
        <w:rPr>
          <w:color w:val="auto"/>
          <w:highlight w:val="lightGray"/>
        </w:rPr>
        <w:t>Durata</w:t>
      </w:r>
    </w:p>
    <w:p w14:paraId="4ACE8D2A" w14:textId="77777777" w:rsidR="00D11810" w:rsidRDefault="00D11810" w:rsidP="00D11810">
      <w:pPr>
        <w:rPr>
          <w:color w:val="auto"/>
        </w:rPr>
      </w:pPr>
    </w:p>
    <w:p w14:paraId="7B35E39D" w14:textId="7242CAD2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710A67FC" w14:textId="42CADABA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mapSongs</w:t>
      </w:r>
      <w:proofErr w:type="spellEnd"/>
      <w:r>
        <w:rPr>
          <w:color w:val="auto"/>
        </w:rPr>
        <w:t>), che possiede come chiave l’ID della canzone e come valore l’oggetto Song.</w:t>
      </w:r>
    </w:p>
    <w:p w14:paraId="374425AF" w14:textId="77777777" w:rsidR="00D11810" w:rsidRDefault="00D11810" w:rsidP="00D11810">
      <w:pPr>
        <w:rPr>
          <w:color w:val="auto"/>
        </w:rPr>
      </w:pPr>
    </w:p>
    <w:p w14:paraId="4CEC8513" w14:textId="3E4D4715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C667D38" w14:textId="076BC836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La classe contiene anche i metodi di ricerca delle canzoni, in particolare </w:t>
      </w:r>
      <w:proofErr w:type="spellStart"/>
      <w:r w:rsidRPr="00FD5F24">
        <w:rPr>
          <w:i/>
          <w:iCs/>
          <w:color w:val="auto"/>
        </w:rPr>
        <w:t>findSongsByTitle</w:t>
      </w:r>
      <w:proofErr w:type="spellEnd"/>
      <w:r>
        <w:rPr>
          <w:color w:val="auto"/>
        </w:rPr>
        <w:t xml:space="preserve"> e </w:t>
      </w:r>
      <w:proofErr w:type="spellStart"/>
      <w:r w:rsidRPr="00FD5F24">
        <w:rPr>
          <w:i/>
          <w:iCs/>
          <w:color w:val="auto"/>
        </w:rPr>
        <w:t>findSongsByAuthorAndYear</w:t>
      </w:r>
      <w:proofErr w:type="spellEnd"/>
      <w:r>
        <w:rPr>
          <w:color w:val="auto"/>
        </w:rPr>
        <w:t xml:space="preserve">, utilizzati rispettivamente per ricercare una canzone partendo dal titolo o da autore ed anno. </w:t>
      </w:r>
    </w:p>
    <w:p w14:paraId="12DEB499" w14:textId="63647D9D" w:rsidR="00D11810" w:rsidRDefault="00D11810" w:rsidP="00D11810">
      <w:pPr>
        <w:rPr>
          <w:color w:val="auto"/>
        </w:rPr>
      </w:pPr>
    </w:p>
    <w:p w14:paraId="741FADE4" w14:textId="77777777" w:rsidR="00CE4145" w:rsidRDefault="00CE4145" w:rsidP="00D11810">
      <w:pPr>
        <w:rPr>
          <w:color w:val="auto"/>
        </w:rPr>
      </w:pPr>
    </w:p>
    <w:p w14:paraId="1BD043B6" w14:textId="77777777" w:rsidR="00CE4145" w:rsidRDefault="00CE4145" w:rsidP="00D11810">
      <w:pPr>
        <w:rPr>
          <w:color w:val="auto"/>
        </w:rPr>
      </w:pPr>
    </w:p>
    <w:p w14:paraId="7FF90217" w14:textId="77777777" w:rsidR="00CE4145" w:rsidRDefault="00CE4145" w:rsidP="00D11810">
      <w:pPr>
        <w:rPr>
          <w:color w:val="auto"/>
        </w:rPr>
      </w:pPr>
    </w:p>
    <w:p w14:paraId="2EA58B7A" w14:textId="77777777" w:rsidR="00CE4145" w:rsidRDefault="00CE4145" w:rsidP="00D11810">
      <w:pPr>
        <w:rPr>
          <w:color w:val="auto"/>
        </w:rPr>
      </w:pPr>
    </w:p>
    <w:p w14:paraId="0CBF2E2E" w14:textId="77777777" w:rsidR="00CE4145" w:rsidRDefault="00CE4145" w:rsidP="00D11810">
      <w:pPr>
        <w:rPr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  <w:proofErr w:type="spellEnd"/>
    </w:p>
    <w:p w14:paraId="4A608E34" w14:textId="130A962A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è utilizzata per rappresentare oggetti di tipo </w:t>
      </w:r>
      <w:proofErr w:type="spellStart"/>
      <w:r w:rsidR="00D11810">
        <w:rPr>
          <w:color w:val="auto"/>
        </w:rPr>
        <w:t>Emotion</w:t>
      </w:r>
      <w:proofErr w:type="spellEnd"/>
      <w:r w:rsidR="00D11810">
        <w:rPr>
          <w:color w:val="auto"/>
        </w:rPr>
        <w:t>, costituiti dalle emozioni contenute nel file ListaEmozioni.txt.</w:t>
      </w:r>
    </w:p>
    <w:p w14:paraId="753C4BCF" w14:textId="77777777" w:rsidR="00D11810" w:rsidRDefault="00D11810" w:rsidP="00D11810">
      <w:pPr>
        <w:rPr>
          <w:color w:val="auto"/>
        </w:rPr>
      </w:pPr>
    </w:p>
    <w:p w14:paraId="25354C1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B80B35">
        <w:rPr>
          <w:i/>
          <w:iCs/>
          <w:color w:val="auto"/>
        </w:rPr>
        <w:t>emotion</w:t>
      </w:r>
      <w:proofErr w:type="spellEnd"/>
      <w:r>
        <w:rPr>
          <w:color w:val="auto"/>
        </w:rPr>
        <w:t xml:space="preserve"> possiede i seguenti campi:</w:t>
      </w:r>
    </w:p>
    <w:p w14:paraId="08B607EC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r w:rsidRPr="00BA0ADE">
        <w:rPr>
          <w:i/>
          <w:iCs/>
          <w:color w:val="auto"/>
        </w:rPr>
        <w:t>id</w:t>
      </w:r>
      <w:r>
        <w:rPr>
          <w:color w:val="auto"/>
        </w:rPr>
        <w:t xml:space="preserve"> di tipo int, che rappresenta l’id dell’emozione</w:t>
      </w:r>
    </w:p>
    <w:p w14:paraId="4A5AA739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 w:rsidRPr="00BA0ADE">
        <w:rPr>
          <w:i/>
          <w:iCs/>
          <w:color w:val="auto"/>
        </w:rPr>
        <w:t>category</w:t>
      </w:r>
      <w:proofErr w:type="spellEnd"/>
      <w:r>
        <w:rPr>
          <w:color w:val="auto"/>
        </w:rPr>
        <w:t xml:space="preserve"> di tipo String, che rappresenta il nome dell’emozione</w:t>
      </w:r>
    </w:p>
    <w:p w14:paraId="12CE2248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explanation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la spiegazione dell’emozione</w:t>
      </w:r>
    </w:p>
    <w:p w14:paraId="0905DF34" w14:textId="77777777" w:rsidR="00D11810" w:rsidRDefault="00D11810" w:rsidP="00D11810">
      <w:pPr>
        <w:rPr>
          <w:color w:val="auto"/>
        </w:rPr>
      </w:pPr>
    </w:p>
    <w:p w14:paraId="41508676" w14:textId="77777777" w:rsidR="00D11810" w:rsidRDefault="00D11810" w:rsidP="00D11810">
      <w:pPr>
        <w:rPr>
          <w:color w:val="auto"/>
        </w:rPr>
      </w:pPr>
      <w:r>
        <w:rPr>
          <w:color w:val="auto"/>
        </w:rPr>
        <w:t>Le emozioni presenti in totale sono 8, ovvero:</w:t>
      </w:r>
    </w:p>
    <w:p w14:paraId="5C4E3C25" w14:textId="4B72767F" w:rsidR="007B343A" w:rsidRDefault="00D11810" w:rsidP="00D11810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F5FF716" wp14:editId="4F97088B">
            <wp:extent cx="4716145" cy="1756410"/>
            <wp:effectExtent l="0" t="0" r="825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44F3" w14:textId="77777777" w:rsidR="00CE4145" w:rsidRDefault="00CE4145" w:rsidP="00D11810">
      <w:pPr>
        <w:rPr>
          <w:color w:val="auto"/>
        </w:rPr>
      </w:pPr>
    </w:p>
    <w:p w14:paraId="50960FFF" w14:textId="77777777" w:rsidR="007B343A" w:rsidRPr="006932F1" w:rsidRDefault="007B343A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EmotionsManager</w:t>
      </w:r>
      <w:proofErr w:type="spellEnd"/>
    </w:p>
    <w:p w14:paraId="4493F388" w14:textId="57D9E741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è responsabile della gestione degli oggetti di tipo </w:t>
      </w:r>
      <w:proofErr w:type="spellStart"/>
      <w:r w:rsidR="00D11810">
        <w:rPr>
          <w:color w:val="auto"/>
        </w:rPr>
        <w:t>Emotion</w:t>
      </w:r>
      <w:proofErr w:type="spellEnd"/>
      <w:r w:rsidR="00D11810">
        <w:rPr>
          <w:color w:val="auto"/>
        </w:rPr>
        <w:t>, che sono salvati all’interno del file ListaEmozioni.txt nel seguente modo:</w:t>
      </w:r>
    </w:p>
    <w:p w14:paraId="7AF286AA" w14:textId="77777777" w:rsidR="00D11810" w:rsidRPr="00FD7908" w:rsidRDefault="00D11810" w:rsidP="00D11810">
      <w:pPr>
        <w:jc w:val="center"/>
        <w:rPr>
          <w:color w:val="auto"/>
        </w:rPr>
      </w:pPr>
      <w:r w:rsidRPr="003B7281">
        <w:rPr>
          <w:color w:val="auto"/>
          <w:highlight w:val="yellow"/>
        </w:rPr>
        <w:t>1</w:t>
      </w:r>
      <w:r>
        <w:rPr>
          <w:color w:val="auto"/>
        </w:rPr>
        <w:t xml:space="preserve">; </w:t>
      </w:r>
      <w:r w:rsidRPr="00B40E86">
        <w:rPr>
          <w:color w:val="auto"/>
          <w:highlight w:val="green"/>
        </w:rPr>
        <w:t>Emozione</w:t>
      </w:r>
      <w:r>
        <w:rPr>
          <w:color w:val="auto"/>
        </w:rPr>
        <w:t xml:space="preserve">; </w:t>
      </w:r>
      <w:r w:rsidRPr="00B40E86">
        <w:rPr>
          <w:color w:val="auto"/>
          <w:highlight w:val="cyan"/>
        </w:rPr>
        <w:t>Spiegazione</w:t>
      </w:r>
    </w:p>
    <w:p w14:paraId="452514EE" w14:textId="5D10B972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In questo caso la lista di emozioni viene salvata all’interno di un oggetto di tipo </w:t>
      </w:r>
      <w:proofErr w:type="spellStart"/>
      <w:r w:rsidRPr="00B40E86">
        <w:rPr>
          <w:i/>
          <w:iCs/>
          <w:color w:val="auto"/>
        </w:rPr>
        <w:t>Vector</w:t>
      </w:r>
      <w:proofErr w:type="spellEnd"/>
      <w:r w:rsidRPr="00B40E86">
        <w:rPr>
          <w:i/>
          <w:iCs/>
          <w:color w:val="auto"/>
        </w:rPr>
        <w:t>&lt;</w:t>
      </w:r>
      <w:proofErr w:type="spellStart"/>
      <w:r w:rsidRPr="00B40E86">
        <w:rPr>
          <w:i/>
          <w:iCs/>
          <w:color w:val="auto"/>
        </w:rPr>
        <w:t>Emotion</w:t>
      </w:r>
      <w:proofErr w:type="spellEnd"/>
      <w:r w:rsidRPr="00B40E86">
        <w:rPr>
          <w:i/>
          <w:iCs/>
          <w:color w:val="auto"/>
        </w:rPr>
        <w:t>&gt;</w:t>
      </w:r>
      <w:r>
        <w:rPr>
          <w:color w:val="auto"/>
        </w:rPr>
        <w:t xml:space="preserve">, ovvero array dinamico contenente oggetti di tipo </w:t>
      </w:r>
      <w:proofErr w:type="spellStart"/>
      <w:r>
        <w:rPr>
          <w:color w:val="auto"/>
        </w:rPr>
        <w:t>Emotion</w:t>
      </w:r>
      <w:proofErr w:type="spellEnd"/>
      <w:r>
        <w:rPr>
          <w:color w:val="auto"/>
        </w:rPr>
        <w:t>.</w:t>
      </w:r>
    </w:p>
    <w:p w14:paraId="5886545A" w14:textId="77777777" w:rsidR="00C57CC4" w:rsidRDefault="00C57CC4" w:rsidP="00D11810">
      <w:pPr>
        <w:rPr>
          <w:color w:val="auto"/>
        </w:rPr>
      </w:pPr>
    </w:p>
    <w:p w14:paraId="43315AAA" w14:textId="76C2A799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238BEFF1" w:rsidR="00D11810" w:rsidRDefault="00C57CC4" w:rsidP="00C57CC4">
      <w:pPr>
        <w:spacing w:before="60"/>
        <w:rPr>
          <w:color w:val="auto"/>
        </w:rPr>
      </w:pPr>
      <w:r>
        <w:rPr>
          <w:color w:val="auto"/>
        </w:rPr>
        <w:t>È</w:t>
      </w:r>
      <w:r w:rsidR="00D11810">
        <w:rPr>
          <w:color w:val="auto"/>
        </w:rPr>
        <w:t xml:space="preserve"> presente il metodo </w:t>
      </w:r>
      <w:proofErr w:type="spellStart"/>
      <w:r w:rsidR="00D11810" w:rsidRPr="003B3FE8">
        <w:rPr>
          <w:i/>
          <w:iCs/>
          <w:color w:val="auto"/>
        </w:rPr>
        <w:t>getEmotion</w:t>
      </w:r>
      <w:proofErr w:type="spellEnd"/>
      <w:r w:rsidR="00D11810">
        <w:rPr>
          <w:color w:val="auto"/>
        </w:rPr>
        <w:t xml:space="preserve"> che permette di risalire ad una determinata emozione partendo dall’id.</w:t>
      </w:r>
    </w:p>
    <w:p w14:paraId="6177C431" w14:textId="77777777" w:rsidR="00CE4145" w:rsidRDefault="00CE4145" w:rsidP="00D11810">
      <w:pPr>
        <w:rPr>
          <w:color w:val="auto"/>
        </w:rPr>
      </w:pP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Feedback</w:t>
      </w:r>
    </w:p>
    <w:p w14:paraId="11896AF3" w14:textId="072B06A0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Default="00D11810" w:rsidP="00D11810">
      <w:pPr>
        <w:rPr>
          <w:color w:val="auto"/>
        </w:rPr>
      </w:pPr>
    </w:p>
    <w:p w14:paraId="13B20995" w14:textId="77777777" w:rsidR="00D11810" w:rsidRDefault="00D11810" w:rsidP="00D11810">
      <w:pPr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302657D8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805197">
        <w:rPr>
          <w:i/>
          <w:iCs/>
          <w:color w:val="auto"/>
        </w:rPr>
        <w:t>namePlaylist</w:t>
      </w:r>
      <w:proofErr w:type="spellEnd"/>
      <w:r>
        <w:rPr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A4A77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int, che rappresenta l’id dell’utente che crea la recensione</w:t>
      </w:r>
    </w:p>
    <w:p w14:paraId="365C2D2C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D715E">
        <w:rPr>
          <w:i/>
          <w:iCs/>
          <w:color w:val="auto"/>
        </w:rPr>
        <w:t>songId</w:t>
      </w:r>
      <w:proofErr w:type="spellEnd"/>
      <w:r>
        <w:rPr>
          <w:color w:val="auto"/>
        </w:rPr>
        <w:t xml:space="preserve">  di tipo int, che rappresenta l’id del brano da recensire</w:t>
      </w:r>
    </w:p>
    <w:p w14:paraId="093DD10C" w14:textId="77777777" w:rsidR="00D11810" w:rsidRPr="00FD715E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i/>
          <w:iCs/>
          <w:color w:val="auto"/>
        </w:rPr>
        <w:t>emotionId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dell’emozione</w:t>
      </w:r>
    </w:p>
    <w:p w14:paraId="23896798" w14:textId="77777777" w:rsidR="00D11810" w:rsidRDefault="00D11810" w:rsidP="00D11810">
      <w:pPr>
        <w:pStyle w:val="Paragrafoelenco"/>
        <w:numPr>
          <w:ilvl w:val="0"/>
          <w:numId w:val="1"/>
        </w:numPr>
        <w:spacing w:after="120"/>
        <w:rPr>
          <w:color w:val="auto"/>
        </w:rPr>
      </w:pPr>
      <w:r>
        <w:rPr>
          <w:i/>
          <w:iCs/>
          <w:color w:val="auto"/>
        </w:rPr>
        <w:t xml:space="preserve">score </w:t>
      </w:r>
      <w:r>
        <w:rPr>
          <w:color w:val="auto"/>
        </w:rPr>
        <w:t>di tipo int, che rappresenta il punteggio da 1 a 5 assegnato all’emozione</w:t>
      </w:r>
    </w:p>
    <w:p w14:paraId="6957E877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r w:rsidRPr="00E73AC8">
        <w:rPr>
          <w:i/>
          <w:iCs/>
          <w:color w:val="auto"/>
        </w:rPr>
        <w:t>note</w:t>
      </w:r>
      <w:r>
        <w:rPr>
          <w:color w:val="auto"/>
        </w:rPr>
        <w:t xml:space="preserve"> di tipo String, che rappresenta l’eventuale commento rilasciato dall’utente per una determinata emozione, </w:t>
      </w:r>
      <w:r w:rsidRPr="00CE4C94">
        <w:rPr>
          <w:color w:val="auto"/>
        </w:rPr>
        <w:t>è</w:t>
      </w:r>
      <w:r w:rsidRPr="0036355F">
        <w:rPr>
          <w:color w:val="auto"/>
        </w:rPr>
        <w:t xml:space="preserve"> gestito in maniera differente in base al costruttore utilizzato</w:t>
      </w:r>
      <w:r>
        <w:rPr>
          <w:color w:val="auto"/>
        </w:rPr>
        <w:t>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496D25D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eedbackManager</w:t>
      </w:r>
      <w:proofErr w:type="spellEnd"/>
    </w:p>
    <w:p w14:paraId="34155FBB" w14:textId="1EB607A9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29360D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E4F43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Feedback, che sono salvati all’interno del file Emozioni.txt nel seguente modo:</w:t>
      </w:r>
    </w:p>
    <w:p w14:paraId="3306536A" w14:textId="77777777" w:rsidR="00D11810" w:rsidRDefault="00D11810" w:rsidP="00D11810">
      <w:pPr>
        <w:jc w:val="center"/>
        <w:rPr>
          <w:color w:val="auto"/>
        </w:rPr>
      </w:pPr>
      <w:proofErr w:type="spellStart"/>
      <w:r w:rsidRPr="005933A2">
        <w:rPr>
          <w:color w:val="auto"/>
          <w:highlight w:val="yellow"/>
        </w:rPr>
        <w:t>NomePlaylist</w:t>
      </w:r>
      <w:proofErr w:type="spellEnd"/>
      <w:r>
        <w:rPr>
          <w:color w:val="auto"/>
        </w:rPr>
        <w:t xml:space="preserve">; </w:t>
      </w:r>
      <w:r w:rsidRPr="005933A2">
        <w:rPr>
          <w:color w:val="auto"/>
          <w:highlight w:val="green"/>
        </w:rPr>
        <w:t>1</w:t>
      </w:r>
      <w:r>
        <w:rPr>
          <w:color w:val="auto"/>
        </w:rPr>
        <w:t xml:space="preserve">; </w:t>
      </w:r>
      <w:r w:rsidRPr="005933A2">
        <w:rPr>
          <w:color w:val="auto"/>
          <w:highlight w:val="cyan"/>
        </w:rPr>
        <w:t>45</w:t>
      </w:r>
      <w:r>
        <w:rPr>
          <w:color w:val="auto"/>
        </w:rPr>
        <w:t>,</w:t>
      </w:r>
      <w:r w:rsidRPr="005933A2">
        <w:rPr>
          <w:color w:val="auto"/>
          <w:highlight w:val="magenta"/>
        </w:rPr>
        <w:t>1</w:t>
      </w:r>
      <w:r>
        <w:rPr>
          <w:color w:val="auto"/>
        </w:rPr>
        <w:t xml:space="preserve">, </w:t>
      </w:r>
      <w:r w:rsidRPr="005933A2">
        <w:rPr>
          <w:color w:val="auto"/>
          <w:highlight w:val="darkGray"/>
        </w:rPr>
        <w:t>5</w:t>
      </w:r>
      <w:r>
        <w:rPr>
          <w:color w:val="auto"/>
        </w:rPr>
        <w:t xml:space="preserve">, </w:t>
      </w:r>
      <w:r w:rsidRPr="005933A2">
        <w:rPr>
          <w:color w:val="auto"/>
          <w:highlight w:val="lightGray"/>
        </w:rPr>
        <w:t>commento</w:t>
      </w:r>
      <w:r>
        <w:rPr>
          <w:color w:val="auto"/>
        </w:rPr>
        <w:t xml:space="preserve">; </w:t>
      </w:r>
      <w:r w:rsidRPr="005933A2">
        <w:rPr>
          <w:color w:val="auto"/>
          <w:highlight w:val="cyan"/>
        </w:rPr>
        <w:t>67</w:t>
      </w:r>
      <w:r>
        <w:rPr>
          <w:color w:val="auto"/>
        </w:rPr>
        <w:t>,</w:t>
      </w:r>
      <w:r w:rsidRPr="005933A2">
        <w:rPr>
          <w:color w:val="auto"/>
          <w:highlight w:val="magenta"/>
        </w:rPr>
        <w:t>1</w:t>
      </w:r>
      <w:r>
        <w:rPr>
          <w:color w:val="auto"/>
        </w:rPr>
        <w:t>,</w:t>
      </w:r>
      <w:r w:rsidRPr="005933A2">
        <w:rPr>
          <w:color w:val="auto"/>
          <w:highlight w:val="darkGray"/>
        </w:rPr>
        <w:t>2</w:t>
      </w:r>
      <w:r>
        <w:rPr>
          <w:color w:val="auto"/>
        </w:rPr>
        <w:t>;</w:t>
      </w:r>
    </w:p>
    <w:p w14:paraId="25F1A718" w14:textId="77777777" w:rsidR="00C57CC4" w:rsidRPr="00FD7908" w:rsidRDefault="00C57CC4" w:rsidP="00D11810">
      <w:pPr>
        <w:jc w:val="center"/>
        <w:rPr>
          <w:color w:val="auto"/>
        </w:rPr>
      </w:pPr>
    </w:p>
    <w:p w14:paraId="14BAD21E" w14:textId="350EE41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mapFeedback</w:t>
      </w:r>
      <w:proofErr w:type="spellEnd"/>
      <w:r>
        <w:rPr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11810">
      <w:pPr>
        <w:rPr>
          <w:color w:val="auto"/>
        </w:rPr>
      </w:pPr>
    </w:p>
    <w:p w14:paraId="461545A2" w14:textId="2F9E1A4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3C25B3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All’interno della classe sono presenti i metodi </w:t>
      </w:r>
      <w:proofErr w:type="spellStart"/>
      <w:r w:rsidRPr="00CC07DA">
        <w:rPr>
          <w:i/>
          <w:iCs/>
          <w:color w:val="auto"/>
        </w:rPr>
        <w:t>countFeedback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CC07DA">
        <w:rPr>
          <w:i/>
          <w:iCs/>
          <w:color w:val="auto"/>
        </w:rPr>
        <w:t>totScoreFeedback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vengono successivamente utilizzati per il calcolo del punteggio medio associato ad ogni emozione.</w:t>
      </w:r>
    </w:p>
    <w:p w14:paraId="397F3A7D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primo metodo permette di contare il numero totale di recensioni, mentre il secondo calcola la somma dei punteggi assegnati ad una determinata emozione per ogni singolo brano.</w:t>
      </w:r>
    </w:p>
    <w:p w14:paraId="60F3ADEB" w14:textId="77777777" w:rsidR="00D11810" w:rsidRDefault="00D11810" w:rsidP="00D11810">
      <w:pPr>
        <w:rPr>
          <w:color w:val="auto"/>
        </w:rPr>
      </w:pPr>
    </w:p>
    <w:p w14:paraId="69DEDAEC" w14:textId="12654B79" w:rsidR="00883F95" w:rsidRDefault="00D11810" w:rsidP="00D11810">
      <w:pPr>
        <w:rPr>
          <w:color w:val="auto"/>
        </w:rPr>
      </w:pPr>
      <w:r>
        <w:rPr>
          <w:color w:val="auto"/>
        </w:rPr>
        <w:lastRenderedPageBreak/>
        <w:t xml:space="preserve">Un ulteriore metodo è </w:t>
      </w:r>
      <w:proofErr w:type="spellStart"/>
      <w:r w:rsidRPr="00591707">
        <w:rPr>
          <w:i/>
          <w:iCs/>
          <w:color w:val="auto"/>
        </w:rPr>
        <w:t>listNotes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permette di salvare all’interno di un vettore la lista di tutti i commenti rilasciati dagli utenti riguardo ad un’emozione di un brano</w:t>
      </w:r>
      <w:r w:rsidR="00C111F9">
        <w:rPr>
          <w:color w:val="auto"/>
        </w:rPr>
        <w:t>.</w:t>
      </w:r>
    </w:p>
    <w:p w14:paraId="01CC80E9" w14:textId="77777777" w:rsidR="00C57CC4" w:rsidRDefault="00C57CC4" w:rsidP="00D11810">
      <w:pPr>
        <w:rPr>
          <w:color w:val="auto"/>
        </w:rPr>
      </w:pPr>
    </w:p>
    <w:p w14:paraId="14E1620D" w14:textId="4850A859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  <w:proofErr w:type="spellEnd"/>
    </w:p>
    <w:p w14:paraId="257B3988" w14:textId="6327E493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9C9" wp14:editId="6CA881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836A" id="Connettore diritto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viene utilizzata per rappresentare oggetti di tipo </w:t>
      </w:r>
      <w:proofErr w:type="spellStart"/>
      <w:r w:rsidR="00D11810">
        <w:rPr>
          <w:color w:val="auto"/>
        </w:rPr>
        <w:t>Person</w:t>
      </w:r>
      <w:proofErr w:type="spellEnd"/>
      <w:r w:rsidR="00D11810">
        <w:rPr>
          <w:color w:val="auto"/>
        </w:rPr>
        <w:t xml:space="preserve">, che definiscono una persona prima </w:t>
      </w:r>
      <w:r w:rsidR="00D11810" w:rsidRPr="00EF281A">
        <w:rPr>
          <w:i/>
          <w:iCs/>
          <w:color w:val="auto"/>
        </w:rPr>
        <w:t>(che sia completata la sua registrazione</w:t>
      </w:r>
      <w:r w:rsidR="00D11810">
        <w:rPr>
          <w:i/>
          <w:iCs/>
          <w:color w:val="auto"/>
        </w:rPr>
        <w:t>???</w:t>
      </w:r>
      <w:r w:rsidR="00D11810" w:rsidRPr="00EF281A">
        <w:rPr>
          <w:i/>
          <w:iCs/>
          <w:color w:val="auto"/>
        </w:rPr>
        <w:t>)</w:t>
      </w:r>
      <w:r w:rsidR="00D11810">
        <w:rPr>
          <w:color w:val="auto"/>
        </w:rPr>
        <w:t xml:space="preserve"> </w:t>
      </w:r>
      <w:r w:rsidR="00D11810" w:rsidRPr="00EF281A">
        <w:rPr>
          <w:color w:val="auto"/>
        </w:rPr>
        <w:t>che diventi un utente dell'applicazione</w:t>
      </w:r>
      <w:r w:rsidR="00D11810">
        <w:rPr>
          <w:color w:val="auto"/>
        </w:rPr>
        <w:t>.</w:t>
      </w:r>
    </w:p>
    <w:p w14:paraId="035AE1B7" w14:textId="77777777" w:rsidR="00D11810" w:rsidRDefault="00D11810" w:rsidP="00D11810">
      <w:pPr>
        <w:rPr>
          <w:color w:val="auto"/>
        </w:rPr>
      </w:pPr>
    </w:p>
    <w:p w14:paraId="5091CBA6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EF281A">
        <w:rPr>
          <w:i/>
          <w:iCs/>
          <w:color w:val="auto"/>
        </w:rPr>
        <w:t>Person</w:t>
      </w:r>
      <w:proofErr w:type="spellEnd"/>
      <w:r>
        <w:rPr>
          <w:color w:val="auto"/>
        </w:rPr>
        <w:t xml:space="preserve"> possiede i seguenti campi:</w:t>
      </w:r>
    </w:p>
    <w:p w14:paraId="043E728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r>
        <w:rPr>
          <w:i/>
          <w:iCs/>
          <w:color w:val="auto"/>
        </w:rPr>
        <w:t>name</w:t>
      </w:r>
      <w:r>
        <w:rPr>
          <w:b/>
          <w:bCs/>
          <w:i/>
          <w:iCs/>
          <w:color w:val="auto"/>
        </w:rPr>
        <w:t xml:space="preserve"> </w:t>
      </w:r>
      <w:r>
        <w:rPr>
          <w:color w:val="auto"/>
        </w:rPr>
        <w:t>di tipo String, che rappresenta il nome della persona</w:t>
      </w:r>
    </w:p>
    <w:p w14:paraId="6ABD5D7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surname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il cognome della persona</w:t>
      </w:r>
    </w:p>
    <w:p w14:paraId="7DB8958B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cf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che rappresenta il codice fiscale della persona e che deve avere una lunghezza di 16 caratteri </w:t>
      </w:r>
    </w:p>
    <w:p w14:paraId="2D4DEF7B" w14:textId="77777777" w:rsidR="00D11810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address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>, che rappresenta l’indirizzo della persona</w:t>
      </w:r>
    </w:p>
    <w:p w14:paraId="21E9106F" w14:textId="77777777" w:rsidR="00D11810" w:rsidRPr="002B6659" w:rsidRDefault="00D11810" w:rsidP="00D11810">
      <w:pPr>
        <w:pStyle w:val="Paragrafoelenco"/>
        <w:rPr>
          <w:color w:val="auto"/>
        </w:rPr>
      </w:pPr>
    </w:p>
    <w:p w14:paraId="0528487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L’oggetto 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 è definito nella classe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, ed è costituito dai campi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nameStreet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houseNumber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postalCode</w:t>
      </w:r>
      <w:proofErr w:type="spellEnd"/>
      <w:r>
        <w:rPr>
          <w:color w:val="auto"/>
        </w:rPr>
        <w:t>, city e province.</w:t>
      </w:r>
    </w:p>
    <w:p w14:paraId="7571DF44" w14:textId="77777777" w:rsidR="00D11810" w:rsidRDefault="00D11810" w:rsidP="00D11810">
      <w:pPr>
        <w:rPr>
          <w:color w:val="auto"/>
        </w:rPr>
      </w:pPr>
    </w:p>
    <w:p w14:paraId="087A2E7D" w14:textId="70911D74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è un’oggetto di tipo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definito all’interno di una classe enumerativa contenente i seguenti valori: “via”, “largo”, “piazza”, “corso”, “vicolo”, “viale”</w:t>
      </w:r>
      <w:r w:rsidR="00C111F9">
        <w:rPr>
          <w:color w:val="auto"/>
        </w:rPr>
        <w:t>.</w:t>
      </w:r>
    </w:p>
    <w:p w14:paraId="72234DE8" w14:textId="77777777" w:rsidR="00883F95" w:rsidRDefault="00883F95" w:rsidP="00D11810">
      <w:pPr>
        <w:rPr>
          <w:color w:val="auto"/>
        </w:rPr>
      </w:pPr>
    </w:p>
    <w:p w14:paraId="33156F9D" w14:textId="77777777" w:rsidR="00C111F9" w:rsidRDefault="00C111F9" w:rsidP="00D11810">
      <w:pPr>
        <w:rPr>
          <w:color w:val="auto"/>
        </w:rPr>
      </w:pPr>
    </w:p>
    <w:p w14:paraId="525629E8" w14:textId="0C78CFC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4E928179" w14:textId="271E702F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21D97" wp14:editId="20F60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FC391" id="Connettore diritto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estende la classe </w:t>
      </w:r>
      <w:proofErr w:type="spellStart"/>
      <w:r w:rsidR="00D11810">
        <w:rPr>
          <w:color w:val="auto"/>
        </w:rPr>
        <w:t>Person</w:t>
      </w:r>
      <w:proofErr w:type="spellEnd"/>
      <w:r w:rsidR="00D11810">
        <w:rPr>
          <w:color w:val="auto"/>
        </w:rPr>
        <w:t xml:space="preserve"> e viene utilizzata per rappresentare oggetti di tipo User, che definiscono gli utenti registrati all’interno dell’applicazione assegnandogli uno </w:t>
      </w:r>
      <w:proofErr w:type="spellStart"/>
      <w:r w:rsidR="00D11810">
        <w:rPr>
          <w:color w:val="auto"/>
        </w:rPr>
        <w:t>userID</w:t>
      </w:r>
      <w:proofErr w:type="spellEnd"/>
      <w:r w:rsidR="00D11810">
        <w:rPr>
          <w:color w:val="auto"/>
        </w:rPr>
        <w:t>.</w:t>
      </w:r>
    </w:p>
    <w:p w14:paraId="657DD0C7" w14:textId="77777777" w:rsidR="00D11810" w:rsidRDefault="00D11810" w:rsidP="00D11810">
      <w:pPr>
        <w:rPr>
          <w:color w:val="auto"/>
        </w:rPr>
      </w:pPr>
    </w:p>
    <w:p w14:paraId="26BF499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>
        <w:rPr>
          <w:i/>
          <w:iCs/>
          <w:color w:val="auto"/>
        </w:rPr>
        <w:t>User</w:t>
      </w:r>
      <w:r>
        <w:rPr>
          <w:color w:val="auto"/>
        </w:rPr>
        <w:t xml:space="preserve"> possiede i seguenti campi:</w:t>
      </w:r>
    </w:p>
    <w:p w14:paraId="13781EBF" w14:textId="77777777" w:rsidR="00D11810" w:rsidRPr="0030376F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r w:rsidRPr="0030376F">
        <w:rPr>
          <w:i/>
          <w:iCs/>
          <w:color w:val="auto"/>
        </w:rPr>
        <w:t>name</w:t>
      </w:r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surname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cf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address</w:t>
      </w:r>
      <w:proofErr w:type="spellEnd"/>
      <w:r w:rsidRPr="0030376F">
        <w:rPr>
          <w:color w:val="auto"/>
        </w:rPr>
        <w:t>, che vengono e</w:t>
      </w:r>
      <w:r>
        <w:rPr>
          <w:color w:val="auto"/>
        </w:rPr>
        <w:t xml:space="preserve">reditati da </w:t>
      </w:r>
      <w:proofErr w:type="spellStart"/>
      <w:r>
        <w:rPr>
          <w:color w:val="auto"/>
        </w:rPr>
        <w:t>Person</w:t>
      </w:r>
      <w:proofErr w:type="spellEnd"/>
    </w:p>
    <w:p w14:paraId="024051E5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userId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dell’utente</w:t>
      </w:r>
    </w:p>
    <w:p w14:paraId="78925CC2" w14:textId="77777777" w:rsidR="00D11810" w:rsidRPr="00245384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gramStart"/>
      <w:r>
        <w:rPr>
          <w:i/>
          <w:iCs/>
          <w:color w:val="auto"/>
        </w:rPr>
        <w:t>email</w:t>
      </w:r>
      <w:proofErr w:type="gram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l’email dell’utente</w:t>
      </w:r>
    </w:p>
    <w:p w14:paraId="21FD82E1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psw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limitato ad una lunghezza compresa tra 6 e 16 caratteri definiti dai campi </w:t>
      </w:r>
      <w:proofErr w:type="spellStart"/>
      <w:r>
        <w:rPr>
          <w:color w:val="auto"/>
        </w:rPr>
        <w:t>final</w:t>
      </w:r>
      <w:proofErr w:type="spellEnd"/>
      <w:r>
        <w:rPr>
          <w:color w:val="auto"/>
        </w:rPr>
        <w:t xml:space="preserve"> MIN_LENGTH_PSW e MAX_LENGTH_PSW</w:t>
      </w:r>
    </w:p>
    <w:p w14:paraId="1592BAA5" w14:textId="77777777" w:rsidR="00D11810" w:rsidRPr="00236F68" w:rsidRDefault="00D11810" w:rsidP="00D11810">
      <w:pPr>
        <w:ind w:left="360"/>
        <w:rPr>
          <w:color w:val="auto"/>
        </w:rPr>
      </w:pPr>
    </w:p>
    <w:p w14:paraId="468295E5" w14:textId="24F9906B" w:rsidR="00C57CC4" w:rsidRPr="00C57CC4" w:rsidRDefault="00C57CC4" w:rsidP="00D11810">
      <w:pPr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lastRenderedPageBreak/>
        <w:t>Metodi principali</w:t>
      </w:r>
    </w:p>
    <w:p w14:paraId="390F1BAA" w14:textId="72912D45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1E396A08" w14:textId="77777777" w:rsidR="00C111F9" w:rsidRDefault="00C111F9" w:rsidP="00D11810">
      <w:pPr>
        <w:rPr>
          <w:color w:val="auto"/>
        </w:rPr>
      </w:pPr>
    </w:p>
    <w:p w14:paraId="13A52CC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isPswValid</w:t>
      </w:r>
      <w:proofErr w:type="spellEnd"/>
      <w:r>
        <w:rPr>
          <w:color w:val="auto"/>
        </w:rPr>
        <w:t xml:space="preserve">: lunghezza compresa tra i limiti, presenza di un carattere maiuscolo, di un numero e di un carattere speciale </w:t>
      </w:r>
    </w:p>
    <w:p w14:paraId="42B407A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isEmailValid</w:t>
      </w:r>
      <w:proofErr w:type="spellEnd"/>
      <w:r>
        <w:rPr>
          <w:color w:val="auto"/>
        </w:rPr>
        <w:t>: il nome utente deve contenere lettere o numeri, non deve contenere solo numeri e non può iniziare con un numero; deve essere presente il DNS</w:t>
      </w:r>
    </w:p>
    <w:p w14:paraId="672EC150" w14:textId="77777777" w:rsidR="00C111F9" w:rsidRPr="00C111F9" w:rsidRDefault="00C111F9" w:rsidP="00C111F9">
      <w:pPr>
        <w:ind w:left="360"/>
        <w:rPr>
          <w:color w:val="auto"/>
        </w:rPr>
      </w:pPr>
    </w:p>
    <w:p w14:paraId="309B4CF8" w14:textId="77777777" w:rsidR="00883F95" w:rsidRDefault="00883F95" w:rsidP="00D11810">
      <w:pPr>
        <w:rPr>
          <w:color w:val="auto"/>
        </w:rPr>
      </w:pPr>
    </w:p>
    <w:p w14:paraId="2C140C2B" w14:textId="55C292D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  <w:proofErr w:type="spellEnd"/>
    </w:p>
    <w:p w14:paraId="182386CB" w14:textId="3D848EEA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2E7E" wp14:editId="36C279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4DD36" id="Connettore diritto 3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viene utilizzata per criptare la password associata ad un utente al momento della registrazione.</w:t>
      </w:r>
    </w:p>
    <w:p w14:paraId="25F6E3ED" w14:textId="216B8E7C" w:rsidR="00D11810" w:rsidRDefault="00D11810" w:rsidP="00D11810">
      <w:pPr>
        <w:rPr>
          <w:color w:val="auto"/>
        </w:rPr>
      </w:pPr>
      <w:r>
        <w:rPr>
          <w:color w:val="auto"/>
        </w:rPr>
        <w:t xml:space="preserve">Possiede inoltre il metodo </w:t>
      </w:r>
      <w:proofErr w:type="spellStart"/>
      <w:r w:rsidRPr="00790DA4">
        <w:rPr>
          <w:i/>
          <w:iCs/>
          <w:color w:val="auto"/>
        </w:rPr>
        <w:t>genPsw</w:t>
      </w:r>
      <w:proofErr w:type="spellEnd"/>
      <w:r w:rsidRPr="00790DA4">
        <w:rPr>
          <w:i/>
          <w:iCs/>
          <w:color w:val="auto"/>
        </w:rPr>
        <w:t>()</w:t>
      </w:r>
      <w:r>
        <w:rPr>
          <w:color w:val="auto"/>
        </w:rPr>
        <w:t>, che consente la generazione di una password casuale che verrà visualizzata solamente una volta al momento della registrazione.</w:t>
      </w:r>
    </w:p>
    <w:p w14:paraId="3645FEF8" w14:textId="3653345B" w:rsidR="00C94CAA" w:rsidRDefault="00C94CAA" w:rsidP="00D11810">
      <w:pPr>
        <w:rPr>
          <w:color w:val="auto"/>
        </w:rPr>
      </w:pPr>
    </w:p>
    <w:p w14:paraId="310C4CBE" w14:textId="3FE8EC04" w:rsidR="00C94CAA" w:rsidRDefault="00C94CAA" w:rsidP="00D11810">
      <w:pPr>
        <w:rPr>
          <w:color w:val="auto"/>
        </w:rPr>
      </w:pPr>
    </w:p>
    <w:p w14:paraId="0B92CE32" w14:textId="77777777" w:rsidR="00D11810" w:rsidRPr="00A116EA" w:rsidRDefault="00D11810" w:rsidP="00D11810">
      <w:pPr>
        <w:rPr>
          <w:color w:val="auto"/>
        </w:rPr>
      </w:pPr>
    </w:p>
    <w:p w14:paraId="19FD1880" w14:textId="2580898D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  <w:proofErr w:type="spellEnd"/>
    </w:p>
    <w:p w14:paraId="1DA1B327" w14:textId="44E3054A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37528" wp14:editId="1B6265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019D1" id="Connettore dirit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User, che sono salvati all’interno del file UtentiRegistrati.txt nel seguente modo:</w:t>
      </w:r>
    </w:p>
    <w:p w14:paraId="5F62B209" w14:textId="77777777" w:rsidR="00D11810" w:rsidRPr="00FD7908" w:rsidRDefault="00D11810" w:rsidP="00D11810">
      <w:pPr>
        <w:jc w:val="center"/>
        <w:rPr>
          <w:color w:val="auto"/>
        </w:rPr>
      </w:pPr>
      <w:r w:rsidRPr="00E23A2C">
        <w:rPr>
          <w:color w:val="auto"/>
          <w:highlight w:val="green"/>
        </w:rPr>
        <w:t xml:space="preserve">1; </w:t>
      </w:r>
      <w:proofErr w:type="gramStart"/>
      <w:r w:rsidRPr="00E23A2C">
        <w:rPr>
          <w:color w:val="auto"/>
          <w:highlight w:val="green"/>
        </w:rPr>
        <w:t>email</w:t>
      </w:r>
      <w:proofErr w:type="gramEnd"/>
      <w:r w:rsidRPr="00E23A2C">
        <w:rPr>
          <w:color w:val="auto"/>
          <w:highlight w:val="green"/>
        </w:rPr>
        <w:t>; password criptata; nome; Cognome; CF; Indirizzo</w:t>
      </w:r>
    </w:p>
    <w:p w14:paraId="6854FF6C" w14:textId="77777777" w:rsidR="00D11810" w:rsidRDefault="00D11810" w:rsidP="00D11810">
      <w:pPr>
        <w:rPr>
          <w:color w:val="auto"/>
        </w:rPr>
      </w:pPr>
    </w:p>
    <w:p w14:paraId="643AF54F" w14:textId="4B517294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1FD7D19D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mapUsers</w:t>
      </w:r>
      <w:proofErr w:type="spellEnd"/>
      <w:r>
        <w:rPr>
          <w:color w:val="auto"/>
        </w:rPr>
        <w:t>), che possiede come chiave l’e-mail e come valore l’oggetto User.</w:t>
      </w:r>
    </w:p>
    <w:p w14:paraId="7E70FD0B" w14:textId="77777777" w:rsidR="00C57CC4" w:rsidRDefault="00C57CC4" w:rsidP="00D11810">
      <w:pPr>
        <w:rPr>
          <w:color w:val="auto"/>
        </w:rPr>
      </w:pPr>
    </w:p>
    <w:p w14:paraId="359145C8" w14:textId="7C7F66AC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12EEA04" w14:textId="77777777" w:rsidR="00D11810" w:rsidRDefault="00D11810" w:rsidP="00D11810">
      <w:pPr>
        <w:rPr>
          <w:color w:val="auto"/>
        </w:rPr>
      </w:pPr>
      <w:r>
        <w:rPr>
          <w:color w:val="auto"/>
        </w:rPr>
        <w:t>All’interno di questa classe troviamo i seguenti metodi:</w:t>
      </w:r>
    </w:p>
    <w:p w14:paraId="1FD4658F" w14:textId="77777777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 w:rsidRPr="006169A8">
        <w:rPr>
          <w:i/>
          <w:iCs/>
          <w:color w:val="auto"/>
        </w:rPr>
        <w:t>nextUserId</w:t>
      </w:r>
      <w:proofErr w:type="spellEnd"/>
      <w:r w:rsidRPr="006169A8">
        <w:rPr>
          <w:i/>
          <w:iCs/>
          <w:color w:val="auto"/>
        </w:rPr>
        <w:t>()</w:t>
      </w:r>
      <w:r>
        <w:rPr>
          <w:color w:val="auto"/>
        </w:rPr>
        <w:t>, che a</w:t>
      </w:r>
      <w:r w:rsidRPr="006169A8">
        <w:rPr>
          <w:color w:val="auto"/>
        </w:rPr>
        <w:t>ssegna ad un nuovo utente che si vuole registrare</w:t>
      </w:r>
      <w:r>
        <w:rPr>
          <w:color w:val="auto"/>
        </w:rPr>
        <w:t xml:space="preserve"> </w:t>
      </w:r>
      <w:r w:rsidRPr="006169A8">
        <w:rPr>
          <w:color w:val="auto"/>
        </w:rPr>
        <w:t>l'ultimo ID disponibile</w:t>
      </w:r>
      <w:r>
        <w:rPr>
          <w:color w:val="auto"/>
        </w:rPr>
        <w:t>;</w:t>
      </w:r>
    </w:p>
    <w:p w14:paraId="3248EB14" w14:textId="77777777" w:rsidR="00D11810" w:rsidRPr="007664E6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>
        <w:rPr>
          <w:i/>
          <w:iCs/>
          <w:color w:val="auto"/>
        </w:rPr>
        <w:t>register</w:t>
      </w:r>
      <w:proofErr w:type="spellEnd"/>
      <w:r>
        <w:rPr>
          <w:color w:val="auto"/>
        </w:rPr>
        <w:t>, che r</w:t>
      </w:r>
      <w:r w:rsidRPr="00F23E93">
        <w:rPr>
          <w:color w:val="auto"/>
        </w:rPr>
        <w:t>egistra un nuovo utente nell'applicazione</w:t>
      </w:r>
      <w:r>
        <w:rPr>
          <w:color w:val="auto"/>
        </w:rPr>
        <w:t>;</w:t>
      </w:r>
    </w:p>
    <w:p w14:paraId="326F26B9" w14:textId="18573B51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r>
        <w:rPr>
          <w:i/>
          <w:iCs/>
          <w:color w:val="auto"/>
        </w:rPr>
        <w:lastRenderedPageBreak/>
        <w:t>login</w:t>
      </w:r>
      <w:r>
        <w:rPr>
          <w:color w:val="auto"/>
        </w:rPr>
        <w:t xml:space="preserve">, che effettua i controlli per l’autenticazione dell’utente a partire da </w:t>
      </w:r>
      <w:proofErr w:type="gramStart"/>
      <w:r>
        <w:rPr>
          <w:color w:val="auto"/>
        </w:rPr>
        <w:t>email</w:t>
      </w:r>
      <w:proofErr w:type="gramEnd"/>
      <w:r>
        <w:rPr>
          <w:color w:val="auto"/>
        </w:rPr>
        <w:t xml:space="preserve"> e password.</w:t>
      </w:r>
    </w:p>
    <w:p w14:paraId="38A8ED6B" w14:textId="77777777" w:rsidR="00C111F9" w:rsidRDefault="00C111F9" w:rsidP="00C57CC4">
      <w:pPr>
        <w:rPr>
          <w:color w:val="auto"/>
        </w:rPr>
      </w:pPr>
    </w:p>
    <w:p w14:paraId="16C13791" w14:textId="77777777" w:rsidR="00C57CC4" w:rsidRPr="007573C6" w:rsidRDefault="00C57CC4" w:rsidP="00C57CC4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  <w:proofErr w:type="spellEnd"/>
    </w:p>
    <w:p w14:paraId="3B46BD29" w14:textId="3D58E732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si occupa dell’importazione e dell’elaborazione dei file di testo forniti come input. </w:t>
      </w:r>
    </w:p>
    <w:p w14:paraId="23D3AC15" w14:textId="77777777" w:rsidR="00D11810" w:rsidRDefault="00D11810" w:rsidP="00D11810">
      <w:pPr>
        <w:rPr>
          <w:color w:val="auto"/>
        </w:rPr>
      </w:pPr>
      <w:r>
        <w:rPr>
          <w:color w:val="auto"/>
        </w:rPr>
        <w:t>Viene infatti utilizzata all’interno degli altri manager presenti nell’applicazione per salvare oppure leggere i dati all’interno dei file .</w:t>
      </w:r>
      <w:proofErr w:type="spellStart"/>
      <w:r>
        <w:rPr>
          <w:color w:val="auto"/>
        </w:rPr>
        <w:t>txt</w:t>
      </w:r>
      <w:proofErr w:type="spellEnd"/>
      <w:r>
        <w:rPr>
          <w:color w:val="auto"/>
        </w:rPr>
        <w:t xml:space="preserve"> presenti nella cartella “data”, creando oggetti </w:t>
      </w:r>
      <w:proofErr w:type="spellStart"/>
      <w:r>
        <w:rPr>
          <w:color w:val="auto"/>
        </w:rPr>
        <w:t>FileManager</w:t>
      </w:r>
      <w:proofErr w:type="spellEnd"/>
      <w:r>
        <w:rPr>
          <w:color w:val="auto"/>
        </w:rPr>
        <w:t xml:space="preserve"> che ricevono come input il percorso del file necessario.</w:t>
      </w:r>
    </w:p>
    <w:p w14:paraId="0A7D6179" w14:textId="24E0A40D" w:rsidR="00D11810" w:rsidRDefault="00D11810" w:rsidP="00D11810">
      <w:pPr>
        <w:rPr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16AA4614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  <w:proofErr w:type="spellEnd"/>
    </w:p>
    <w:p w14:paraId="33988E09" w14:textId="024181A4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contiene il metodo </w:t>
      </w:r>
      <w:proofErr w:type="spellStart"/>
      <w:r w:rsidR="00D11810" w:rsidRPr="00CC7DB7">
        <w:rPr>
          <w:i/>
          <w:iCs/>
          <w:color w:val="auto"/>
        </w:rPr>
        <w:t>main</w:t>
      </w:r>
      <w:proofErr w:type="spellEnd"/>
      <w:r w:rsidR="00D11810" w:rsidRPr="00CC7DB7">
        <w:rPr>
          <w:i/>
          <w:iCs/>
          <w:color w:val="auto"/>
        </w:rPr>
        <w:t>()</w:t>
      </w:r>
      <w:r w:rsidR="00D11810">
        <w:rPr>
          <w:color w:val="auto"/>
        </w:rPr>
        <w:t xml:space="preserve">, che permette l’avvio e l’esecuzione dell’applicazione. </w:t>
      </w:r>
    </w:p>
    <w:p w14:paraId="7E8DAE95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costruttore della classe contiene tutti i gestori e permette l’utilizzo dei relativi metodi in essi definiti.</w:t>
      </w:r>
    </w:p>
    <w:p w14:paraId="402DFA9A" w14:textId="316BF623" w:rsidR="00C94CAA" w:rsidRDefault="00D11810" w:rsidP="00D11810">
      <w:pPr>
        <w:rPr>
          <w:color w:val="auto"/>
        </w:rPr>
      </w:pPr>
      <w:r>
        <w:rPr>
          <w:color w:val="auto"/>
        </w:rPr>
        <w:t>All’interno della classe sono inoltre implementati i metodi login e logout, che permettono agli utenti registrati di accedere all’applicazione oppure di scollegarsi dall’account</w:t>
      </w:r>
      <w:r w:rsidR="00C94CAA">
        <w:rPr>
          <w:color w:val="auto"/>
        </w:rPr>
        <w:t>.</w:t>
      </w:r>
    </w:p>
    <w:p w14:paraId="3AA36CD2" w14:textId="2A92915A" w:rsidR="00C94CAA" w:rsidRDefault="00C94CAA" w:rsidP="00D11810">
      <w:pPr>
        <w:rPr>
          <w:color w:val="auto"/>
        </w:rPr>
      </w:pPr>
    </w:p>
    <w:p w14:paraId="7B26B28F" w14:textId="77777777" w:rsidR="00D11810" w:rsidRDefault="00D11810" w:rsidP="00D11810">
      <w:pPr>
        <w:rPr>
          <w:color w:val="auto"/>
        </w:rPr>
      </w:pPr>
    </w:p>
    <w:p w14:paraId="169D215F" w14:textId="2B474B16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proofErr w:type="spellStart"/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Main</w:t>
      </w:r>
      <w:proofErr w:type="spellEnd"/>
    </w:p>
    <w:p w14:paraId="2515F216" w14:textId="734CC668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All’interno di questa classe è definito il </w:t>
      </w:r>
      <w:r w:rsidR="00883F95">
        <w:rPr>
          <w:color w:val="auto"/>
        </w:rPr>
        <w:t>menu</w:t>
      </w:r>
      <w:r w:rsidR="00D11810">
        <w:rPr>
          <w:color w:val="auto"/>
        </w:rPr>
        <w:t xml:space="preserve"> principale dell’applicazione. Sono presenti nove possibili opzioni, che possono essere selezionate dall’utente digitando il numero corrispondente.</w:t>
      </w:r>
    </w:p>
    <w:p w14:paraId="55F4EEC9" w14:textId="77777777" w:rsidR="00D11810" w:rsidRDefault="00D11810" w:rsidP="00D11810">
      <w:pPr>
        <w:rPr>
          <w:color w:val="auto"/>
        </w:rPr>
      </w:pPr>
    </w:p>
    <w:p w14:paraId="381AC71B" w14:textId="63B23CE1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In particolare, gli utenti non registrati possono usufruire solamente di alcune funzionalità, ovvero:</w:t>
      </w:r>
    </w:p>
    <w:p w14:paraId="418CD254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ricercare brani con titolo oppure autore ed anno (6)</w:t>
      </w:r>
    </w:p>
    <w:p w14:paraId="526DC957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registrarsi all’applicazione (2)</w:t>
      </w:r>
    </w:p>
    <w:p w14:paraId="41089246" w14:textId="192B2A08" w:rsidR="00C57CC4" w:rsidRPr="00C57CC4" w:rsidRDefault="00D11810" w:rsidP="00C57CC4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visualizzare un report delle emozioni associate alla canzone selezionata (7)</w:t>
      </w:r>
    </w:p>
    <w:p w14:paraId="0878C776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lastRenderedPageBreak/>
        <w:t>visualizzare tutte le canzoni (8)</w:t>
      </w:r>
    </w:p>
    <w:p w14:paraId="18D250D8" w14:textId="7F1625B1" w:rsidR="00C111F9" w:rsidRPr="00C57CC4" w:rsidRDefault="00D11810" w:rsidP="00C111F9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uscire dall’applicazione (0)</w:t>
      </w:r>
    </w:p>
    <w:p w14:paraId="406C51CA" w14:textId="77777777" w:rsidR="00D11810" w:rsidRPr="005473A6" w:rsidRDefault="00D11810" w:rsidP="00D11810">
      <w:pPr>
        <w:ind w:left="360"/>
        <w:rPr>
          <w:color w:val="auto"/>
        </w:rPr>
      </w:pPr>
    </w:p>
    <w:p w14:paraId="0774758F" w14:textId="0578141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Gli utenti registrati che effettuano l’accesso possono invece:</w:t>
      </w:r>
    </w:p>
    <w:p w14:paraId="5D714A06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effettuare il login/logout (1)</w:t>
      </w:r>
    </w:p>
    <w:p w14:paraId="5E31A47D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creare le proprie playlist (4)</w:t>
      </w:r>
    </w:p>
    <w:p w14:paraId="31804739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26AEA464" w14:textId="77777777" w:rsidR="00D11810" w:rsidRPr="00C57CC4" w:rsidRDefault="00D11810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È la classe che gestisce l’interfaccia utente. </w:t>
      </w:r>
    </w:p>
    <w:p w14:paraId="3895AFD5" w14:textId="7A9B4B63" w:rsidR="00D11810" w:rsidRDefault="00D11810" w:rsidP="00D11810">
      <w:pPr>
        <w:rPr>
          <w:color w:val="auto"/>
        </w:rPr>
      </w:pPr>
      <w:r>
        <w:rPr>
          <w:color w:val="auto"/>
        </w:rPr>
        <w:t xml:space="preserve">Permette di visualizzare il </w:t>
      </w:r>
      <w:r w:rsidR="00883F95">
        <w:rPr>
          <w:color w:val="auto"/>
        </w:rPr>
        <w:t>menu</w:t>
      </w:r>
      <w:r>
        <w:rPr>
          <w:color w:val="auto"/>
        </w:rPr>
        <w:t xml:space="preserve"> all’avvio dell’applicazione e di formattare gli output nel terminale in diversi colori e stili, avvalendosi della classe </w:t>
      </w:r>
      <w:proofErr w:type="spellStart"/>
      <w:r w:rsidRPr="00164378">
        <w:rPr>
          <w:i/>
          <w:iCs/>
          <w:color w:val="auto"/>
        </w:rPr>
        <w:t>DisplayColors</w:t>
      </w:r>
      <w:proofErr w:type="spellEnd"/>
      <w:r>
        <w:rPr>
          <w:color w:val="auto"/>
        </w:rPr>
        <w:t>, contenente i possibili colori.</w:t>
      </w:r>
    </w:p>
    <w:p w14:paraId="61874D47" w14:textId="77777777" w:rsidR="00D11810" w:rsidRPr="00D64289" w:rsidRDefault="00D11810" w:rsidP="00D11810">
      <w:pPr>
        <w:rPr>
          <w:color w:val="auto"/>
          <w:u w:val="single"/>
        </w:rPr>
      </w:pPr>
      <w:r>
        <w:rPr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2FC4BB7F" w14:textId="77777777" w:rsidR="00D11810" w:rsidRPr="00D11810" w:rsidRDefault="00D11810" w:rsidP="00A25593"/>
    <w:sectPr w:rsidR="00D11810" w:rsidRPr="00D11810" w:rsidSect="00B353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7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8"/>
  </w:num>
  <w:num w:numId="8" w16cid:durableId="1849054607">
    <w:abstractNumId w:val="5"/>
  </w:num>
  <w:num w:numId="9" w16cid:durableId="164377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1849C8"/>
    <w:rsid w:val="00192BF0"/>
    <w:rsid w:val="001A7B7E"/>
    <w:rsid w:val="00275C32"/>
    <w:rsid w:val="0029136D"/>
    <w:rsid w:val="00293B83"/>
    <w:rsid w:val="00320BA9"/>
    <w:rsid w:val="00497C55"/>
    <w:rsid w:val="004B7E44"/>
    <w:rsid w:val="004D5252"/>
    <w:rsid w:val="004F2B86"/>
    <w:rsid w:val="0050040F"/>
    <w:rsid w:val="005A718F"/>
    <w:rsid w:val="0061011E"/>
    <w:rsid w:val="006A3CE7"/>
    <w:rsid w:val="007516CF"/>
    <w:rsid w:val="007B343A"/>
    <w:rsid w:val="007F60EF"/>
    <w:rsid w:val="00883F95"/>
    <w:rsid w:val="008A2416"/>
    <w:rsid w:val="008B33BC"/>
    <w:rsid w:val="009120E9"/>
    <w:rsid w:val="00945900"/>
    <w:rsid w:val="0096408D"/>
    <w:rsid w:val="009C396C"/>
    <w:rsid w:val="00A25593"/>
    <w:rsid w:val="00B35382"/>
    <w:rsid w:val="00B572B4"/>
    <w:rsid w:val="00C111F9"/>
    <w:rsid w:val="00C57CC4"/>
    <w:rsid w:val="00C94CAA"/>
    <w:rsid w:val="00CE4145"/>
    <w:rsid w:val="00CF6473"/>
    <w:rsid w:val="00D11810"/>
    <w:rsid w:val="00DB26A7"/>
    <w:rsid w:val="00E417E5"/>
    <w:rsid w:val="00E76CAD"/>
    <w:rsid w:val="00E94B5F"/>
    <w:rsid w:val="00ED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000000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2A7B27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39</TotalTime>
  <Pages>11</Pages>
  <Words>1765</Words>
  <Characters>10066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16</cp:revision>
  <dcterms:created xsi:type="dcterms:W3CDTF">2022-08-26T20:34:00Z</dcterms:created>
  <dcterms:modified xsi:type="dcterms:W3CDTF">2022-08-27T11:26:00Z</dcterms:modified>
</cp:coreProperties>
</file>