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2500" w14:textId="3E0A8A31" w:rsidR="004B7E44" w:rsidRDefault="004B7E44" w:rsidP="004B7E44"/>
    <w:tbl>
      <w:tblPr>
        <w:tblpPr w:leftFromText="180" w:rightFromText="180" w:vertAnchor="text" w:horzAnchor="page" w:tblpX="570" w:tblpY="2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4"/>
      </w:tblGrid>
      <w:tr w:rsidR="00A25593" w14:paraId="5E56BCED" w14:textId="77777777" w:rsidTr="00A25593">
        <w:trPr>
          <w:trHeight w:val="2536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42B89F81" w14:textId="4B6183F4" w:rsidR="00A25593" w:rsidRDefault="00A25593" w:rsidP="00A2559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CE63EDA" wp14:editId="3ED2FDCD">
                  <wp:simplePos x="0" y="0"/>
                  <wp:positionH relativeFrom="column">
                    <wp:posOffset>2806206</wp:posOffset>
                  </wp:positionH>
                  <wp:positionV relativeFrom="paragraph">
                    <wp:posOffset>831215</wp:posOffset>
                  </wp:positionV>
                  <wp:extent cx="781518" cy="781518"/>
                  <wp:effectExtent l="0" t="0" r="0" b="0"/>
                  <wp:wrapNone/>
                  <wp:docPr id="4" name="Elemento grafico 4" descr="Note musicali con riempimento a tinta un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lemento grafico 4" descr="Note musicali con riempimento a tinta unita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518" cy="78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415AC1C" wp14:editId="3E787BB9">
                      <wp:extent cx="5600700" cy="1603023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0700" cy="1603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82A3A2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 xml:space="preserve">EMOTIONAL </w:t>
                                  </w:r>
                                </w:p>
                                <w:p w14:paraId="5ACC39A5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>SONGS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415AC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441pt;height:1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+jFwIAAC0EAAAOAAAAZHJzL2Uyb0RvYy54bWysU8lu2zAQvRfoPxC815K8pRUsB24CFwWM&#10;JIBT5ExTpCWA4rAkbcn9+g4peUHaU9ELNcMZzfLe4+K+axQ5Cutq0AXNRiklQnMoa70v6I/X9afP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" filled="f" stroked="f" strokeweight=".5pt">
                      <v:textbox>
                        <w:txbxContent>
                          <w:p w14:paraId="1C82A3A2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 xml:space="preserve">EMOTIONAL </w:t>
                            </w:r>
                          </w:p>
                          <w:p w14:paraId="5ACC39A5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>SONGS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CBFE5E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F2F41F9" wp14:editId="4302B829">
                      <wp:extent cx="5294984" cy="0"/>
                      <wp:effectExtent l="0" t="19050" r="2032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498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0CAE2A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6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0FEA2236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A5FDA67" wp14:editId="2A4A95A2">
                      <wp:extent cx="5138670" cy="74697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CC46D5" w14:textId="4CFA077A" w:rsidR="00A25593" w:rsidRPr="00A25593" w:rsidRDefault="00A25593" w:rsidP="00A25593">
                                  <w:pPr>
                                    <w:pStyle w:val="Sottotitolo"/>
                                    <w:rPr>
                                      <w:sz w:val="76"/>
                                      <w:szCs w:val="76"/>
                                    </w:rPr>
                                  </w:pPr>
                                  <w:r w:rsidRPr="00A25593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 xml:space="preserve">Manuale </w:t>
                                  </w:r>
                                  <w:r w:rsidR="000B2051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utente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5FDA67" id="Casella di tes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67CC46D5" w14:textId="4CFA077A" w:rsidR="00A25593" w:rsidRPr="00A25593" w:rsidRDefault="00A25593" w:rsidP="00A25593">
                            <w:pPr>
                              <w:pStyle w:val="Sottotitolo"/>
                              <w:rPr>
                                <w:sz w:val="76"/>
                                <w:szCs w:val="76"/>
                              </w:rPr>
                            </w:pPr>
                            <w:r w:rsidRPr="00A25593">
                              <w:rPr>
                                <w:sz w:val="76"/>
                                <w:szCs w:val="76"/>
                                <w:lang w:bidi="it-IT"/>
                              </w:rPr>
                              <w:t xml:space="preserve">Manuale </w:t>
                            </w:r>
                            <w:r w:rsidR="000B2051">
                              <w:rPr>
                                <w:sz w:val="76"/>
                                <w:szCs w:val="76"/>
                                <w:lang w:bidi="it-IT"/>
                              </w:rPr>
                              <w:t>utente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2F1EBA" w14:textId="77777777" w:rsidR="00A25593" w:rsidRDefault="00A25593" w:rsidP="00A25593"/>
          <w:p w14:paraId="3EBA8662" w14:textId="77777777" w:rsidR="00A25593" w:rsidRDefault="00A25593" w:rsidP="00A25593"/>
          <w:p w14:paraId="14C23C04" w14:textId="77777777" w:rsidR="00A25593" w:rsidRDefault="00A25593" w:rsidP="00A25593"/>
          <w:p w14:paraId="594B7250" w14:textId="77777777" w:rsidR="00A25593" w:rsidRDefault="00A25593" w:rsidP="00A25593"/>
          <w:p w14:paraId="7A8513D5" w14:textId="51A59B81" w:rsidR="00A25593" w:rsidRDefault="00A25593" w:rsidP="00A25593"/>
        </w:tc>
      </w:tr>
      <w:tr w:rsidR="00A25593" w14:paraId="329909B1" w14:textId="77777777" w:rsidTr="00A25593">
        <w:trPr>
          <w:trHeight w:val="3814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AB553" w14:textId="3B0A2396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0A5B3721" wp14:editId="25B2B5E7">
                      <wp:extent cx="5667022" cy="1354667"/>
                      <wp:effectExtent l="0" t="0" r="0" b="0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67022" cy="13546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C635B1" w14:textId="77777777" w:rsidR="00A25593" w:rsidRPr="00BE204A" w:rsidRDefault="00A25593" w:rsidP="00A25593">
                                  <w:pPr>
                                    <w:pStyle w:val="Titolo1"/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sz w:val="38"/>
                                      <w:szCs w:val="38"/>
                                      <w:lang w:bidi="it-IT"/>
                                    </w:rPr>
                                    <w:t>Progetto Laboratorio Interdisciplinare A</w:t>
                                  </w:r>
                                  <w:r w:rsidRPr="00BE204A"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  <w:t xml:space="preserve"> – </w:t>
                                  </w:r>
                                  <w:r w:rsidRPr="00BE204A">
                                    <w:rPr>
                                      <w:sz w:val="34"/>
                                      <w:szCs w:val="34"/>
                                      <w:lang w:bidi="it-IT"/>
                                    </w:rPr>
                                    <w:t>A.A. 2021/22</w:t>
                                  </w:r>
                                </w:p>
                                <w:p w14:paraId="290698C0" w14:textId="77777777" w:rsidR="00A25593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Università degli Studi dell’Insubria</w:t>
                                  </w:r>
                                </w:p>
                                <w:p w14:paraId="7D1EC23B" w14:textId="77777777" w:rsidR="00A25593" w:rsidRPr="000D24AF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Laurea triennale in Informatica</w:t>
                                  </w:r>
                                </w:p>
                                <w:p w14:paraId="200E5263" w14:textId="77777777" w:rsidR="00A25593" w:rsidRPr="004B7E44" w:rsidRDefault="00A25593" w:rsidP="00A25593">
                                  <w:pPr>
                                    <w:pStyle w:val="Titolo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5B3721" id="Casella di testo 6" o:spid="_x0000_s1028" type="#_x0000_t202" style="width:446.2pt;height:10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5rGwIAADQ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" filled="f" stroked="f" strokeweight=".5pt">
                      <v:textbox>
                        <w:txbxContent>
                          <w:p w14:paraId="22C635B1" w14:textId="77777777" w:rsidR="00A25593" w:rsidRPr="00BE204A" w:rsidRDefault="00A25593" w:rsidP="00A25593">
                            <w:pPr>
                              <w:pStyle w:val="Titolo1"/>
                              <w:rPr>
                                <w:sz w:val="40"/>
                                <w:szCs w:val="20"/>
                                <w:lang w:bidi="it-IT"/>
                              </w:rPr>
                            </w:pPr>
                            <w:r w:rsidRPr="00BE204A">
                              <w:rPr>
                                <w:sz w:val="38"/>
                                <w:szCs w:val="38"/>
                                <w:lang w:bidi="it-IT"/>
                              </w:rPr>
                              <w:t>Progetto Laboratorio Interdisciplinare A</w:t>
                            </w:r>
                            <w:r w:rsidRPr="00BE204A">
                              <w:rPr>
                                <w:sz w:val="40"/>
                                <w:szCs w:val="20"/>
                                <w:lang w:bidi="it-IT"/>
                              </w:rPr>
                              <w:t xml:space="preserve"> – </w:t>
                            </w:r>
                            <w:r w:rsidRPr="00BE204A">
                              <w:rPr>
                                <w:sz w:val="34"/>
                                <w:szCs w:val="34"/>
                                <w:lang w:bidi="it-IT"/>
                              </w:rPr>
                              <w:t>A.A. 2021/22</w:t>
                            </w:r>
                          </w:p>
                          <w:p w14:paraId="290698C0" w14:textId="77777777" w:rsidR="00A25593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 w:rsidRPr="000D24AF"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Università degli Studi dell’Insubria</w:t>
                            </w:r>
                          </w:p>
                          <w:p w14:paraId="7D1EC23B" w14:textId="77777777" w:rsidR="00A25593" w:rsidRPr="000D24AF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Laurea triennale in Informatica</w:t>
                            </w:r>
                          </w:p>
                          <w:p w14:paraId="200E5263" w14:textId="77777777" w:rsidR="00A25593" w:rsidRPr="004B7E44" w:rsidRDefault="00A25593" w:rsidP="00A25593">
                            <w:pPr>
                              <w:pStyle w:val="Titolo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A2B1A35" w14:textId="73493733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2417B44" wp14:editId="7F2FF76A">
                      <wp:extent cx="3601155" cy="1320800"/>
                      <wp:effectExtent l="0" t="0" r="0" b="0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1155" cy="1320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7B6AAB" w14:textId="77777777" w:rsidR="00A25593" w:rsidRPr="00BE204A" w:rsidRDefault="00A25593" w:rsidP="00A25593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  <w:t>Sviluppato da:</w:t>
                                  </w:r>
                                </w:p>
                                <w:p w14:paraId="79B7FFA1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Erik Gurzau,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749400</w:t>
                                  </w:r>
                                </w:p>
                                <w:p w14:paraId="22D6B7B4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Sara Biavaschi,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748698</w:t>
                                  </w:r>
                                </w:p>
                                <w:p w14:paraId="225243BE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Alessia Metaj,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738945</w:t>
                                  </w:r>
                                </w:p>
                                <w:p w14:paraId="48FD9136" w14:textId="77777777" w:rsidR="00A25593" w:rsidRPr="004B7E44" w:rsidRDefault="00A25593" w:rsidP="00A255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417B44" id="Casella di testo 7" o:spid="_x0000_s1029" type="#_x0000_t202" style="width:283.55pt;height:1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F+HAIAADQ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" filled="f" stroked="f" strokeweight=".5pt">
                      <v:textbox>
                        <w:txbxContent>
                          <w:p w14:paraId="607B6AAB" w14:textId="77777777" w:rsidR="00A25593" w:rsidRPr="00BE204A" w:rsidRDefault="00A25593" w:rsidP="00A2559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</w:pPr>
                            <w:r w:rsidRPr="00BE204A"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  <w:t>Sviluppato da:</w:t>
                            </w:r>
                          </w:p>
                          <w:p w14:paraId="79B7FFA1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Erik Gurzau,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749400</w:t>
                            </w:r>
                          </w:p>
                          <w:p w14:paraId="22D6B7B4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Sara Biavaschi,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748698</w:t>
                            </w:r>
                          </w:p>
                          <w:p w14:paraId="225243BE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Alessia Metaj,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738945</w:t>
                            </w:r>
                          </w:p>
                          <w:p w14:paraId="48FD9136" w14:textId="77777777" w:rsidR="00A25593" w:rsidRPr="004B7E44" w:rsidRDefault="00A25593" w:rsidP="00A2559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ADE2681" w14:textId="5AD79829" w:rsidR="004B7E44" w:rsidRDefault="00A25593">
      <w:pPr>
        <w:spacing w:after="200"/>
      </w:pPr>
      <w:r>
        <w:rPr>
          <w:noProof/>
          <w:lang w:bidi="it-IT"/>
        </w:rPr>
        <w:drawing>
          <wp:anchor distT="0" distB="0" distL="114300" distR="114300" simplePos="0" relativeHeight="251663360" behindDoc="0" locked="0" layoutInCell="1" allowOverlap="1" wp14:anchorId="11E8BCDF" wp14:editId="0BBFA18F">
            <wp:simplePos x="0" y="0"/>
            <wp:positionH relativeFrom="column">
              <wp:posOffset>5751830</wp:posOffset>
            </wp:positionH>
            <wp:positionV relativeFrom="paragraph">
              <wp:posOffset>8913565</wp:posOffset>
            </wp:positionV>
            <wp:extent cx="829945" cy="829945"/>
            <wp:effectExtent l="0" t="0" r="8255" b="825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382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D877A7" wp14:editId="4359839C">
                <wp:simplePos x="0" y="0"/>
                <wp:positionH relativeFrom="column">
                  <wp:posOffset>-816680</wp:posOffset>
                </wp:positionH>
                <wp:positionV relativeFrom="page">
                  <wp:posOffset>1419084</wp:posOffset>
                </wp:positionV>
                <wp:extent cx="6748145" cy="7464778"/>
                <wp:effectExtent l="95250" t="76200" r="90805" b="98425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7464778"/>
                        </a:xfrm>
                        <a:custGeom>
                          <a:avLst/>
                          <a:gdLst>
                            <a:gd name="connsiteX0" fmla="*/ 0 w 6748145"/>
                            <a:gd name="connsiteY0" fmla="*/ 0 h 7464778"/>
                            <a:gd name="connsiteX1" fmla="*/ 674815 w 6748145"/>
                            <a:gd name="connsiteY1" fmla="*/ 0 h 7464778"/>
                            <a:gd name="connsiteX2" fmla="*/ 1349629 w 6748145"/>
                            <a:gd name="connsiteY2" fmla="*/ 0 h 7464778"/>
                            <a:gd name="connsiteX3" fmla="*/ 1956962 w 6748145"/>
                            <a:gd name="connsiteY3" fmla="*/ 0 h 7464778"/>
                            <a:gd name="connsiteX4" fmla="*/ 2429332 w 6748145"/>
                            <a:gd name="connsiteY4" fmla="*/ 0 h 7464778"/>
                            <a:gd name="connsiteX5" fmla="*/ 2901702 w 6748145"/>
                            <a:gd name="connsiteY5" fmla="*/ 0 h 7464778"/>
                            <a:gd name="connsiteX6" fmla="*/ 3441554 w 6748145"/>
                            <a:gd name="connsiteY6" fmla="*/ 0 h 7464778"/>
                            <a:gd name="connsiteX7" fmla="*/ 4251331 w 6748145"/>
                            <a:gd name="connsiteY7" fmla="*/ 0 h 7464778"/>
                            <a:gd name="connsiteX8" fmla="*/ 4926146 w 6748145"/>
                            <a:gd name="connsiteY8" fmla="*/ 0 h 7464778"/>
                            <a:gd name="connsiteX9" fmla="*/ 5600960 w 6748145"/>
                            <a:gd name="connsiteY9" fmla="*/ 0 h 7464778"/>
                            <a:gd name="connsiteX10" fmla="*/ 6748145 w 6748145"/>
                            <a:gd name="connsiteY10" fmla="*/ 0 h 7464778"/>
                            <a:gd name="connsiteX11" fmla="*/ 6748145 w 6748145"/>
                            <a:gd name="connsiteY11" fmla="*/ 529321 h 7464778"/>
                            <a:gd name="connsiteX12" fmla="*/ 6748145 w 6748145"/>
                            <a:gd name="connsiteY12" fmla="*/ 1058641 h 7464778"/>
                            <a:gd name="connsiteX13" fmla="*/ 6748145 w 6748145"/>
                            <a:gd name="connsiteY13" fmla="*/ 1886553 h 7464778"/>
                            <a:gd name="connsiteX14" fmla="*/ 6748145 w 6748145"/>
                            <a:gd name="connsiteY14" fmla="*/ 2714465 h 7464778"/>
                            <a:gd name="connsiteX15" fmla="*/ 6748145 w 6748145"/>
                            <a:gd name="connsiteY15" fmla="*/ 3318433 h 7464778"/>
                            <a:gd name="connsiteX16" fmla="*/ 6748145 w 6748145"/>
                            <a:gd name="connsiteY16" fmla="*/ 3847754 h 7464778"/>
                            <a:gd name="connsiteX17" fmla="*/ 6748145 w 6748145"/>
                            <a:gd name="connsiteY17" fmla="*/ 4451722 h 7464778"/>
                            <a:gd name="connsiteX18" fmla="*/ 6748145 w 6748145"/>
                            <a:gd name="connsiteY18" fmla="*/ 5204986 h 7464778"/>
                            <a:gd name="connsiteX19" fmla="*/ 6748145 w 6748145"/>
                            <a:gd name="connsiteY19" fmla="*/ 5883602 h 7464778"/>
                            <a:gd name="connsiteX20" fmla="*/ 6748145 w 6748145"/>
                            <a:gd name="connsiteY20" fmla="*/ 6562218 h 7464778"/>
                            <a:gd name="connsiteX21" fmla="*/ 6748145 w 6748145"/>
                            <a:gd name="connsiteY21" fmla="*/ 7464778 h 7464778"/>
                            <a:gd name="connsiteX22" fmla="*/ 6005849 w 6748145"/>
                            <a:gd name="connsiteY22" fmla="*/ 7464778 h 7464778"/>
                            <a:gd name="connsiteX23" fmla="*/ 5398516 w 6748145"/>
                            <a:gd name="connsiteY23" fmla="*/ 7464778 h 7464778"/>
                            <a:gd name="connsiteX24" fmla="*/ 4926146 w 6748145"/>
                            <a:gd name="connsiteY24" fmla="*/ 7464778 h 7464778"/>
                            <a:gd name="connsiteX25" fmla="*/ 4386294 w 6748145"/>
                            <a:gd name="connsiteY25" fmla="*/ 7464778 h 7464778"/>
                            <a:gd name="connsiteX26" fmla="*/ 3913924 w 6748145"/>
                            <a:gd name="connsiteY26" fmla="*/ 7464778 h 7464778"/>
                            <a:gd name="connsiteX27" fmla="*/ 3306591 w 6748145"/>
                            <a:gd name="connsiteY27" fmla="*/ 7464778 h 7464778"/>
                            <a:gd name="connsiteX28" fmla="*/ 2699258 w 6748145"/>
                            <a:gd name="connsiteY28" fmla="*/ 7464778 h 7464778"/>
                            <a:gd name="connsiteX29" fmla="*/ 1956962 w 6748145"/>
                            <a:gd name="connsiteY29" fmla="*/ 7464778 h 7464778"/>
                            <a:gd name="connsiteX30" fmla="*/ 1214666 w 6748145"/>
                            <a:gd name="connsiteY30" fmla="*/ 7464778 h 7464778"/>
                            <a:gd name="connsiteX31" fmla="*/ 0 w 6748145"/>
                            <a:gd name="connsiteY31" fmla="*/ 7464778 h 7464778"/>
                            <a:gd name="connsiteX32" fmla="*/ 0 w 6748145"/>
                            <a:gd name="connsiteY32" fmla="*/ 6935457 h 7464778"/>
                            <a:gd name="connsiteX33" fmla="*/ 0 w 6748145"/>
                            <a:gd name="connsiteY33" fmla="*/ 6331489 h 7464778"/>
                            <a:gd name="connsiteX34" fmla="*/ 0 w 6748145"/>
                            <a:gd name="connsiteY34" fmla="*/ 5503577 h 7464778"/>
                            <a:gd name="connsiteX35" fmla="*/ 0 w 6748145"/>
                            <a:gd name="connsiteY35" fmla="*/ 4675665 h 7464778"/>
                            <a:gd name="connsiteX36" fmla="*/ 0 w 6748145"/>
                            <a:gd name="connsiteY36" fmla="*/ 3997049 h 7464778"/>
                            <a:gd name="connsiteX37" fmla="*/ 0 w 6748145"/>
                            <a:gd name="connsiteY37" fmla="*/ 3243785 h 7464778"/>
                            <a:gd name="connsiteX38" fmla="*/ 0 w 6748145"/>
                            <a:gd name="connsiteY38" fmla="*/ 2415874 h 7464778"/>
                            <a:gd name="connsiteX39" fmla="*/ 0 w 6748145"/>
                            <a:gd name="connsiteY39" fmla="*/ 1587962 h 7464778"/>
                            <a:gd name="connsiteX40" fmla="*/ 0 w 6748145"/>
                            <a:gd name="connsiteY40" fmla="*/ 760050 h 7464778"/>
                            <a:gd name="connsiteX41" fmla="*/ 0 w 6748145"/>
                            <a:gd name="connsiteY41" fmla="*/ 0 h 7464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6748145" h="7464778" fill="none" extrusionOk="0">
                              <a:moveTo>
                                <a:pt x="0" y="0"/>
                              </a:moveTo>
                              <a:cubicBezTo>
                                <a:pt x="332478" y="29520"/>
                                <a:pt x="484727" y="-30143"/>
                                <a:pt x="674815" y="0"/>
                              </a:cubicBezTo>
                              <a:cubicBezTo>
                                <a:pt x="864903" y="30143"/>
                                <a:pt x="1152064" y="9127"/>
                                <a:pt x="1349629" y="0"/>
                              </a:cubicBezTo>
                              <a:cubicBezTo>
                                <a:pt x="1547194" y="-9127"/>
                                <a:pt x="1828544" y="-2471"/>
                                <a:pt x="1956962" y="0"/>
                              </a:cubicBezTo>
                              <a:cubicBezTo>
                                <a:pt x="2085380" y="2471"/>
                                <a:pt x="2304333" y="21574"/>
                                <a:pt x="2429332" y="0"/>
                              </a:cubicBezTo>
                              <a:cubicBezTo>
                                <a:pt x="2554331" y="-21574"/>
                                <a:pt x="2763957" y="9116"/>
                                <a:pt x="2901702" y="0"/>
                              </a:cubicBezTo>
                              <a:cubicBezTo>
                                <a:pt x="3039447" y="-9116"/>
                                <a:pt x="3208726" y="15007"/>
                                <a:pt x="3441554" y="0"/>
                              </a:cubicBezTo>
                              <a:cubicBezTo>
                                <a:pt x="3674382" y="-15007"/>
                                <a:pt x="4003456" y="37422"/>
                                <a:pt x="4251331" y="0"/>
                              </a:cubicBezTo>
                              <a:cubicBezTo>
                                <a:pt x="4499206" y="-37422"/>
                                <a:pt x="4654625" y="30258"/>
                                <a:pt x="4926146" y="0"/>
                              </a:cubicBezTo>
                              <a:cubicBezTo>
                                <a:pt x="5197667" y="-30258"/>
                                <a:pt x="5388767" y="-17880"/>
                                <a:pt x="5600960" y="0"/>
                              </a:cubicBezTo>
                              <a:cubicBezTo>
                                <a:pt x="5813153" y="17880"/>
                                <a:pt x="6516869" y="-14658"/>
                                <a:pt x="6748145" y="0"/>
                              </a:cubicBezTo>
                              <a:cubicBezTo>
                                <a:pt x="6739264" y="144159"/>
                                <a:pt x="6737403" y="422645"/>
                                <a:pt x="6748145" y="529321"/>
                              </a:cubicBezTo>
                              <a:cubicBezTo>
                                <a:pt x="6758887" y="635997"/>
                                <a:pt x="6746900" y="833766"/>
                                <a:pt x="6748145" y="1058641"/>
                              </a:cubicBezTo>
                              <a:cubicBezTo>
                                <a:pt x="6749390" y="1283516"/>
                                <a:pt x="6783825" y="1526832"/>
                                <a:pt x="6748145" y="1886553"/>
                              </a:cubicBezTo>
                              <a:cubicBezTo>
                                <a:pt x="6712465" y="2246274"/>
                                <a:pt x="6762413" y="2514964"/>
                                <a:pt x="6748145" y="2714465"/>
                              </a:cubicBezTo>
                              <a:cubicBezTo>
                                <a:pt x="6733877" y="2913966"/>
                                <a:pt x="6748023" y="3114231"/>
                                <a:pt x="6748145" y="3318433"/>
                              </a:cubicBezTo>
                              <a:cubicBezTo>
                                <a:pt x="6748267" y="3522635"/>
                                <a:pt x="6731513" y="3735832"/>
                                <a:pt x="6748145" y="3847754"/>
                              </a:cubicBezTo>
                              <a:cubicBezTo>
                                <a:pt x="6764777" y="3959676"/>
                                <a:pt x="6745186" y="4158488"/>
                                <a:pt x="6748145" y="4451722"/>
                              </a:cubicBezTo>
                              <a:cubicBezTo>
                                <a:pt x="6751104" y="4744956"/>
                                <a:pt x="6759869" y="4929845"/>
                                <a:pt x="6748145" y="5204986"/>
                              </a:cubicBezTo>
                              <a:cubicBezTo>
                                <a:pt x="6736421" y="5480127"/>
                                <a:pt x="6745239" y="5723561"/>
                                <a:pt x="6748145" y="5883602"/>
                              </a:cubicBezTo>
                              <a:cubicBezTo>
                                <a:pt x="6751051" y="6043643"/>
                                <a:pt x="6766907" y="6334157"/>
                                <a:pt x="6748145" y="6562218"/>
                              </a:cubicBezTo>
                              <a:cubicBezTo>
                                <a:pt x="6729383" y="6790279"/>
                                <a:pt x="6778690" y="7156678"/>
                                <a:pt x="6748145" y="7464778"/>
                              </a:cubicBezTo>
                              <a:cubicBezTo>
                                <a:pt x="6563085" y="7433561"/>
                                <a:pt x="6202780" y="7432316"/>
                                <a:pt x="6005849" y="7464778"/>
                              </a:cubicBezTo>
                              <a:cubicBezTo>
                                <a:pt x="5808918" y="7497240"/>
                                <a:pt x="5636967" y="7473521"/>
                                <a:pt x="5398516" y="7464778"/>
                              </a:cubicBezTo>
                              <a:cubicBezTo>
                                <a:pt x="5160065" y="7456035"/>
                                <a:pt x="5055785" y="7481653"/>
                                <a:pt x="4926146" y="7464778"/>
                              </a:cubicBezTo>
                              <a:cubicBezTo>
                                <a:pt x="4796507" y="7447904"/>
                                <a:pt x="4568289" y="7443705"/>
                                <a:pt x="4386294" y="7464778"/>
                              </a:cubicBezTo>
                              <a:cubicBezTo>
                                <a:pt x="4204299" y="7485851"/>
                                <a:pt x="4021287" y="7450071"/>
                                <a:pt x="3913924" y="7464778"/>
                              </a:cubicBezTo>
                              <a:cubicBezTo>
                                <a:pt x="3806561" y="7479486"/>
                                <a:pt x="3539703" y="7448608"/>
                                <a:pt x="3306591" y="7464778"/>
                              </a:cubicBezTo>
                              <a:cubicBezTo>
                                <a:pt x="3073479" y="7480948"/>
                                <a:pt x="2847288" y="7464588"/>
                                <a:pt x="2699258" y="7464778"/>
                              </a:cubicBezTo>
                              <a:cubicBezTo>
                                <a:pt x="2551228" y="7464968"/>
                                <a:pt x="2215430" y="7446049"/>
                                <a:pt x="1956962" y="7464778"/>
                              </a:cubicBezTo>
                              <a:cubicBezTo>
                                <a:pt x="1698494" y="7483507"/>
                                <a:pt x="1534200" y="7454915"/>
                                <a:pt x="1214666" y="7464778"/>
                              </a:cubicBezTo>
                              <a:cubicBezTo>
                                <a:pt x="895132" y="7474641"/>
                                <a:pt x="562778" y="7477124"/>
                                <a:pt x="0" y="7464778"/>
                              </a:cubicBezTo>
                              <a:cubicBezTo>
                                <a:pt x="-13089" y="7324370"/>
                                <a:pt x="-19440" y="7147061"/>
                                <a:pt x="0" y="6935457"/>
                              </a:cubicBezTo>
                              <a:cubicBezTo>
                                <a:pt x="19440" y="6723853"/>
                                <a:pt x="28689" y="6546474"/>
                                <a:pt x="0" y="6331489"/>
                              </a:cubicBezTo>
                              <a:cubicBezTo>
                                <a:pt x="-28689" y="6116504"/>
                                <a:pt x="-27572" y="5818020"/>
                                <a:pt x="0" y="5503577"/>
                              </a:cubicBezTo>
                              <a:cubicBezTo>
                                <a:pt x="27572" y="5189134"/>
                                <a:pt x="18106" y="4974237"/>
                                <a:pt x="0" y="4675665"/>
                              </a:cubicBezTo>
                              <a:cubicBezTo>
                                <a:pt x="-18106" y="4377093"/>
                                <a:pt x="29871" y="4328061"/>
                                <a:pt x="0" y="3997049"/>
                              </a:cubicBezTo>
                              <a:cubicBezTo>
                                <a:pt x="-29871" y="3666037"/>
                                <a:pt x="3066" y="3558249"/>
                                <a:pt x="0" y="3243785"/>
                              </a:cubicBezTo>
                              <a:cubicBezTo>
                                <a:pt x="-3066" y="2929321"/>
                                <a:pt x="15474" y="2815859"/>
                                <a:pt x="0" y="2415874"/>
                              </a:cubicBezTo>
                              <a:cubicBezTo>
                                <a:pt x="-15474" y="2015889"/>
                                <a:pt x="-3060" y="1924144"/>
                                <a:pt x="0" y="1587962"/>
                              </a:cubicBezTo>
                              <a:cubicBezTo>
                                <a:pt x="3060" y="1251780"/>
                                <a:pt x="106" y="1079189"/>
                                <a:pt x="0" y="760050"/>
                              </a:cubicBezTo>
                              <a:cubicBezTo>
                                <a:pt x="-106" y="440911"/>
                                <a:pt x="-9078" y="345362"/>
                                <a:pt x="0" y="0"/>
                              </a:cubicBezTo>
                              <a:close/>
                            </a:path>
                            <a:path w="6748145" h="7464778" stroke="0" extrusionOk="0">
                              <a:moveTo>
                                <a:pt x="0" y="0"/>
                              </a:moveTo>
                              <a:cubicBezTo>
                                <a:pt x="98728" y="-21675"/>
                                <a:pt x="364146" y="-5494"/>
                                <a:pt x="472370" y="0"/>
                              </a:cubicBezTo>
                              <a:cubicBezTo>
                                <a:pt x="580594" y="5494"/>
                                <a:pt x="765548" y="846"/>
                                <a:pt x="1012222" y="0"/>
                              </a:cubicBezTo>
                              <a:cubicBezTo>
                                <a:pt x="1258896" y="-846"/>
                                <a:pt x="1410549" y="-2786"/>
                                <a:pt x="1754518" y="0"/>
                              </a:cubicBezTo>
                              <a:cubicBezTo>
                                <a:pt x="2098487" y="2786"/>
                                <a:pt x="2253395" y="-11836"/>
                                <a:pt x="2496814" y="0"/>
                              </a:cubicBezTo>
                              <a:cubicBezTo>
                                <a:pt x="2740233" y="11836"/>
                                <a:pt x="2823439" y="6209"/>
                                <a:pt x="3036665" y="0"/>
                              </a:cubicBezTo>
                              <a:cubicBezTo>
                                <a:pt x="3249891" y="-6209"/>
                                <a:pt x="3513509" y="-7671"/>
                                <a:pt x="3778961" y="0"/>
                              </a:cubicBezTo>
                              <a:cubicBezTo>
                                <a:pt x="4044413" y="7671"/>
                                <a:pt x="4286619" y="-36722"/>
                                <a:pt x="4588739" y="0"/>
                              </a:cubicBezTo>
                              <a:cubicBezTo>
                                <a:pt x="4890859" y="36722"/>
                                <a:pt x="5164925" y="-20442"/>
                                <a:pt x="5331035" y="0"/>
                              </a:cubicBezTo>
                              <a:cubicBezTo>
                                <a:pt x="5497145" y="20442"/>
                                <a:pt x="5685577" y="-14254"/>
                                <a:pt x="5803405" y="0"/>
                              </a:cubicBezTo>
                              <a:cubicBezTo>
                                <a:pt x="5921233" y="14254"/>
                                <a:pt x="6343262" y="17383"/>
                                <a:pt x="6748145" y="0"/>
                              </a:cubicBezTo>
                              <a:cubicBezTo>
                                <a:pt x="6726589" y="194123"/>
                                <a:pt x="6743995" y="382856"/>
                                <a:pt x="6748145" y="678616"/>
                              </a:cubicBezTo>
                              <a:cubicBezTo>
                                <a:pt x="6752295" y="974376"/>
                                <a:pt x="6765602" y="1137034"/>
                                <a:pt x="6748145" y="1357232"/>
                              </a:cubicBezTo>
                              <a:cubicBezTo>
                                <a:pt x="6730688" y="1577430"/>
                                <a:pt x="6734921" y="1799394"/>
                                <a:pt x="6748145" y="1961201"/>
                              </a:cubicBezTo>
                              <a:cubicBezTo>
                                <a:pt x="6761369" y="2123008"/>
                                <a:pt x="6762713" y="2441024"/>
                                <a:pt x="6748145" y="2639817"/>
                              </a:cubicBezTo>
                              <a:cubicBezTo>
                                <a:pt x="6733577" y="2838610"/>
                                <a:pt x="6758298" y="2909270"/>
                                <a:pt x="6748145" y="3094490"/>
                              </a:cubicBezTo>
                              <a:cubicBezTo>
                                <a:pt x="6737992" y="3279710"/>
                                <a:pt x="6734981" y="3414633"/>
                                <a:pt x="6748145" y="3549163"/>
                              </a:cubicBezTo>
                              <a:cubicBezTo>
                                <a:pt x="6761309" y="3683693"/>
                                <a:pt x="6760549" y="3965503"/>
                                <a:pt x="6748145" y="4302427"/>
                              </a:cubicBezTo>
                              <a:cubicBezTo>
                                <a:pt x="6735741" y="4639351"/>
                                <a:pt x="6779348" y="4796001"/>
                                <a:pt x="6748145" y="4981043"/>
                              </a:cubicBezTo>
                              <a:cubicBezTo>
                                <a:pt x="6716942" y="5166085"/>
                                <a:pt x="6734714" y="5271350"/>
                                <a:pt x="6748145" y="5435716"/>
                              </a:cubicBezTo>
                              <a:cubicBezTo>
                                <a:pt x="6761576" y="5600082"/>
                                <a:pt x="6745303" y="5848962"/>
                                <a:pt x="6748145" y="6039684"/>
                              </a:cubicBezTo>
                              <a:cubicBezTo>
                                <a:pt x="6750987" y="6230406"/>
                                <a:pt x="6739028" y="6509556"/>
                                <a:pt x="6748145" y="6643652"/>
                              </a:cubicBezTo>
                              <a:cubicBezTo>
                                <a:pt x="6757262" y="6777748"/>
                                <a:pt x="6745665" y="7220937"/>
                                <a:pt x="6748145" y="7464778"/>
                              </a:cubicBezTo>
                              <a:cubicBezTo>
                                <a:pt x="6573846" y="7479481"/>
                                <a:pt x="6393033" y="7454667"/>
                                <a:pt x="6208293" y="7464778"/>
                              </a:cubicBezTo>
                              <a:cubicBezTo>
                                <a:pt x="6023553" y="7474889"/>
                                <a:pt x="5699121" y="7481536"/>
                                <a:pt x="5533479" y="7464778"/>
                              </a:cubicBezTo>
                              <a:cubicBezTo>
                                <a:pt x="5367837" y="7448020"/>
                                <a:pt x="5213591" y="7468541"/>
                                <a:pt x="5061109" y="7464778"/>
                              </a:cubicBezTo>
                              <a:cubicBezTo>
                                <a:pt x="4908627" y="7461016"/>
                                <a:pt x="4645714" y="7447855"/>
                                <a:pt x="4318813" y="7464778"/>
                              </a:cubicBezTo>
                              <a:cubicBezTo>
                                <a:pt x="3991912" y="7481701"/>
                                <a:pt x="4078339" y="7481522"/>
                                <a:pt x="3846443" y="7464778"/>
                              </a:cubicBezTo>
                              <a:cubicBezTo>
                                <a:pt x="3614547" y="7448035"/>
                                <a:pt x="3364781" y="7478482"/>
                                <a:pt x="3171628" y="7464778"/>
                              </a:cubicBezTo>
                              <a:cubicBezTo>
                                <a:pt x="2978475" y="7451074"/>
                                <a:pt x="2733954" y="7441795"/>
                                <a:pt x="2361851" y="7464778"/>
                              </a:cubicBezTo>
                              <a:cubicBezTo>
                                <a:pt x="1989748" y="7487761"/>
                                <a:pt x="2097897" y="7478503"/>
                                <a:pt x="1889481" y="7464778"/>
                              </a:cubicBezTo>
                              <a:cubicBezTo>
                                <a:pt x="1681065" y="7451054"/>
                                <a:pt x="1554534" y="7469459"/>
                                <a:pt x="1417110" y="7464778"/>
                              </a:cubicBezTo>
                              <a:cubicBezTo>
                                <a:pt x="1279686" y="7460097"/>
                                <a:pt x="938115" y="7489476"/>
                                <a:pt x="742296" y="7464778"/>
                              </a:cubicBezTo>
                              <a:cubicBezTo>
                                <a:pt x="546477" y="7440080"/>
                                <a:pt x="213504" y="7437190"/>
                                <a:pt x="0" y="7464778"/>
                              </a:cubicBezTo>
                              <a:cubicBezTo>
                                <a:pt x="-23716" y="7328304"/>
                                <a:pt x="25473" y="7184969"/>
                                <a:pt x="0" y="6935457"/>
                              </a:cubicBezTo>
                              <a:cubicBezTo>
                                <a:pt x="-25473" y="6685945"/>
                                <a:pt x="-15164" y="6485686"/>
                                <a:pt x="0" y="6331489"/>
                              </a:cubicBezTo>
                              <a:cubicBezTo>
                                <a:pt x="15164" y="6177292"/>
                                <a:pt x="18325" y="5969366"/>
                                <a:pt x="0" y="5802168"/>
                              </a:cubicBezTo>
                              <a:cubicBezTo>
                                <a:pt x="-18325" y="5634970"/>
                                <a:pt x="-3910" y="5465009"/>
                                <a:pt x="0" y="5347496"/>
                              </a:cubicBezTo>
                              <a:cubicBezTo>
                                <a:pt x="3910" y="5229983"/>
                                <a:pt x="-11963" y="5103769"/>
                                <a:pt x="0" y="4892823"/>
                              </a:cubicBezTo>
                              <a:cubicBezTo>
                                <a:pt x="11963" y="4681877"/>
                                <a:pt x="-21556" y="4541924"/>
                                <a:pt x="0" y="4363502"/>
                              </a:cubicBezTo>
                              <a:cubicBezTo>
                                <a:pt x="21556" y="4185080"/>
                                <a:pt x="8626" y="3998667"/>
                                <a:pt x="0" y="3759534"/>
                              </a:cubicBezTo>
                              <a:cubicBezTo>
                                <a:pt x="-8626" y="3520401"/>
                                <a:pt x="13349" y="3374039"/>
                                <a:pt x="0" y="3230213"/>
                              </a:cubicBezTo>
                              <a:cubicBezTo>
                                <a:pt x="-13349" y="3086387"/>
                                <a:pt x="9050" y="2882789"/>
                                <a:pt x="0" y="2626245"/>
                              </a:cubicBezTo>
                              <a:cubicBezTo>
                                <a:pt x="-9050" y="2369701"/>
                                <a:pt x="791" y="2275472"/>
                                <a:pt x="0" y="2171572"/>
                              </a:cubicBezTo>
                              <a:cubicBezTo>
                                <a:pt x="-791" y="2067672"/>
                                <a:pt x="8592" y="1729972"/>
                                <a:pt x="0" y="1343660"/>
                              </a:cubicBezTo>
                              <a:cubicBezTo>
                                <a:pt x="-8592" y="957348"/>
                                <a:pt x="-13287" y="792657"/>
                                <a:pt x="0" y="590396"/>
                              </a:cubicBezTo>
                              <a:cubicBezTo>
                                <a:pt x="13287" y="388135"/>
                                <a:pt x="14765" y="20792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39700">
                          <a:solidFill>
                            <a:srgbClr val="E90959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39337038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2A8D8" id="Rettangolo 2" o:spid="_x0000_s1026" alt="rettangolo colorato" style="position:absolute;margin-left:-64.3pt;margin-top:111.75pt;width:531.35pt;height:58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" fillcolor="#a4063e [3204]" strokecolor="#e90959" strokeweight="11pt">
                <w10:wrap anchory="page"/>
              </v:rect>
            </w:pict>
          </mc:Fallback>
        </mc:AlternateContent>
      </w:r>
      <w:r w:rsidR="004B7E44">
        <w:rPr>
          <w:lang w:bidi="it-IT"/>
        </w:rPr>
        <w:br w:type="page"/>
      </w:r>
    </w:p>
    <w:p w14:paraId="63A6C333" w14:textId="70867B98" w:rsidR="004B7E44" w:rsidRPr="004B7E44" w:rsidRDefault="00D11810" w:rsidP="00D11810">
      <w:pPr>
        <w:pStyle w:val="Titolo2"/>
        <w:tabs>
          <w:tab w:val="center" w:pos="4801"/>
        </w:tabs>
        <w:spacing w:after="5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C967D" wp14:editId="1B1F2650">
                <wp:simplePos x="0" y="0"/>
                <wp:positionH relativeFrom="column">
                  <wp:posOffset>0</wp:posOffset>
                </wp:positionH>
                <wp:positionV relativeFrom="paragraph">
                  <wp:posOffset>420653</wp:posOffset>
                </wp:positionV>
                <wp:extent cx="6327648" cy="0"/>
                <wp:effectExtent l="0" t="0" r="0" b="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6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9EBC1B" id="Connettore diritto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1pt" to="498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" strokecolor="#a4063e [3204]" strokeweight="1.5pt"/>
            </w:pict>
          </mc:Fallback>
        </mc:AlternateContent>
      </w:r>
      <w:sdt>
        <w:sdtPr>
          <w:alias w:val="Società"/>
          <w:tag w:val="Società"/>
          <w:id w:val="441245393"/>
          <w:placeholder>
            <w:docPart w:val="1FBCB5B5CD1F443BA0D2269ABFFA6F0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>
          <w:rPr>
            <w:b w:val="0"/>
          </w:rPr>
        </w:sdtEndPr>
        <w:sdtContent>
          <w:r w:rsidR="00A25593">
            <w:t>Indice</w:t>
          </w:r>
        </w:sdtContent>
      </w:sdt>
      <w:r>
        <w:rPr>
          <w:b w:val="0"/>
        </w:rPr>
        <w:tab/>
      </w:r>
    </w:p>
    <w:p w14:paraId="7A2C72E6" w14:textId="77777777" w:rsidR="00EC746A" w:rsidRDefault="00EC746A" w:rsidP="003B5CFA">
      <w:pPr>
        <w:spacing w:after="220"/>
        <w:rPr>
          <w:color w:val="auto"/>
        </w:rPr>
      </w:pPr>
      <w:r>
        <w:rPr>
          <w:color w:val="auto"/>
        </w:rPr>
        <w:t>Introduzione …………………………………………………………………………………………………………………………………2</w:t>
      </w:r>
    </w:p>
    <w:p w14:paraId="1640DE17" w14:textId="33B42A23" w:rsidR="00EC746A" w:rsidRDefault="00EC746A" w:rsidP="003B5CFA">
      <w:pPr>
        <w:spacing w:after="220"/>
        <w:rPr>
          <w:color w:val="auto"/>
        </w:rPr>
      </w:pPr>
      <w:r>
        <w:rPr>
          <w:color w:val="auto"/>
        </w:rPr>
        <w:t>Installazione …………………………………………………………………………………………………………………………………</w:t>
      </w:r>
      <w:r w:rsidR="00A960D9">
        <w:rPr>
          <w:color w:val="auto"/>
        </w:rPr>
        <w:t>2</w:t>
      </w:r>
    </w:p>
    <w:p w14:paraId="5194C7A2" w14:textId="4595C17E" w:rsidR="00EC746A" w:rsidRDefault="00EC746A" w:rsidP="003B5CFA">
      <w:pPr>
        <w:spacing w:after="220"/>
        <w:rPr>
          <w:color w:val="auto"/>
        </w:rPr>
      </w:pPr>
      <w:r>
        <w:rPr>
          <w:color w:val="auto"/>
        </w:rPr>
        <w:tab/>
        <w:t>Requisiti di sistema ………………………………………………………………………………………………………</w:t>
      </w:r>
      <w:r w:rsidR="00887949">
        <w:rPr>
          <w:color w:val="auto"/>
        </w:rPr>
        <w:t>2</w:t>
      </w:r>
    </w:p>
    <w:p w14:paraId="53BB834B" w14:textId="1D2CE640" w:rsidR="00EC746A" w:rsidRDefault="00EC746A" w:rsidP="003B5CFA">
      <w:pPr>
        <w:spacing w:after="220"/>
        <w:rPr>
          <w:color w:val="auto"/>
        </w:rPr>
      </w:pPr>
      <w:r>
        <w:rPr>
          <w:color w:val="auto"/>
        </w:rPr>
        <w:tab/>
        <w:t>Setup ambiente ………………………………………………………………………………………………………………</w:t>
      </w:r>
      <w:r w:rsidR="00887949">
        <w:rPr>
          <w:color w:val="auto"/>
        </w:rPr>
        <w:t>2</w:t>
      </w:r>
    </w:p>
    <w:p w14:paraId="5BA8AE3C" w14:textId="5E89F92B" w:rsidR="00EC746A" w:rsidRDefault="00EC746A" w:rsidP="003B5CFA">
      <w:pPr>
        <w:spacing w:after="220"/>
        <w:rPr>
          <w:color w:val="auto"/>
        </w:rPr>
      </w:pPr>
      <w:r>
        <w:rPr>
          <w:color w:val="auto"/>
        </w:rPr>
        <w:tab/>
        <w:t>Installazione programma ……………………………………………………………………………………………</w:t>
      </w:r>
      <w:r w:rsidR="00887949">
        <w:rPr>
          <w:color w:val="auto"/>
        </w:rPr>
        <w:t>2</w:t>
      </w:r>
    </w:p>
    <w:p w14:paraId="2654BF8F" w14:textId="6E28D13E" w:rsidR="00A960D9" w:rsidRDefault="00A960D9" w:rsidP="003B5CFA">
      <w:pPr>
        <w:spacing w:after="220"/>
        <w:rPr>
          <w:color w:val="auto"/>
        </w:rPr>
      </w:pPr>
      <w:r>
        <w:rPr>
          <w:color w:val="auto"/>
        </w:rPr>
        <w:tab/>
        <w:t>Avvio del programma ……………………………………………………………………………………………</w:t>
      </w:r>
      <w:proofErr w:type="gramStart"/>
      <w:r>
        <w:rPr>
          <w:color w:val="auto"/>
        </w:rPr>
        <w:t>…….</w:t>
      </w:r>
      <w:proofErr w:type="gramEnd"/>
      <w:r w:rsidR="00887949">
        <w:rPr>
          <w:color w:val="auto"/>
        </w:rPr>
        <w:t>2</w:t>
      </w:r>
    </w:p>
    <w:p w14:paraId="71311367" w14:textId="77777777" w:rsidR="00EC746A" w:rsidRPr="005B356D" w:rsidRDefault="00EC746A" w:rsidP="003B5CFA">
      <w:pPr>
        <w:spacing w:after="220"/>
        <w:rPr>
          <w:color w:val="auto"/>
        </w:rPr>
      </w:pPr>
      <w:r>
        <w:rPr>
          <w:color w:val="auto"/>
        </w:rPr>
        <w:t>Esecuzione ed uso ……………………………………………………………………………………………………………………</w:t>
      </w:r>
    </w:p>
    <w:p w14:paraId="02C24DEF" w14:textId="30167B8E" w:rsidR="00EC746A" w:rsidRDefault="00EC746A" w:rsidP="003B5CFA">
      <w:pPr>
        <w:spacing w:after="220"/>
        <w:rPr>
          <w:color w:val="auto"/>
        </w:rPr>
      </w:pPr>
      <w:r>
        <w:rPr>
          <w:color w:val="auto"/>
        </w:rPr>
        <w:tab/>
      </w:r>
      <w:r w:rsidR="009E1EE0">
        <w:rPr>
          <w:color w:val="auto"/>
        </w:rPr>
        <w:t xml:space="preserve">Il menu principale </w:t>
      </w:r>
      <w:r>
        <w:rPr>
          <w:color w:val="auto"/>
        </w:rPr>
        <w:t>…………………………………………………………………………………</w:t>
      </w:r>
    </w:p>
    <w:p w14:paraId="73347282" w14:textId="3A336F40" w:rsidR="00EC746A" w:rsidRPr="009E1EE0" w:rsidRDefault="009E1EE0" w:rsidP="003B5CFA">
      <w:pPr>
        <w:spacing w:after="220"/>
        <w:ind w:left="360" w:firstLine="360"/>
        <w:rPr>
          <w:color w:val="auto"/>
        </w:rPr>
      </w:pPr>
      <w:r>
        <w:rPr>
          <w:color w:val="auto"/>
        </w:rPr>
        <w:t>1 –</w:t>
      </w:r>
      <w:r w:rsidRPr="009E1EE0">
        <w:rPr>
          <w:color w:val="auto"/>
        </w:rPr>
        <w:t xml:space="preserve"> </w:t>
      </w:r>
      <w:r>
        <w:rPr>
          <w:color w:val="auto"/>
        </w:rPr>
        <w:t>Effettuare il l</w:t>
      </w:r>
      <w:r w:rsidRPr="009E1EE0">
        <w:rPr>
          <w:color w:val="auto"/>
        </w:rPr>
        <w:t>ogin/logout</w:t>
      </w:r>
      <w:r>
        <w:rPr>
          <w:color w:val="auto"/>
        </w:rPr>
        <w:t xml:space="preserve"> </w:t>
      </w:r>
      <w:r w:rsidR="00EC746A" w:rsidRPr="009E1EE0">
        <w:rPr>
          <w:color w:val="auto"/>
        </w:rPr>
        <w:t>……………………………………………………………………………………</w:t>
      </w:r>
      <w:r>
        <w:rPr>
          <w:color w:val="auto"/>
        </w:rPr>
        <w:t>…</w:t>
      </w:r>
    </w:p>
    <w:p w14:paraId="3E19D745" w14:textId="66D4F200" w:rsidR="00EC746A" w:rsidRDefault="00EC746A" w:rsidP="003B5CFA">
      <w:pPr>
        <w:spacing w:after="220"/>
        <w:rPr>
          <w:color w:val="auto"/>
        </w:rPr>
      </w:pPr>
      <w:r>
        <w:rPr>
          <w:color w:val="auto"/>
        </w:rPr>
        <w:tab/>
      </w:r>
      <w:r w:rsidR="009E1EE0">
        <w:rPr>
          <w:color w:val="auto"/>
        </w:rPr>
        <w:t>2 – Registrarsi</w:t>
      </w:r>
      <w:r>
        <w:rPr>
          <w:color w:val="auto"/>
        </w:rPr>
        <w:t xml:space="preserve"> ………………………………………………………………………………………………………………</w:t>
      </w:r>
      <w:r w:rsidR="009E1EE0">
        <w:rPr>
          <w:color w:val="auto"/>
        </w:rPr>
        <w:t>…</w:t>
      </w:r>
    </w:p>
    <w:p w14:paraId="3D0EFDF1" w14:textId="1942BFCD" w:rsidR="004B2BCE" w:rsidRDefault="004B2BCE" w:rsidP="003B5CFA">
      <w:pPr>
        <w:spacing w:after="220"/>
        <w:rPr>
          <w:color w:val="auto"/>
        </w:rPr>
      </w:pPr>
      <w:r>
        <w:rPr>
          <w:color w:val="auto"/>
        </w:rPr>
        <w:tab/>
        <w:t xml:space="preserve">3 – Visualizzare </w:t>
      </w:r>
      <w:r w:rsidR="00414EC7">
        <w:rPr>
          <w:color w:val="auto"/>
        </w:rPr>
        <w:t>le statistiche di una playlist ………………………………………………………</w:t>
      </w:r>
    </w:p>
    <w:p w14:paraId="5D8FFBAE" w14:textId="64794B4B" w:rsidR="004B2BCE" w:rsidRDefault="004B2BCE" w:rsidP="003B5CFA">
      <w:pPr>
        <w:spacing w:after="220"/>
        <w:rPr>
          <w:color w:val="auto"/>
        </w:rPr>
      </w:pPr>
      <w:r>
        <w:rPr>
          <w:color w:val="auto"/>
        </w:rPr>
        <w:tab/>
        <w:t xml:space="preserve">4 – </w:t>
      </w:r>
      <w:r w:rsidR="00414EC7">
        <w:rPr>
          <w:color w:val="auto"/>
        </w:rPr>
        <w:t>Creare una playlist …………………………………………………………………………………………………</w:t>
      </w:r>
    </w:p>
    <w:p w14:paraId="12C3CAF3" w14:textId="69F19423" w:rsidR="004B2BCE" w:rsidRDefault="004B2BCE" w:rsidP="003B5CFA">
      <w:pPr>
        <w:spacing w:after="220"/>
        <w:ind w:firstLine="720"/>
        <w:rPr>
          <w:color w:val="auto"/>
        </w:rPr>
      </w:pPr>
      <w:r>
        <w:rPr>
          <w:color w:val="auto"/>
        </w:rPr>
        <w:t>5 –</w:t>
      </w:r>
      <w:r w:rsidR="00221C08">
        <w:rPr>
          <w:color w:val="auto"/>
        </w:rPr>
        <w:t xml:space="preserve"> Recensire una o più canzoni …………………………………………………………………………….</w:t>
      </w:r>
    </w:p>
    <w:p w14:paraId="2DA51D3A" w14:textId="46A54831" w:rsidR="004B2BCE" w:rsidRDefault="004B2BCE" w:rsidP="003B5CFA">
      <w:pPr>
        <w:spacing w:after="220"/>
        <w:ind w:firstLine="720"/>
        <w:rPr>
          <w:color w:val="auto"/>
        </w:rPr>
      </w:pPr>
      <w:r>
        <w:rPr>
          <w:color w:val="auto"/>
        </w:rPr>
        <w:t xml:space="preserve">6 – </w:t>
      </w:r>
      <w:r w:rsidR="00221C08">
        <w:rPr>
          <w:color w:val="auto"/>
        </w:rPr>
        <w:t>Ricercare un brano …………………………………………………………………………………………………</w:t>
      </w:r>
    </w:p>
    <w:p w14:paraId="5D8CD5FF" w14:textId="4DE6DD67" w:rsidR="004B2BCE" w:rsidRDefault="004B2BCE" w:rsidP="003B5CFA">
      <w:pPr>
        <w:spacing w:after="220"/>
        <w:ind w:firstLine="720"/>
        <w:rPr>
          <w:color w:val="auto"/>
        </w:rPr>
      </w:pPr>
      <w:r>
        <w:rPr>
          <w:color w:val="auto"/>
        </w:rPr>
        <w:t xml:space="preserve">7 – </w:t>
      </w:r>
      <w:r w:rsidR="00221C08">
        <w:rPr>
          <w:color w:val="auto"/>
        </w:rPr>
        <w:t>Visualizzare il report emozionale di un brano ……………………………………………</w:t>
      </w:r>
    </w:p>
    <w:p w14:paraId="4D1AB452" w14:textId="28CE0AC9" w:rsidR="004B2BCE" w:rsidRDefault="004B2BCE" w:rsidP="003B5CFA">
      <w:pPr>
        <w:spacing w:after="220"/>
        <w:ind w:firstLine="720"/>
        <w:rPr>
          <w:color w:val="auto"/>
        </w:rPr>
      </w:pPr>
      <w:r>
        <w:rPr>
          <w:color w:val="auto"/>
        </w:rPr>
        <w:t xml:space="preserve">8 – </w:t>
      </w:r>
      <w:r w:rsidR="00221C08">
        <w:rPr>
          <w:color w:val="auto"/>
        </w:rPr>
        <w:t>Visualizzare tutte le canzoni ………………………………………………………………………………</w:t>
      </w:r>
    </w:p>
    <w:p w14:paraId="1987CF10" w14:textId="38DDA9CF" w:rsidR="004B2BCE" w:rsidRDefault="004B2BCE" w:rsidP="003B5CFA">
      <w:pPr>
        <w:spacing w:after="220"/>
        <w:ind w:firstLine="720"/>
        <w:rPr>
          <w:color w:val="auto"/>
        </w:rPr>
      </w:pPr>
      <w:r>
        <w:rPr>
          <w:color w:val="auto"/>
        </w:rPr>
        <w:t xml:space="preserve">0 - </w:t>
      </w:r>
      <w:r w:rsidR="00221C08">
        <w:rPr>
          <w:color w:val="auto"/>
        </w:rPr>
        <w:t>Uscire dall’applicazione ……………………………………………………………………………………….</w:t>
      </w:r>
    </w:p>
    <w:p w14:paraId="00644E28" w14:textId="77777777" w:rsidR="00EC746A" w:rsidRDefault="00EC746A" w:rsidP="003B5CFA">
      <w:pPr>
        <w:spacing w:after="220"/>
        <w:rPr>
          <w:color w:val="auto"/>
        </w:rPr>
      </w:pPr>
      <w:r>
        <w:rPr>
          <w:color w:val="auto"/>
        </w:rPr>
        <w:t>Limiti della soluzione sviluppata …………………………………………………………………………………………</w:t>
      </w:r>
    </w:p>
    <w:p w14:paraId="23171113" w14:textId="77777777" w:rsidR="00EC746A" w:rsidRDefault="00EC746A" w:rsidP="003B5CFA">
      <w:pPr>
        <w:spacing w:after="220"/>
      </w:pPr>
      <w:r>
        <w:rPr>
          <w:color w:val="auto"/>
        </w:rPr>
        <w:t>Sitografia ……………………………………………………………………………………………………………………………………….</w:t>
      </w:r>
    </w:p>
    <w:p w14:paraId="37269BBE" w14:textId="5F3189BC" w:rsidR="00D11810" w:rsidRDefault="00D11810" w:rsidP="00A25593">
      <w:pPr>
        <w:rPr>
          <w:color w:val="auto"/>
        </w:rPr>
      </w:pPr>
    </w:p>
    <w:p w14:paraId="3530214E" w14:textId="77777777" w:rsidR="00EC746A" w:rsidRDefault="00EC746A" w:rsidP="00A25593">
      <w:pPr>
        <w:rPr>
          <w:color w:val="auto"/>
        </w:rPr>
      </w:pPr>
    </w:p>
    <w:p w14:paraId="006A3761" w14:textId="77777777" w:rsidR="00EC746A" w:rsidRDefault="00EC746A" w:rsidP="00A25593">
      <w:pPr>
        <w:rPr>
          <w:color w:val="auto"/>
        </w:rPr>
      </w:pPr>
    </w:p>
    <w:p w14:paraId="42E19C97" w14:textId="77777777" w:rsidR="00EC746A" w:rsidRDefault="00EC746A" w:rsidP="00A25593">
      <w:pPr>
        <w:rPr>
          <w:color w:val="auto"/>
        </w:rPr>
      </w:pPr>
    </w:p>
    <w:p w14:paraId="30DC80CC" w14:textId="77777777" w:rsidR="00EC746A" w:rsidRDefault="00EC746A" w:rsidP="00A25593">
      <w:pPr>
        <w:rPr>
          <w:color w:val="auto"/>
        </w:rPr>
      </w:pPr>
    </w:p>
    <w:p w14:paraId="160A3562" w14:textId="20AEB83C" w:rsidR="00D11810" w:rsidRPr="00EC746A" w:rsidRDefault="00D11810" w:rsidP="00A25593">
      <w:pPr>
        <w:rPr>
          <w:color w:val="auto"/>
        </w:rPr>
      </w:pPr>
    </w:p>
    <w:p w14:paraId="15EE7E88" w14:textId="7978F10F" w:rsidR="00D11810" w:rsidRPr="00EC746A" w:rsidRDefault="00D11810" w:rsidP="00A25593">
      <w:pPr>
        <w:rPr>
          <w:color w:val="auto"/>
        </w:rPr>
      </w:pPr>
    </w:p>
    <w:p w14:paraId="4794BAF6" w14:textId="404B957B" w:rsidR="00D11810" w:rsidRPr="00322FE2" w:rsidRDefault="00D11810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1E5BD" wp14:editId="69CE3885">
                <wp:simplePos x="0" y="0"/>
                <wp:positionH relativeFrom="column">
                  <wp:posOffset>-43674</wp:posOffset>
                </wp:positionH>
                <wp:positionV relativeFrom="paragraph">
                  <wp:posOffset>406400</wp:posOffset>
                </wp:positionV>
                <wp:extent cx="6327140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1D8DB8" id="Connettore diritto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2pt" to="494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" strokecolor="#a4063e [3204]" strokeweight="1.5pt"/>
            </w:pict>
          </mc:Fallback>
        </mc:AlternateContent>
      </w:r>
      <w:r w:rsidR="003B7ED0" w:rsidRPr="00322FE2">
        <w:rPr>
          <w:rFonts w:asciiTheme="majorHAnsi" w:hAnsiTheme="majorHAnsi"/>
          <w:b/>
          <w:bCs/>
          <w:color w:val="auto"/>
          <w:sz w:val="52"/>
          <w:szCs w:val="44"/>
        </w:rPr>
        <w:t>Introduzione</w:t>
      </w:r>
    </w:p>
    <w:p w14:paraId="7728C50B" w14:textId="51C78BE0" w:rsidR="00016188" w:rsidRDefault="00016188" w:rsidP="00D11810">
      <w:pPr>
        <w:spacing w:before="240"/>
        <w:rPr>
          <w:color w:val="auto"/>
        </w:rPr>
      </w:pPr>
      <w:r w:rsidRPr="004159BA">
        <w:rPr>
          <w:color w:val="auto"/>
        </w:rPr>
        <w:t xml:space="preserve">L’applicazione </w:t>
      </w:r>
      <w:proofErr w:type="spellStart"/>
      <w:r w:rsidRPr="004159BA">
        <w:rPr>
          <w:color w:val="auto"/>
        </w:rPr>
        <w:t>Emotional</w:t>
      </w:r>
      <w:proofErr w:type="spellEnd"/>
      <w:r w:rsidR="004159BA" w:rsidRPr="004159BA">
        <w:rPr>
          <w:color w:val="auto"/>
        </w:rPr>
        <w:t xml:space="preserve"> </w:t>
      </w:r>
      <w:proofErr w:type="spellStart"/>
      <w:r w:rsidR="004159BA" w:rsidRPr="004159BA">
        <w:rPr>
          <w:color w:val="auto"/>
        </w:rPr>
        <w:t>Songs</w:t>
      </w:r>
      <w:proofErr w:type="spellEnd"/>
      <w:r w:rsidR="004159BA" w:rsidRPr="004159BA">
        <w:rPr>
          <w:color w:val="auto"/>
        </w:rPr>
        <w:t xml:space="preserve"> permette </w:t>
      </w:r>
      <w:r w:rsidR="009B4E3B">
        <w:rPr>
          <w:color w:val="auto"/>
        </w:rPr>
        <w:t xml:space="preserve">agli utenti </w:t>
      </w:r>
      <w:r w:rsidR="00406953">
        <w:rPr>
          <w:color w:val="auto"/>
        </w:rPr>
        <w:t xml:space="preserve">di creare playlist personalizzate basate sul proprio stato d’animo e di inserire le emozioni </w:t>
      </w:r>
      <w:r w:rsidR="004159BA">
        <w:rPr>
          <w:color w:val="auto"/>
        </w:rPr>
        <w:t xml:space="preserve">provate </w:t>
      </w:r>
      <w:r w:rsidR="00406953">
        <w:rPr>
          <w:color w:val="auto"/>
        </w:rPr>
        <w:t xml:space="preserve">durante </w:t>
      </w:r>
      <w:r w:rsidR="00B02A56">
        <w:rPr>
          <w:color w:val="auto"/>
        </w:rPr>
        <w:t>l’ascolto di un brano</w:t>
      </w:r>
      <w:r w:rsidR="0082788C">
        <w:rPr>
          <w:color w:val="auto"/>
        </w:rPr>
        <w:t>.</w:t>
      </w:r>
      <w:r w:rsidR="009B4E3B">
        <w:rPr>
          <w:color w:val="auto"/>
        </w:rPr>
        <w:t xml:space="preserve"> </w:t>
      </w:r>
    </w:p>
    <w:p w14:paraId="2A9D436A" w14:textId="0888CA98" w:rsidR="00016188" w:rsidRPr="00231945" w:rsidRDefault="009B4E3B" w:rsidP="00D11810">
      <w:pPr>
        <w:spacing w:before="240"/>
        <w:rPr>
          <w:color w:val="auto"/>
        </w:rPr>
      </w:pPr>
      <w:r w:rsidRPr="00EF60A5">
        <w:rPr>
          <w:color w:val="auto"/>
        </w:rPr>
        <w:t xml:space="preserve">Permette inoltre </w:t>
      </w:r>
      <w:r w:rsidR="00406953" w:rsidRPr="00EF60A5">
        <w:rPr>
          <w:color w:val="auto"/>
        </w:rPr>
        <w:t xml:space="preserve">di raccogliere </w:t>
      </w:r>
      <w:r w:rsidR="00EF60A5" w:rsidRPr="00EF60A5">
        <w:rPr>
          <w:color w:val="auto"/>
        </w:rPr>
        <w:t>e</w:t>
      </w:r>
      <w:r w:rsidR="00EF60A5">
        <w:rPr>
          <w:color w:val="auto"/>
        </w:rPr>
        <w:t xml:space="preserve"> analizzare questi dati in modo da creare dei reports emozionali</w:t>
      </w:r>
      <w:r w:rsidR="00231945">
        <w:rPr>
          <w:color w:val="auto"/>
        </w:rPr>
        <w:t xml:space="preserve"> per ogni brano.</w:t>
      </w:r>
    </w:p>
    <w:p w14:paraId="0E2CCE0E" w14:textId="77777777" w:rsidR="007B343A" w:rsidRPr="008A2416" w:rsidRDefault="007B343A" w:rsidP="008A2416">
      <w:pPr>
        <w:rPr>
          <w:color w:val="auto"/>
        </w:rPr>
      </w:pPr>
    </w:p>
    <w:p w14:paraId="18DE762A" w14:textId="77777777" w:rsidR="00D11810" w:rsidRDefault="00D11810" w:rsidP="00D11810">
      <w:pPr>
        <w:rPr>
          <w:color w:val="auto"/>
        </w:rPr>
      </w:pPr>
    </w:p>
    <w:p w14:paraId="2967FB28" w14:textId="31616DF0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69675" wp14:editId="4681DC7B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7583E2" id="Connettore diritto 2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" strokecolor="#a4063e [3204]" strokeweight="1.5pt"/>
            </w:pict>
          </mc:Fallback>
        </mc:AlternateContent>
      </w:r>
      <w:r w:rsidR="00231945">
        <w:rPr>
          <w:rFonts w:asciiTheme="majorHAnsi" w:hAnsiTheme="majorHAnsi"/>
          <w:b/>
          <w:bCs/>
          <w:color w:val="auto"/>
          <w:sz w:val="52"/>
          <w:szCs w:val="52"/>
        </w:rPr>
        <w:t>Installazione</w:t>
      </w:r>
      <w:r w:rsidR="0044330E">
        <w:rPr>
          <w:rFonts w:asciiTheme="majorHAnsi" w:hAnsiTheme="majorHAnsi"/>
          <w:b/>
          <w:bCs/>
          <w:color w:val="auto"/>
          <w:sz w:val="52"/>
          <w:szCs w:val="52"/>
        </w:rPr>
        <w:t xml:space="preserve"> e avvio dell’applicazione</w:t>
      </w:r>
    </w:p>
    <w:p w14:paraId="0B6F75BD" w14:textId="51E45D28" w:rsidR="007B343A" w:rsidRPr="00921C22" w:rsidRDefault="00C62BC1" w:rsidP="00C62BC1">
      <w:pPr>
        <w:spacing w:before="24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921C22">
        <w:rPr>
          <w:rFonts w:asciiTheme="majorHAnsi" w:hAnsiTheme="majorHAnsi"/>
          <w:b/>
          <w:bCs/>
          <w:color w:val="A4063E" w:themeColor="accent1"/>
          <w:sz w:val="36"/>
          <w:szCs w:val="28"/>
        </w:rPr>
        <w:t>Requisiti minimi di sistema</w:t>
      </w:r>
    </w:p>
    <w:p w14:paraId="03C03949" w14:textId="0606A16C" w:rsidR="00C62BC1" w:rsidRPr="0093532A" w:rsidRDefault="00277686" w:rsidP="00277686">
      <w:pPr>
        <w:spacing w:before="120"/>
        <w:rPr>
          <w:color w:val="auto"/>
          <w:u w:val="single"/>
        </w:rPr>
      </w:pPr>
      <w:r>
        <w:rPr>
          <w:color w:val="auto"/>
        </w:rPr>
        <w:t>Per poter eseguire l’applicazione</w:t>
      </w:r>
    </w:p>
    <w:p w14:paraId="1D3D0CD9" w14:textId="77777777" w:rsidR="007B343A" w:rsidRDefault="007B343A" w:rsidP="00D11810">
      <w:pPr>
        <w:rPr>
          <w:color w:val="auto"/>
        </w:rPr>
      </w:pPr>
    </w:p>
    <w:p w14:paraId="548F057D" w14:textId="33C5C942" w:rsidR="00D11810" w:rsidRPr="00921C22" w:rsidRDefault="00FF3BC2" w:rsidP="00D11810">
      <w:pPr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921C22">
        <w:rPr>
          <w:rFonts w:asciiTheme="majorHAnsi" w:hAnsiTheme="majorHAnsi"/>
          <w:b/>
          <w:bCs/>
          <w:color w:val="A4063E" w:themeColor="accent1"/>
          <w:sz w:val="36"/>
          <w:szCs w:val="28"/>
        </w:rPr>
        <w:t>Installazione dell’ambiente</w:t>
      </w:r>
    </w:p>
    <w:p w14:paraId="6CDA33CD" w14:textId="786B1B13" w:rsidR="00FF3BC2" w:rsidRDefault="000463D3" w:rsidP="004A79FF">
      <w:pPr>
        <w:spacing w:before="120"/>
        <w:rPr>
          <w:color w:val="auto"/>
        </w:rPr>
      </w:pPr>
      <w:r>
        <w:rPr>
          <w:color w:val="auto"/>
        </w:rPr>
        <w:t xml:space="preserve">Per installare </w:t>
      </w:r>
      <w:r w:rsidR="004A79FF">
        <w:rPr>
          <w:color w:val="auto"/>
        </w:rPr>
        <w:t xml:space="preserve">di Java </w:t>
      </w:r>
    </w:p>
    <w:p w14:paraId="45272057" w14:textId="77777777" w:rsidR="00921C22" w:rsidRDefault="00921C22" w:rsidP="00921C22">
      <w:pPr>
        <w:rPr>
          <w:color w:val="auto"/>
        </w:rPr>
      </w:pPr>
    </w:p>
    <w:p w14:paraId="6D97A206" w14:textId="1834FD47" w:rsidR="00196198" w:rsidRPr="00921C22" w:rsidRDefault="00196198" w:rsidP="004A79FF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921C22">
        <w:rPr>
          <w:rFonts w:asciiTheme="majorHAnsi" w:hAnsiTheme="majorHAnsi"/>
          <w:b/>
          <w:bCs/>
          <w:color w:val="A4063E" w:themeColor="accent1"/>
          <w:sz w:val="36"/>
          <w:szCs w:val="28"/>
        </w:rPr>
        <w:t>Installazione del programma</w:t>
      </w:r>
    </w:p>
    <w:p w14:paraId="4F354DD6" w14:textId="5ACA8015" w:rsidR="00196198" w:rsidRDefault="00196198" w:rsidP="004A79FF">
      <w:pPr>
        <w:spacing w:before="120"/>
        <w:rPr>
          <w:color w:val="auto"/>
        </w:rPr>
      </w:pPr>
      <w:r>
        <w:rPr>
          <w:color w:val="auto"/>
        </w:rPr>
        <w:t>Dopo aver eseguito il setup dell’ambiente, si può procedere con il download della cartella</w:t>
      </w:r>
    </w:p>
    <w:p w14:paraId="587B8A80" w14:textId="77777777" w:rsidR="00921C22" w:rsidRDefault="00921C22" w:rsidP="00921C22">
      <w:pPr>
        <w:rPr>
          <w:color w:val="auto"/>
        </w:rPr>
      </w:pPr>
    </w:p>
    <w:p w14:paraId="1CD90724" w14:textId="059FFEF5" w:rsidR="00196198" w:rsidRPr="00921C22" w:rsidRDefault="00DF2525" w:rsidP="004A79FF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921C22">
        <w:rPr>
          <w:rFonts w:asciiTheme="majorHAnsi" w:hAnsiTheme="majorHAnsi"/>
          <w:b/>
          <w:bCs/>
          <w:color w:val="A4063E" w:themeColor="accent1"/>
          <w:sz w:val="36"/>
          <w:szCs w:val="28"/>
        </w:rPr>
        <w:t>Avvio del programma</w:t>
      </w:r>
    </w:p>
    <w:p w14:paraId="5F491574" w14:textId="765B9A5C" w:rsidR="00DF2525" w:rsidRDefault="00DF2525" w:rsidP="004A79FF">
      <w:pPr>
        <w:spacing w:before="120"/>
        <w:rPr>
          <w:color w:val="auto"/>
        </w:rPr>
      </w:pPr>
      <w:r>
        <w:rPr>
          <w:color w:val="auto"/>
        </w:rPr>
        <w:t>P</w:t>
      </w:r>
      <w:r w:rsidR="00A960D9">
        <w:rPr>
          <w:color w:val="auto"/>
        </w:rPr>
        <w:t>e</w:t>
      </w:r>
      <w:r>
        <w:rPr>
          <w:color w:val="auto"/>
        </w:rPr>
        <w:t>r</w:t>
      </w:r>
      <w:r w:rsidR="00A960D9">
        <w:rPr>
          <w:color w:val="auto"/>
        </w:rPr>
        <w:t xml:space="preserve"> avviare l’applicazione</w:t>
      </w:r>
    </w:p>
    <w:p w14:paraId="4D916F2E" w14:textId="77777777" w:rsidR="00887949" w:rsidRDefault="00887949" w:rsidP="004A79FF">
      <w:pPr>
        <w:spacing w:before="120"/>
        <w:rPr>
          <w:color w:val="auto"/>
        </w:rPr>
      </w:pPr>
    </w:p>
    <w:p w14:paraId="78122F78" w14:textId="77777777" w:rsidR="00887949" w:rsidRDefault="00887949" w:rsidP="004A79FF">
      <w:pPr>
        <w:spacing w:before="120"/>
        <w:rPr>
          <w:color w:val="auto"/>
        </w:rPr>
      </w:pPr>
    </w:p>
    <w:p w14:paraId="4EE5851B" w14:textId="77777777" w:rsidR="00887949" w:rsidRDefault="00887949" w:rsidP="004A79FF">
      <w:pPr>
        <w:spacing w:before="120"/>
        <w:rPr>
          <w:color w:val="auto"/>
        </w:rPr>
      </w:pPr>
    </w:p>
    <w:p w14:paraId="128AD188" w14:textId="77777777" w:rsidR="00887949" w:rsidRDefault="00887949" w:rsidP="004A79FF">
      <w:pPr>
        <w:spacing w:before="120"/>
        <w:rPr>
          <w:color w:val="auto"/>
        </w:rPr>
      </w:pPr>
    </w:p>
    <w:p w14:paraId="5B0E3A68" w14:textId="77777777" w:rsidR="00887949" w:rsidRDefault="00887949" w:rsidP="004A79FF">
      <w:pPr>
        <w:spacing w:before="120"/>
        <w:rPr>
          <w:color w:val="auto"/>
        </w:rPr>
      </w:pPr>
    </w:p>
    <w:p w14:paraId="762951CE" w14:textId="77777777" w:rsidR="00887949" w:rsidRDefault="00887949" w:rsidP="004A79FF">
      <w:pPr>
        <w:spacing w:before="120"/>
        <w:rPr>
          <w:color w:val="auto"/>
        </w:rPr>
      </w:pPr>
    </w:p>
    <w:p w14:paraId="3105C806" w14:textId="77777777" w:rsidR="00887949" w:rsidRDefault="00887949" w:rsidP="004A79FF">
      <w:pPr>
        <w:spacing w:before="120"/>
        <w:rPr>
          <w:color w:val="auto"/>
        </w:rPr>
      </w:pPr>
    </w:p>
    <w:p w14:paraId="6FB667EA" w14:textId="77777777" w:rsidR="00887949" w:rsidRDefault="00887949" w:rsidP="004A79FF">
      <w:pPr>
        <w:spacing w:before="120"/>
        <w:rPr>
          <w:color w:val="auto"/>
        </w:rPr>
      </w:pPr>
    </w:p>
    <w:p w14:paraId="72A01AF4" w14:textId="77777777" w:rsidR="00FF3BC2" w:rsidRDefault="00FF3BC2" w:rsidP="00D11810">
      <w:pPr>
        <w:rPr>
          <w:color w:val="auto"/>
        </w:rPr>
      </w:pPr>
    </w:p>
    <w:p w14:paraId="0DD27071" w14:textId="7B571A9C" w:rsidR="00D11810" w:rsidRDefault="00D15371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Esecuzione ed uso</w:t>
      </w:r>
    </w:p>
    <w:p w14:paraId="5E71089B" w14:textId="50CA80A5" w:rsidR="009B1AF6" w:rsidRPr="009B1AF6" w:rsidRDefault="007B343A" w:rsidP="007B343A">
      <w:pPr>
        <w:spacing w:before="240"/>
        <w:rPr>
          <w:rFonts w:asciiTheme="majorHAnsi" w:hAnsiTheme="majorHAnsi"/>
          <w:b/>
          <w:bCs/>
          <w:color w:val="auto"/>
        </w:rPr>
      </w:pPr>
      <w:r w:rsidRPr="00921C22">
        <w:rPr>
          <w:rFonts w:asciiTheme="majorHAnsi" w:hAnsiTheme="majorHAnsi"/>
          <w:b/>
          <w:bCs/>
          <w:noProof/>
          <w:color w:val="A4063E" w:themeColor="accent1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5C108" wp14:editId="03B626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A67C2A" id="Connettore diritto 2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" strokecolor="#a4063e [3204]" strokeweight="1.5pt"/>
            </w:pict>
          </mc:Fallback>
        </mc:AlternateContent>
      </w:r>
      <w:r w:rsidR="009B1AF6" w:rsidRPr="00921C22">
        <w:rPr>
          <w:rFonts w:asciiTheme="majorHAnsi" w:hAnsiTheme="majorHAnsi"/>
          <w:b/>
          <w:bCs/>
          <w:color w:val="A4063E" w:themeColor="accent1"/>
          <w:sz w:val="36"/>
          <w:szCs w:val="28"/>
        </w:rPr>
        <w:t>Il menu principale</w:t>
      </w:r>
    </w:p>
    <w:p w14:paraId="0FF48D82" w14:textId="4D72CDDE" w:rsidR="00D11810" w:rsidRDefault="009B1AF6" w:rsidP="00921C22">
      <w:pPr>
        <w:spacing w:before="120"/>
        <w:rPr>
          <w:color w:val="auto"/>
        </w:rPr>
      </w:pPr>
      <w:r>
        <w:rPr>
          <w:color w:val="auto"/>
        </w:rPr>
        <w:t>Spiegazione del menu</w:t>
      </w:r>
      <w:r w:rsidR="00410D77">
        <w:rPr>
          <w:color w:val="auto"/>
        </w:rPr>
        <w:t>.</w:t>
      </w:r>
    </w:p>
    <w:p w14:paraId="1755A24E" w14:textId="77777777" w:rsidR="008F49E1" w:rsidRDefault="008F49E1" w:rsidP="008F49E1">
      <w:pPr>
        <w:rPr>
          <w:color w:val="auto"/>
        </w:rPr>
      </w:pPr>
    </w:p>
    <w:p w14:paraId="3CBC8ADE" w14:textId="77777777" w:rsidR="003B5CFA" w:rsidRDefault="003B5CFA" w:rsidP="008F49E1">
      <w:pPr>
        <w:rPr>
          <w:color w:val="auto"/>
        </w:rPr>
      </w:pPr>
    </w:p>
    <w:p w14:paraId="2CCE5B1B" w14:textId="77777777" w:rsidR="003B5CFA" w:rsidRDefault="003B5CFA" w:rsidP="008F49E1">
      <w:pPr>
        <w:rPr>
          <w:color w:val="auto"/>
        </w:rPr>
      </w:pPr>
    </w:p>
    <w:p w14:paraId="5C88C95C" w14:textId="497D7C43" w:rsidR="00921C22" w:rsidRPr="008F49E1" w:rsidRDefault="004B6F48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1 – Login/logout</w:t>
      </w:r>
    </w:p>
    <w:p w14:paraId="3F41F7B0" w14:textId="45244053" w:rsidR="008F49E1" w:rsidRDefault="008F49E1" w:rsidP="00921C22">
      <w:pPr>
        <w:spacing w:before="120"/>
        <w:rPr>
          <w:color w:val="auto"/>
        </w:rPr>
      </w:pPr>
      <w:r>
        <w:rPr>
          <w:color w:val="auto"/>
        </w:rPr>
        <w:t>Spiegazione.</w:t>
      </w:r>
    </w:p>
    <w:p w14:paraId="07022D04" w14:textId="77777777" w:rsidR="008F49E1" w:rsidRDefault="008F49E1" w:rsidP="008F49E1">
      <w:pPr>
        <w:rPr>
          <w:color w:val="auto"/>
        </w:rPr>
      </w:pPr>
    </w:p>
    <w:p w14:paraId="5ECEB239" w14:textId="77777777" w:rsidR="003B5CFA" w:rsidRDefault="003B5CFA" w:rsidP="008F49E1">
      <w:pPr>
        <w:rPr>
          <w:color w:val="auto"/>
        </w:rPr>
      </w:pPr>
    </w:p>
    <w:p w14:paraId="7B77C8B8" w14:textId="77777777" w:rsidR="003B5CFA" w:rsidRDefault="003B5CFA" w:rsidP="008F49E1">
      <w:pPr>
        <w:rPr>
          <w:color w:val="auto"/>
        </w:rPr>
      </w:pPr>
    </w:p>
    <w:p w14:paraId="31F3418B" w14:textId="1B663A4B" w:rsidR="004B6F48" w:rsidRPr="008F49E1" w:rsidRDefault="004B6F48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2 – Registrazione</w:t>
      </w:r>
    </w:p>
    <w:p w14:paraId="00B249AA" w14:textId="53B0736B" w:rsidR="008F49E1" w:rsidRDefault="008F49E1" w:rsidP="00921C22">
      <w:pPr>
        <w:spacing w:before="120"/>
        <w:rPr>
          <w:color w:val="auto"/>
        </w:rPr>
      </w:pPr>
      <w:r>
        <w:rPr>
          <w:color w:val="auto"/>
        </w:rPr>
        <w:t>Spiegazione.</w:t>
      </w:r>
    </w:p>
    <w:p w14:paraId="168EF4E5" w14:textId="77777777" w:rsidR="008F49E1" w:rsidRDefault="008F49E1" w:rsidP="008F49E1">
      <w:pPr>
        <w:rPr>
          <w:color w:val="auto"/>
        </w:rPr>
      </w:pPr>
    </w:p>
    <w:p w14:paraId="1626EEF9" w14:textId="77777777" w:rsidR="003B5CFA" w:rsidRDefault="003B5CFA" w:rsidP="008F49E1">
      <w:pPr>
        <w:rPr>
          <w:color w:val="auto"/>
        </w:rPr>
      </w:pPr>
    </w:p>
    <w:p w14:paraId="20870FCC" w14:textId="77777777" w:rsidR="003B5CFA" w:rsidRDefault="003B5CFA" w:rsidP="008F49E1">
      <w:pPr>
        <w:rPr>
          <w:color w:val="auto"/>
        </w:rPr>
      </w:pPr>
    </w:p>
    <w:p w14:paraId="168935D3" w14:textId="3CA1F46E" w:rsidR="004B6F48" w:rsidRPr="008F49E1" w:rsidRDefault="004B6F48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3 – Statistiche</w:t>
      </w:r>
    </w:p>
    <w:p w14:paraId="44B85CD3" w14:textId="5CA2C194" w:rsidR="008F49E1" w:rsidRDefault="008F49E1" w:rsidP="00921C22">
      <w:pPr>
        <w:spacing w:before="120"/>
        <w:rPr>
          <w:color w:val="auto"/>
        </w:rPr>
      </w:pPr>
      <w:r>
        <w:rPr>
          <w:color w:val="auto"/>
        </w:rPr>
        <w:t>Spiegazione.</w:t>
      </w:r>
    </w:p>
    <w:p w14:paraId="10729A5A" w14:textId="77777777" w:rsidR="008F49E1" w:rsidRDefault="008F49E1" w:rsidP="008F49E1">
      <w:pPr>
        <w:rPr>
          <w:color w:val="auto"/>
        </w:rPr>
      </w:pPr>
    </w:p>
    <w:p w14:paraId="57486363" w14:textId="77777777" w:rsidR="003B5CFA" w:rsidRDefault="003B5CFA" w:rsidP="008F49E1">
      <w:pPr>
        <w:rPr>
          <w:color w:val="auto"/>
        </w:rPr>
      </w:pPr>
    </w:p>
    <w:p w14:paraId="143F9150" w14:textId="77777777" w:rsidR="003B5CFA" w:rsidRDefault="003B5CFA" w:rsidP="008F49E1">
      <w:pPr>
        <w:rPr>
          <w:color w:val="auto"/>
        </w:rPr>
      </w:pPr>
    </w:p>
    <w:p w14:paraId="2123E24F" w14:textId="5AF1EE58" w:rsidR="004B6F48" w:rsidRPr="008F49E1" w:rsidRDefault="004B6F48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4 – Crea una playlist</w:t>
      </w:r>
    </w:p>
    <w:p w14:paraId="40D71581" w14:textId="6E4E5BAA" w:rsidR="008F49E1" w:rsidRDefault="008F49E1" w:rsidP="00921C22">
      <w:pPr>
        <w:spacing w:before="120"/>
        <w:rPr>
          <w:color w:val="auto"/>
        </w:rPr>
      </w:pPr>
      <w:r>
        <w:rPr>
          <w:color w:val="auto"/>
        </w:rPr>
        <w:t>Spiegazione.</w:t>
      </w:r>
    </w:p>
    <w:p w14:paraId="05EA8D28" w14:textId="77777777" w:rsidR="008F49E1" w:rsidRDefault="008F49E1" w:rsidP="008F49E1">
      <w:pPr>
        <w:rPr>
          <w:color w:val="auto"/>
        </w:rPr>
      </w:pPr>
    </w:p>
    <w:p w14:paraId="014B50C6" w14:textId="77777777" w:rsidR="003B5CFA" w:rsidRDefault="003B5CFA" w:rsidP="008F49E1">
      <w:pPr>
        <w:rPr>
          <w:color w:val="auto"/>
        </w:rPr>
      </w:pPr>
    </w:p>
    <w:p w14:paraId="03207832" w14:textId="77777777" w:rsidR="003B5CFA" w:rsidRDefault="003B5CFA" w:rsidP="008F49E1">
      <w:pPr>
        <w:rPr>
          <w:color w:val="auto"/>
        </w:rPr>
      </w:pPr>
    </w:p>
    <w:p w14:paraId="1325AAF0" w14:textId="77777777" w:rsidR="003B5CFA" w:rsidRDefault="003B5CFA" w:rsidP="008F49E1">
      <w:pPr>
        <w:rPr>
          <w:color w:val="auto"/>
        </w:rPr>
      </w:pPr>
    </w:p>
    <w:p w14:paraId="6C35C51B" w14:textId="7F95FE04" w:rsidR="004B6F48" w:rsidRPr="008F49E1" w:rsidRDefault="004B6F48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5 </w:t>
      </w:r>
      <w:r w:rsidR="00BC546A"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–</w:t>
      </w: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 </w:t>
      </w:r>
      <w:r w:rsidR="00BC546A"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Recensisci una o più canzoni</w:t>
      </w:r>
    </w:p>
    <w:p w14:paraId="3B9385BB" w14:textId="0DD11EEC" w:rsidR="008F49E1" w:rsidRDefault="008F49E1" w:rsidP="00921C22">
      <w:pPr>
        <w:spacing w:before="120"/>
        <w:rPr>
          <w:color w:val="auto"/>
        </w:rPr>
      </w:pPr>
      <w:r>
        <w:rPr>
          <w:color w:val="auto"/>
        </w:rPr>
        <w:t>Spiegazione.</w:t>
      </w:r>
    </w:p>
    <w:p w14:paraId="3C3F661A" w14:textId="77777777" w:rsidR="008F49E1" w:rsidRDefault="008F49E1" w:rsidP="008F49E1">
      <w:pPr>
        <w:rPr>
          <w:color w:val="auto"/>
        </w:rPr>
      </w:pPr>
    </w:p>
    <w:p w14:paraId="646C0D2D" w14:textId="77777777" w:rsidR="003B5CFA" w:rsidRDefault="003B5CFA" w:rsidP="008F49E1">
      <w:pPr>
        <w:rPr>
          <w:color w:val="auto"/>
        </w:rPr>
      </w:pPr>
    </w:p>
    <w:p w14:paraId="2C3CC415" w14:textId="77777777" w:rsidR="003B5CFA" w:rsidRDefault="003B5CFA" w:rsidP="008F49E1">
      <w:pPr>
        <w:rPr>
          <w:color w:val="auto"/>
        </w:rPr>
      </w:pPr>
    </w:p>
    <w:p w14:paraId="1A26ACBE" w14:textId="77777777" w:rsidR="003B5CFA" w:rsidRDefault="003B5CFA" w:rsidP="008F49E1">
      <w:pPr>
        <w:rPr>
          <w:color w:val="auto"/>
        </w:rPr>
      </w:pPr>
    </w:p>
    <w:p w14:paraId="5FB51ABD" w14:textId="1B0DB7D1" w:rsidR="00BC546A" w:rsidRPr="008F49E1" w:rsidRDefault="00BC546A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lastRenderedPageBreak/>
        <w:t>6 – Ricerca un brano</w:t>
      </w:r>
    </w:p>
    <w:p w14:paraId="26F8FAB3" w14:textId="650BF003" w:rsidR="008F49E1" w:rsidRDefault="008B6E46" w:rsidP="00D54A3C">
      <w:pPr>
        <w:spacing w:before="120"/>
        <w:jc w:val="both"/>
        <w:rPr>
          <w:color w:val="auto"/>
        </w:rPr>
      </w:pPr>
      <w:r>
        <w:rPr>
          <w:color w:val="auto"/>
        </w:rPr>
        <w:t xml:space="preserve">Selezionando </w:t>
      </w:r>
      <w:r w:rsidR="009C6FEA">
        <w:rPr>
          <w:color w:val="auto"/>
        </w:rPr>
        <w:t xml:space="preserve">questa opzione, accessibile </w:t>
      </w:r>
      <w:r w:rsidR="0069375F">
        <w:rPr>
          <w:color w:val="auto"/>
        </w:rPr>
        <w:t>anche a</w:t>
      </w:r>
      <w:r w:rsidR="00853A9C">
        <w:rPr>
          <w:color w:val="auto"/>
        </w:rPr>
        <w:t xml:space="preserve"> coloro che non sono registrati,</w:t>
      </w:r>
      <w:r w:rsidR="0069375F">
        <w:rPr>
          <w:color w:val="auto"/>
        </w:rPr>
        <w:t xml:space="preserve"> </w:t>
      </w:r>
      <w:r w:rsidR="009C6FEA">
        <w:rPr>
          <w:color w:val="auto"/>
        </w:rPr>
        <w:t>sarà possibile</w:t>
      </w:r>
      <w:r w:rsidR="0023153A">
        <w:rPr>
          <w:color w:val="auto"/>
        </w:rPr>
        <w:t xml:space="preserve"> ricercare un brano </w:t>
      </w:r>
      <w:r w:rsidR="00A12893">
        <w:rPr>
          <w:color w:val="auto"/>
        </w:rPr>
        <w:t>tra tutti quelli presenti all’interno dell’applicazione.</w:t>
      </w:r>
    </w:p>
    <w:p w14:paraId="3C07E229" w14:textId="77777777" w:rsidR="00A34019" w:rsidRDefault="00872A01" w:rsidP="00D54A3C">
      <w:pPr>
        <w:spacing w:before="120"/>
        <w:jc w:val="both"/>
        <w:rPr>
          <w:color w:val="auto"/>
        </w:rPr>
      </w:pPr>
      <w:r>
        <w:rPr>
          <w:color w:val="auto"/>
        </w:rPr>
        <w:t>Successivamente, avr</w:t>
      </w:r>
      <w:r w:rsidR="00A34019">
        <w:rPr>
          <w:color w:val="auto"/>
        </w:rPr>
        <w:t>ete la possibilità di scegliere tra due metodi di ricerca:</w:t>
      </w:r>
    </w:p>
    <w:p w14:paraId="4FFDC306" w14:textId="23A5A36F" w:rsidR="00A629E2" w:rsidRDefault="00A34019" w:rsidP="00D54A3C">
      <w:pPr>
        <w:pStyle w:val="Paragrafoelenco"/>
        <w:numPr>
          <w:ilvl w:val="0"/>
          <w:numId w:val="12"/>
        </w:numPr>
        <w:spacing w:before="120"/>
        <w:ind w:left="714" w:hanging="357"/>
        <w:contextualSpacing w:val="0"/>
        <w:jc w:val="both"/>
        <w:rPr>
          <w:color w:val="auto"/>
        </w:rPr>
      </w:pPr>
      <w:r w:rsidRPr="00CA5924">
        <w:rPr>
          <w:b/>
          <w:bCs/>
          <w:color w:val="auto"/>
        </w:rPr>
        <w:t>Ricerca per titolo</w:t>
      </w:r>
      <w:r>
        <w:rPr>
          <w:color w:val="auto"/>
        </w:rPr>
        <w:t xml:space="preserve">: </w:t>
      </w:r>
      <w:r w:rsidR="009711E5">
        <w:rPr>
          <w:color w:val="auto"/>
        </w:rPr>
        <w:t>all’interno di questa sezione</w:t>
      </w:r>
      <w:r w:rsidR="007D1337">
        <w:rPr>
          <w:color w:val="auto"/>
        </w:rPr>
        <w:t xml:space="preserve"> potrete digitare </w:t>
      </w:r>
      <w:r w:rsidR="004730D3">
        <w:rPr>
          <w:color w:val="auto"/>
        </w:rPr>
        <w:t>una sequenza di caratteri</w:t>
      </w:r>
      <w:r w:rsidR="009D4545">
        <w:rPr>
          <w:color w:val="auto"/>
        </w:rPr>
        <w:t>; verrà visualizzat</w:t>
      </w:r>
      <w:r w:rsidR="009D1B36">
        <w:rPr>
          <w:color w:val="auto"/>
        </w:rPr>
        <w:t xml:space="preserve">a una lista contenete tutte le canzoni che possiedono all’interno del titolo </w:t>
      </w:r>
      <w:r w:rsidR="00CA5924">
        <w:rPr>
          <w:color w:val="auto"/>
        </w:rPr>
        <w:t>ciò che è stato ricercato.</w:t>
      </w:r>
    </w:p>
    <w:p w14:paraId="7C53663D" w14:textId="58BA332D" w:rsidR="00A629E2" w:rsidRPr="003D5164" w:rsidRDefault="00A629E2" w:rsidP="00D54A3C">
      <w:pPr>
        <w:pStyle w:val="Paragrafoelenco"/>
        <w:spacing w:before="120"/>
        <w:ind w:left="714"/>
        <w:contextualSpacing w:val="0"/>
        <w:jc w:val="both"/>
        <w:rPr>
          <w:color w:val="auto"/>
          <w:sz w:val="10"/>
          <w:szCs w:val="6"/>
        </w:rPr>
      </w:pPr>
    </w:p>
    <w:p w14:paraId="0958A0E5" w14:textId="2BE69E08" w:rsidR="00F83A65" w:rsidRPr="00A34019" w:rsidRDefault="00F83A65" w:rsidP="00D54A3C">
      <w:pPr>
        <w:pStyle w:val="Paragrafoelenco"/>
        <w:numPr>
          <w:ilvl w:val="0"/>
          <w:numId w:val="12"/>
        </w:numPr>
        <w:spacing w:before="120" w:after="120"/>
        <w:jc w:val="both"/>
        <w:rPr>
          <w:color w:val="auto"/>
        </w:rPr>
      </w:pPr>
      <w:r>
        <w:rPr>
          <w:b/>
          <w:bCs/>
          <w:color w:val="auto"/>
        </w:rPr>
        <w:t>Ricerca per autore ed anno</w:t>
      </w:r>
      <w:r w:rsidRPr="00F83A65">
        <w:rPr>
          <w:color w:val="auto"/>
        </w:rPr>
        <w:t>:</w:t>
      </w:r>
      <w:r>
        <w:rPr>
          <w:color w:val="auto"/>
        </w:rPr>
        <w:t xml:space="preserve"> all’interno di questa sezione vi sarà richiesto </w:t>
      </w:r>
      <w:r w:rsidR="00680FF2">
        <w:rPr>
          <w:color w:val="auto"/>
        </w:rPr>
        <w:t xml:space="preserve">di digitare in primo luogo il nome di un autore e in secondo luogo </w:t>
      </w:r>
      <w:r w:rsidR="009D7D85">
        <w:rPr>
          <w:color w:val="auto"/>
        </w:rPr>
        <w:t xml:space="preserve">un anno; verrà visualizzata una lista contenente tutte le </w:t>
      </w:r>
      <w:r w:rsidR="009D7D85" w:rsidRPr="00D54A3C">
        <w:rPr>
          <w:color w:val="auto"/>
          <w:u w:val="single"/>
        </w:rPr>
        <w:t>canzoni</w:t>
      </w:r>
      <w:r w:rsidR="009D7D85">
        <w:rPr>
          <w:color w:val="auto"/>
        </w:rPr>
        <w:t xml:space="preserve"> il cui autore ed anno corrispondono alla ricerca effettuata.</w:t>
      </w:r>
    </w:p>
    <w:p w14:paraId="43546217" w14:textId="1D964544" w:rsidR="003B5CFA" w:rsidRPr="003312B8" w:rsidRDefault="00552589" w:rsidP="003519B2">
      <w:pPr>
        <w:spacing w:before="200"/>
        <w:jc w:val="both"/>
        <w:rPr>
          <w:i/>
          <w:iCs/>
          <w:color w:val="auto"/>
        </w:rPr>
      </w:pPr>
      <w:r w:rsidRPr="003312B8">
        <w:rPr>
          <w:color w:val="A4063E" w:themeColor="accent1"/>
          <w:sz w:val="24"/>
          <w:szCs w:val="20"/>
          <w:u w:val="single"/>
        </w:rPr>
        <w:t>NOTA</w:t>
      </w:r>
      <w:r>
        <w:rPr>
          <w:color w:val="auto"/>
        </w:rPr>
        <w:t xml:space="preserve">: </w:t>
      </w:r>
      <w:r w:rsidRPr="003312B8">
        <w:rPr>
          <w:i/>
          <w:iCs/>
          <w:color w:val="auto"/>
        </w:rPr>
        <w:t xml:space="preserve">se la lista </w:t>
      </w:r>
      <w:r w:rsidR="003312B8" w:rsidRPr="003312B8">
        <w:rPr>
          <w:i/>
          <w:iCs/>
          <w:color w:val="auto"/>
        </w:rPr>
        <w:t xml:space="preserve">risultante contiene più di 50 brani, verranno visualizzati i primi 50 e vi verrà richiesto se </w:t>
      </w:r>
      <w:r w:rsidR="003312B8" w:rsidRPr="008A3B61">
        <w:rPr>
          <w:i/>
          <w:iCs/>
          <w:color w:val="auto"/>
        </w:rPr>
        <w:t>desiderate</w:t>
      </w:r>
      <w:r w:rsidR="003312B8" w:rsidRPr="003312B8">
        <w:rPr>
          <w:i/>
          <w:iCs/>
          <w:color w:val="auto"/>
        </w:rPr>
        <w:t xml:space="preserve"> visualizzare gli altri brani della lista.</w:t>
      </w:r>
    </w:p>
    <w:p w14:paraId="24BA48A1" w14:textId="77777777" w:rsidR="003B5CFA" w:rsidRDefault="003B5CFA" w:rsidP="00D54A3C">
      <w:pPr>
        <w:jc w:val="both"/>
        <w:rPr>
          <w:color w:val="auto"/>
        </w:rPr>
      </w:pPr>
    </w:p>
    <w:p w14:paraId="707E200A" w14:textId="703289A3" w:rsidR="00EA24B7" w:rsidRDefault="008D264B" w:rsidP="00D54A3C">
      <w:pPr>
        <w:spacing w:after="200"/>
        <w:jc w:val="both"/>
        <w:rPr>
          <w:color w:val="auto"/>
        </w:rPr>
      </w:pPr>
      <w:r>
        <w:rPr>
          <w:color w:val="auto"/>
        </w:rPr>
        <w:t xml:space="preserve">Al termine della lista di brani, vi verrà richiesto se desiderate </w:t>
      </w:r>
      <w:r w:rsidR="00AF1973">
        <w:rPr>
          <w:color w:val="auto"/>
        </w:rPr>
        <w:t>ricercare un’altra canzone: se la risposta è affermativa potete digitare “</w:t>
      </w:r>
      <w:r w:rsidR="004F2735">
        <w:rPr>
          <w:color w:val="auto"/>
        </w:rPr>
        <w:t>yes”/</w:t>
      </w:r>
      <w:r w:rsidR="00682F00">
        <w:rPr>
          <w:color w:val="auto"/>
        </w:rPr>
        <w:t xml:space="preserve"> </w:t>
      </w:r>
      <w:r w:rsidR="00103948">
        <w:rPr>
          <w:color w:val="auto"/>
        </w:rPr>
        <w:t>“</w:t>
      </w:r>
      <w:r w:rsidR="004F2735">
        <w:rPr>
          <w:color w:val="auto"/>
        </w:rPr>
        <w:t>y”, in caso contrario</w:t>
      </w:r>
      <w:r w:rsidR="00DC230D">
        <w:rPr>
          <w:color w:val="auto"/>
        </w:rPr>
        <w:t xml:space="preserve"> digitando “no”/</w:t>
      </w:r>
      <w:r w:rsidR="00682F00">
        <w:rPr>
          <w:color w:val="auto"/>
        </w:rPr>
        <w:t xml:space="preserve"> </w:t>
      </w:r>
      <w:r w:rsidR="00103948">
        <w:rPr>
          <w:color w:val="auto"/>
        </w:rPr>
        <w:t>“</w:t>
      </w:r>
      <w:r w:rsidR="00DC230D">
        <w:rPr>
          <w:color w:val="auto"/>
        </w:rPr>
        <w:t>n” tornerete alla schermata principale.</w:t>
      </w:r>
    </w:p>
    <w:p w14:paraId="05842819" w14:textId="0F2C6439" w:rsidR="003312B8" w:rsidRDefault="00ED6CFC" w:rsidP="008F49E1">
      <w:pPr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78720" behindDoc="0" locked="0" layoutInCell="1" allowOverlap="1" wp14:anchorId="53E2F21E" wp14:editId="086963F5">
            <wp:simplePos x="0" y="0"/>
            <wp:positionH relativeFrom="column">
              <wp:posOffset>74295</wp:posOffset>
            </wp:positionH>
            <wp:positionV relativeFrom="paragraph">
              <wp:posOffset>40005</wp:posOffset>
            </wp:positionV>
            <wp:extent cx="4837430" cy="1851660"/>
            <wp:effectExtent l="38100" t="38100" r="39370" b="3429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18516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B0043" w14:textId="745D598E" w:rsidR="00EA24B7" w:rsidRDefault="00EA24B7" w:rsidP="00921C22">
      <w:pPr>
        <w:spacing w:before="120"/>
        <w:rPr>
          <w:rFonts w:cstheme="minorHAnsi"/>
          <w:i/>
          <w:iCs/>
          <w:color w:val="A4063E" w:themeColor="accent1"/>
          <w:sz w:val="26"/>
          <w:szCs w:val="26"/>
        </w:rPr>
      </w:pPr>
    </w:p>
    <w:p w14:paraId="4EC52B38" w14:textId="77777777" w:rsidR="00CC083B" w:rsidRDefault="00EA24B7" w:rsidP="00D54A3C">
      <w:pPr>
        <w:spacing w:before="160"/>
        <w:rPr>
          <w:rFonts w:cstheme="minorHAnsi"/>
          <w:i/>
          <w:iCs/>
          <w:color w:val="A4063E" w:themeColor="accent1"/>
          <w:sz w:val="26"/>
          <w:szCs w:val="26"/>
        </w:rPr>
      </w:pPr>
      <w:r w:rsidRPr="00EA24B7">
        <w:rPr>
          <w:rFonts w:cstheme="minorHAnsi"/>
          <w:i/>
          <w:iCs/>
          <w:color w:val="A4063E" w:themeColor="accent1"/>
          <w:sz w:val="26"/>
          <w:szCs w:val="26"/>
        </w:rPr>
        <w:t xml:space="preserve">Ricerca </w:t>
      </w:r>
    </w:p>
    <w:p w14:paraId="38F87BDE" w14:textId="77777777" w:rsidR="00CC083B" w:rsidRDefault="00EA24B7" w:rsidP="00CC083B">
      <w:pPr>
        <w:rPr>
          <w:rFonts w:cstheme="minorHAnsi"/>
          <w:i/>
          <w:iCs/>
          <w:color w:val="A4063E" w:themeColor="accent1"/>
          <w:sz w:val="26"/>
          <w:szCs w:val="26"/>
        </w:rPr>
      </w:pPr>
      <w:r w:rsidRPr="00EA24B7">
        <w:rPr>
          <w:rFonts w:cstheme="minorHAnsi"/>
          <w:i/>
          <w:iCs/>
          <w:color w:val="A4063E" w:themeColor="accent1"/>
          <w:sz w:val="26"/>
          <w:szCs w:val="26"/>
        </w:rPr>
        <w:t xml:space="preserve">per </w:t>
      </w:r>
    </w:p>
    <w:p w14:paraId="2223B22D" w14:textId="416774CC" w:rsidR="00EA24B7" w:rsidRPr="00EA24B7" w:rsidRDefault="00EA24B7" w:rsidP="00CC083B">
      <w:pPr>
        <w:rPr>
          <w:rFonts w:cstheme="minorHAnsi"/>
          <w:i/>
          <w:iCs/>
          <w:color w:val="A4063E" w:themeColor="accent1"/>
          <w:sz w:val="26"/>
          <w:szCs w:val="26"/>
        </w:rPr>
      </w:pPr>
      <w:r w:rsidRPr="00EA24B7">
        <w:rPr>
          <w:rFonts w:cstheme="minorHAnsi"/>
          <w:i/>
          <w:iCs/>
          <w:color w:val="A4063E" w:themeColor="accent1"/>
          <w:sz w:val="26"/>
          <w:szCs w:val="26"/>
        </w:rPr>
        <w:t>titolo</w:t>
      </w:r>
    </w:p>
    <w:p w14:paraId="4ADABAAB" w14:textId="4928B36B" w:rsidR="00EA24B7" w:rsidRDefault="00EA24B7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35E1E606" w14:textId="751A9BA2" w:rsidR="00EA24B7" w:rsidRDefault="00EA24B7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24DB13FA" w14:textId="3412582F" w:rsidR="00EA24B7" w:rsidRDefault="00CC083B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>
        <w:rPr>
          <w:rFonts w:asciiTheme="majorHAnsi" w:hAnsiTheme="majorHAnsi"/>
          <w:b/>
          <w:bCs/>
          <w:noProof/>
          <w:color w:val="A4063E" w:themeColor="accent1"/>
          <w:sz w:val="36"/>
          <w:szCs w:val="28"/>
        </w:rPr>
        <w:drawing>
          <wp:anchor distT="0" distB="0" distL="114300" distR="114300" simplePos="0" relativeHeight="251679744" behindDoc="0" locked="0" layoutInCell="1" allowOverlap="1" wp14:anchorId="58919309" wp14:editId="515E0C1E">
            <wp:simplePos x="0" y="0"/>
            <wp:positionH relativeFrom="column">
              <wp:posOffset>74295</wp:posOffset>
            </wp:positionH>
            <wp:positionV relativeFrom="paragraph">
              <wp:posOffset>216016</wp:posOffset>
            </wp:positionV>
            <wp:extent cx="4794675" cy="1850400"/>
            <wp:effectExtent l="38100" t="38100" r="44450" b="3556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675" cy="1850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FE3F2" w14:textId="69A32D6B" w:rsidR="00EA24B7" w:rsidRDefault="00EA24B7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72ACBB9C" w14:textId="77777777" w:rsidR="00D54A3C" w:rsidRDefault="00CC083B" w:rsidP="00D54A3C">
      <w:pPr>
        <w:spacing w:before="160"/>
        <w:rPr>
          <w:rFonts w:cstheme="minorHAnsi"/>
          <w:i/>
          <w:iCs/>
          <w:color w:val="A4063E" w:themeColor="accent1"/>
          <w:sz w:val="26"/>
          <w:szCs w:val="26"/>
        </w:rPr>
      </w:pPr>
      <w:r w:rsidRPr="00EA24B7">
        <w:rPr>
          <w:rFonts w:cstheme="minorHAnsi"/>
          <w:i/>
          <w:iCs/>
          <w:color w:val="A4063E" w:themeColor="accent1"/>
          <w:sz w:val="26"/>
          <w:szCs w:val="26"/>
        </w:rPr>
        <w:t xml:space="preserve">Ricerca </w:t>
      </w:r>
    </w:p>
    <w:p w14:paraId="736FA964" w14:textId="77777777" w:rsidR="00D54A3C" w:rsidRDefault="00CC083B" w:rsidP="00D54A3C">
      <w:pPr>
        <w:rPr>
          <w:rFonts w:cstheme="minorHAnsi"/>
          <w:i/>
          <w:iCs/>
          <w:color w:val="A4063E" w:themeColor="accent1"/>
          <w:sz w:val="26"/>
          <w:szCs w:val="26"/>
        </w:rPr>
      </w:pPr>
      <w:r w:rsidRPr="00EA24B7">
        <w:rPr>
          <w:rFonts w:cstheme="minorHAnsi"/>
          <w:i/>
          <w:iCs/>
          <w:color w:val="A4063E" w:themeColor="accent1"/>
          <w:sz w:val="26"/>
          <w:szCs w:val="26"/>
        </w:rPr>
        <w:t xml:space="preserve">per </w:t>
      </w:r>
      <w:r>
        <w:rPr>
          <w:rFonts w:cstheme="minorHAnsi"/>
          <w:i/>
          <w:iCs/>
          <w:color w:val="A4063E" w:themeColor="accent1"/>
          <w:sz w:val="26"/>
          <w:szCs w:val="26"/>
        </w:rPr>
        <w:t xml:space="preserve">autore </w:t>
      </w:r>
    </w:p>
    <w:p w14:paraId="04549FC6" w14:textId="67A6574A" w:rsidR="00CC083B" w:rsidRPr="00EA24B7" w:rsidRDefault="00CC083B" w:rsidP="00D54A3C">
      <w:pPr>
        <w:rPr>
          <w:rFonts w:cstheme="minorHAnsi"/>
          <w:i/>
          <w:iCs/>
          <w:color w:val="A4063E" w:themeColor="accent1"/>
          <w:sz w:val="26"/>
          <w:szCs w:val="26"/>
        </w:rPr>
      </w:pPr>
      <w:r>
        <w:rPr>
          <w:rFonts w:cstheme="minorHAnsi"/>
          <w:i/>
          <w:iCs/>
          <w:color w:val="A4063E" w:themeColor="accent1"/>
          <w:sz w:val="26"/>
          <w:szCs w:val="26"/>
        </w:rPr>
        <w:t>ed anno</w:t>
      </w:r>
    </w:p>
    <w:p w14:paraId="4D05F3D1" w14:textId="7D874075" w:rsidR="00EA24B7" w:rsidRDefault="00EA24B7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35E98103" w14:textId="77777777" w:rsidR="00EA24B7" w:rsidRDefault="00EA24B7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04D3DF20" w14:textId="400648DF" w:rsidR="00BC546A" w:rsidRPr="008F49E1" w:rsidRDefault="00BC546A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lastRenderedPageBreak/>
        <w:t>7 – Visualizza un report emozionale per un brano</w:t>
      </w:r>
    </w:p>
    <w:p w14:paraId="4AEBEACE" w14:textId="2E508379" w:rsidR="008F49E1" w:rsidRDefault="00717BF7" w:rsidP="004B2D61">
      <w:pPr>
        <w:spacing w:before="120"/>
        <w:jc w:val="both"/>
        <w:rPr>
          <w:color w:val="auto"/>
        </w:rPr>
      </w:pPr>
      <w:r>
        <w:rPr>
          <w:color w:val="auto"/>
        </w:rPr>
        <w:t xml:space="preserve">Selezionando questa opzione, accessibile anche a coloro che non sono registrati, </w:t>
      </w:r>
      <w:r w:rsidR="007C670E">
        <w:rPr>
          <w:color w:val="auto"/>
        </w:rPr>
        <w:t>sarà possibile visualizzare un report contenente</w:t>
      </w:r>
      <w:r w:rsidR="006C7404">
        <w:rPr>
          <w:color w:val="auto"/>
        </w:rPr>
        <w:t xml:space="preserve"> nella prima colonna il </w:t>
      </w:r>
      <w:r w:rsidR="006C7404" w:rsidRPr="00D0698B">
        <w:rPr>
          <w:b/>
          <w:bCs/>
          <w:color w:val="auto"/>
        </w:rPr>
        <w:t>nome delle emozioni</w:t>
      </w:r>
      <w:r w:rsidR="006C7404">
        <w:rPr>
          <w:color w:val="auto"/>
        </w:rPr>
        <w:t>, nella seconda</w:t>
      </w:r>
      <w:r w:rsidR="007C670E">
        <w:rPr>
          <w:color w:val="auto"/>
        </w:rPr>
        <w:t xml:space="preserve"> </w:t>
      </w:r>
      <w:r w:rsidR="004B16F9">
        <w:rPr>
          <w:color w:val="auto"/>
        </w:rPr>
        <w:t xml:space="preserve">il </w:t>
      </w:r>
      <w:r w:rsidR="004B16F9" w:rsidRPr="00D0698B">
        <w:rPr>
          <w:b/>
          <w:bCs/>
          <w:color w:val="auto"/>
        </w:rPr>
        <w:t>numero</w:t>
      </w:r>
      <w:r w:rsidR="006C7404" w:rsidRPr="00D0698B">
        <w:rPr>
          <w:b/>
          <w:bCs/>
          <w:color w:val="auto"/>
        </w:rPr>
        <w:t xml:space="preserve"> </w:t>
      </w:r>
      <w:r w:rsidR="00B85270" w:rsidRPr="00D0698B">
        <w:rPr>
          <w:b/>
          <w:bCs/>
          <w:color w:val="auto"/>
        </w:rPr>
        <w:t>totale di recensioni</w:t>
      </w:r>
      <w:r w:rsidR="00B85270">
        <w:rPr>
          <w:color w:val="auto"/>
        </w:rPr>
        <w:t xml:space="preserve"> per una determinata emozione e nella terza la </w:t>
      </w:r>
      <w:r w:rsidR="00B85270" w:rsidRPr="00D0698B">
        <w:rPr>
          <w:b/>
          <w:bCs/>
          <w:color w:val="auto"/>
        </w:rPr>
        <w:t>media dei punteggi</w:t>
      </w:r>
      <w:r w:rsidR="00B85270">
        <w:rPr>
          <w:color w:val="auto"/>
        </w:rPr>
        <w:t xml:space="preserve"> di tutte le recensioni effettuate dagli utenti</w:t>
      </w:r>
      <w:r w:rsidR="008F49E1">
        <w:rPr>
          <w:color w:val="auto"/>
        </w:rPr>
        <w:t>.</w:t>
      </w:r>
    </w:p>
    <w:p w14:paraId="45110739" w14:textId="77777777" w:rsidR="008F49E1" w:rsidRDefault="008F49E1" w:rsidP="004B2D61">
      <w:pPr>
        <w:jc w:val="both"/>
        <w:rPr>
          <w:color w:val="auto"/>
        </w:rPr>
      </w:pPr>
    </w:p>
    <w:p w14:paraId="2FC4D6DE" w14:textId="1C47A2B7" w:rsidR="00291094" w:rsidRDefault="00D6537E" w:rsidP="004B2D61">
      <w:pPr>
        <w:jc w:val="both"/>
        <w:rPr>
          <w:color w:val="auto"/>
        </w:rPr>
      </w:pPr>
      <w:r>
        <w:rPr>
          <w:color w:val="auto"/>
        </w:rPr>
        <w:t>Per selezionare il brano di cui desiderate visualizzare il report, basterà effettuare una ricer</w:t>
      </w:r>
      <w:r w:rsidR="002842D5">
        <w:rPr>
          <w:color w:val="auto"/>
        </w:rPr>
        <w:t>ca (</w:t>
      </w:r>
      <w:r w:rsidR="002842D5" w:rsidRPr="002842D5">
        <w:rPr>
          <w:i/>
          <w:iCs/>
          <w:color w:val="auto"/>
          <w:sz w:val="25"/>
          <w:szCs w:val="25"/>
        </w:rPr>
        <w:t xml:space="preserve">vedere il </w:t>
      </w:r>
      <w:r w:rsidR="002842D5" w:rsidRPr="002842D5">
        <w:rPr>
          <w:i/>
          <w:iCs/>
          <w:color w:val="auto"/>
          <w:sz w:val="25"/>
          <w:szCs w:val="25"/>
          <w:u w:val="single"/>
        </w:rPr>
        <w:t>punto 6</w:t>
      </w:r>
      <w:r w:rsidR="002842D5" w:rsidRPr="002842D5">
        <w:rPr>
          <w:i/>
          <w:iCs/>
          <w:color w:val="auto"/>
          <w:sz w:val="25"/>
          <w:szCs w:val="25"/>
        </w:rPr>
        <w:t>, “Ricerca un brano”</w:t>
      </w:r>
      <w:r w:rsidR="002842D5">
        <w:rPr>
          <w:i/>
          <w:iCs/>
          <w:color w:val="auto"/>
          <w:sz w:val="25"/>
          <w:szCs w:val="25"/>
        </w:rPr>
        <w:t xml:space="preserve"> </w:t>
      </w:r>
      <w:r w:rsidR="002842D5">
        <w:rPr>
          <w:color w:val="auto"/>
        </w:rPr>
        <w:t>)</w:t>
      </w:r>
      <w:r w:rsidR="009B67EE">
        <w:rPr>
          <w:color w:val="auto"/>
        </w:rPr>
        <w:t xml:space="preserve"> e successivamente digitare l’ID della canzone</w:t>
      </w:r>
      <w:r w:rsidR="00651930">
        <w:rPr>
          <w:color w:val="auto"/>
        </w:rPr>
        <w:t>, che potete trovare nella prima colonna della lista.</w:t>
      </w:r>
    </w:p>
    <w:p w14:paraId="4DC3A5F3" w14:textId="7379782A" w:rsidR="003B5CFA" w:rsidRDefault="0046660C" w:rsidP="008F49E1">
      <w:pPr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80768" behindDoc="0" locked="0" layoutInCell="1" allowOverlap="1" wp14:anchorId="2698923B" wp14:editId="18AFA851">
            <wp:simplePos x="0" y="0"/>
            <wp:positionH relativeFrom="column">
              <wp:posOffset>18757</wp:posOffset>
            </wp:positionH>
            <wp:positionV relativeFrom="paragraph">
              <wp:posOffset>226060</wp:posOffset>
            </wp:positionV>
            <wp:extent cx="5114192" cy="2811038"/>
            <wp:effectExtent l="38100" t="38100" r="29845" b="4699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192" cy="281103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2465C" w14:textId="77777777" w:rsidR="0046660C" w:rsidRDefault="0046660C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46818FAE" w14:textId="323CD438" w:rsidR="0046660C" w:rsidRDefault="00F13C0E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>
        <w:rPr>
          <w:rFonts w:asciiTheme="majorHAnsi" w:hAnsiTheme="majorHAnsi"/>
          <w:b/>
          <w:bCs/>
          <w:noProof/>
          <w:color w:val="A4063E" w:themeColor="accent1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A63644" wp14:editId="070ED1C7">
                <wp:simplePos x="0" y="0"/>
                <wp:positionH relativeFrom="column">
                  <wp:posOffset>85627</wp:posOffset>
                </wp:positionH>
                <wp:positionV relativeFrom="paragraph">
                  <wp:posOffset>205740</wp:posOffset>
                </wp:positionV>
                <wp:extent cx="272561" cy="167053"/>
                <wp:effectExtent l="0" t="0" r="13335" b="23495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1" cy="1670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2060A" id="Ovale 15" o:spid="_x0000_s1026" style="position:absolute;margin-left:6.75pt;margin-top:16.2pt;width:21.45pt;height:13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" filled="f" strokecolor="#a4063e [3204]" strokeweight="2pt"/>
            </w:pict>
          </mc:Fallback>
        </mc:AlternateContent>
      </w:r>
    </w:p>
    <w:p w14:paraId="734B3D47" w14:textId="77777777" w:rsidR="0046660C" w:rsidRDefault="0046660C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0A8FDEF5" w14:textId="31042BB5" w:rsidR="0046660C" w:rsidRDefault="00F13C0E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>
        <w:rPr>
          <w:rFonts w:asciiTheme="majorHAnsi" w:hAnsiTheme="majorHAnsi"/>
          <w:b/>
          <w:bCs/>
          <w:noProof/>
          <w:color w:val="A4063E" w:themeColor="accent1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0D8830" wp14:editId="09D9542B">
                <wp:simplePos x="0" y="0"/>
                <wp:positionH relativeFrom="column">
                  <wp:posOffset>1764763</wp:posOffset>
                </wp:positionH>
                <wp:positionV relativeFrom="paragraph">
                  <wp:posOffset>257175</wp:posOffset>
                </wp:positionV>
                <wp:extent cx="264794" cy="146797"/>
                <wp:effectExtent l="0" t="0" r="21590" b="24765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4" cy="14679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C4B50" id="Ovale 16" o:spid="_x0000_s1026" style="position:absolute;margin-left:138.95pt;margin-top:20.25pt;width:20.85pt;height:1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" filled="f" strokecolor="#a4063e [3204]" strokeweight="2pt"/>
            </w:pict>
          </mc:Fallback>
        </mc:AlternateContent>
      </w:r>
    </w:p>
    <w:p w14:paraId="73B306FC" w14:textId="2F224F0B" w:rsidR="0046660C" w:rsidRDefault="005F3680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>
        <w:rPr>
          <w:rFonts w:asciiTheme="majorHAnsi" w:hAnsiTheme="majorHAnsi"/>
          <w:b/>
          <w:bCs/>
          <w:noProof/>
          <w:color w:val="A4063E" w:themeColor="accent1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3F377B" wp14:editId="0898B203">
                <wp:simplePos x="0" y="0"/>
                <wp:positionH relativeFrom="column">
                  <wp:posOffset>2169502</wp:posOffset>
                </wp:positionH>
                <wp:positionV relativeFrom="paragraph">
                  <wp:posOffset>148590</wp:posOffset>
                </wp:positionV>
                <wp:extent cx="231308" cy="999940"/>
                <wp:effectExtent l="0" t="19050" r="16510" b="10160"/>
                <wp:wrapNone/>
                <wp:docPr id="17" name="Parentesi graffa chiu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08" cy="999940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AA25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17" o:spid="_x0000_s1026" type="#_x0000_t88" style="position:absolute;margin-left:170.85pt;margin-top:11.7pt;width:18.2pt;height:7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" adj="416" strokecolor="#a4063e [3204]" strokeweight="2.25pt"/>
            </w:pict>
          </mc:Fallback>
        </mc:AlternateContent>
      </w:r>
    </w:p>
    <w:p w14:paraId="0150D2AC" w14:textId="45E0B3B1" w:rsidR="0046660C" w:rsidRDefault="005F3680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>
        <w:rPr>
          <w:rFonts w:asciiTheme="majorHAnsi" w:hAnsiTheme="majorHAnsi"/>
          <w:b/>
          <w:bCs/>
          <w:noProof/>
          <w:color w:val="A4063E" w:themeColor="accent1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5A72C1" wp14:editId="111C5F5B">
                <wp:simplePos x="0" y="0"/>
                <wp:positionH relativeFrom="column">
                  <wp:posOffset>2415540</wp:posOffset>
                </wp:positionH>
                <wp:positionV relativeFrom="paragraph">
                  <wp:posOffset>141850</wp:posOffset>
                </wp:positionV>
                <wp:extent cx="1828800" cy="365457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5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5EEBB" w14:textId="3469326E" w:rsidR="005F3680" w:rsidRPr="005F3680" w:rsidRDefault="005F3680">
                            <w:pPr>
                              <w:rPr>
                                <w:color w:val="A4063E" w:themeColor="accent1"/>
                                <w:sz w:val="24"/>
                                <w:szCs w:val="20"/>
                              </w:rPr>
                            </w:pPr>
                            <w:r w:rsidRPr="005F3680">
                              <w:rPr>
                                <w:color w:val="A4063E" w:themeColor="accent1"/>
                                <w:sz w:val="24"/>
                                <w:szCs w:val="20"/>
                              </w:rPr>
                              <w:t>Report delle emozioni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72C1" id="Casella di testo 18" o:spid="_x0000_s1030" type="#_x0000_t202" style="position:absolute;margin-left:190.2pt;margin-top:11.15pt;width:2in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SQpGQIAADMEAAAOAAAAZHJzL2Uyb0RvYy54bWysU02P2yAQvVfqf0DcGzvZJE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" filled="f" stroked="f" strokeweight=".5pt">
                <v:textbox>
                  <w:txbxContent>
                    <w:p w14:paraId="6265EEBB" w14:textId="3469326E" w:rsidR="005F3680" w:rsidRPr="005F3680" w:rsidRDefault="005F3680">
                      <w:pPr>
                        <w:rPr>
                          <w:color w:val="A4063E" w:themeColor="accent1"/>
                          <w:sz w:val="24"/>
                          <w:szCs w:val="20"/>
                        </w:rPr>
                      </w:pPr>
                      <w:r w:rsidRPr="005F3680">
                        <w:rPr>
                          <w:color w:val="A4063E" w:themeColor="accent1"/>
                          <w:sz w:val="24"/>
                          <w:szCs w:val="20"/>
                        </w:rPr>
                        <w:t>Report delle emozioni</w:t>
                      </w:r>
                    </w:p>
                  </w:txbxContent>
                </v:textbox>
              </v:shape>
            </w:pict>
          </mc:Fallback>
        </mc:AlternateContent>
      </w:r>
    </w:p>
    <w:p w14:paraId="0FF9A209" w14:textId="2A5943E8" w:rsidR="0046660C" w:rsidRDefault="0046660C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3A6831D7" w14:textId="77777777" w:rsidR="0046660C" w:rsidRDefault="0046660C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79358443" w14:textId="02719F7D" w:rsidR="0042436E" w:rsidRDefault="004B2D61" w:rsidP="001A7F46">
      <w:pPr>
        <w:spacing w:before="240"/>
        <w:jc w:val="both"/>
        <w:rPr>
          <w:color w:val="auto"/>
        </w:rPr>
      </w:pPr>
      <w:r>
        <w:rPr>
          <w:rFonts w:asciiTheme="majorHAnsi" w:hAnsiTheme="majorHAnsi"/>
          <w:b/>
          <w:bCs/>
          <w:noProof/>
          <w:color w:val="A4063E" w:themeColor="accent1"/>
          <w:sz w:val="36"/>
          <w:szCs w:val="28"/>
        </w:rPr>
        <w:drawing>
          <wp:anchor distT="0" distB="0" distL="215900" distR="114300" simplePos="0" relativeHeight="251686912" behindDoc="0" locked="0" layoutInCell="1" allowOverlap="1" wp14:anchorId="4F7EF366" wp14:editId="2C9F91B7">
            <wp:simplePos x="0" y="0"/>
            <wp:positionH relativeFrom="column">
              <wp:posOffset>3035935</wp:posOffset>
            </wp:positionH>
            <wp:positionV relativeFrom="paragraph">
              <wp:posOffset>191819</wp:posOffset>
            </wp:positionV>
            <wp:extent cx="3139200" cy="2534400"/>
            <wp:effectExtent l="38100" t="38100" r="42545" b="37465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00" cy="2534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36E">
        <w:rPr>
          <w:color w:val="auto"/>
        </w:rPr>
        <w:t>Sarà inoltre possibile visualizzare una lista di tutti i commenti rilasciati dagli utenti, rispondendo in modo affermativo (</w:t>
      </w:r>
      <w:r w:rsidR="0042436E" w:rsidRPr="00364B06">
        <w:rPr>
          <w:i/>
          <w:iCs/>
          <w:color w:val="auto"/>
        </w:rPr>
        <w:t>“yes”/</w:t>
      </w:r>
      <w:r w:rsidR="0042436E">
        <w:rPr>
          <w:i/>
          <w:iCs/>
          <w:color w:val="auto"/>
        </w:rPr>
        <w:t xml:space="preserve"> “</w:t>
      </w:r>
      <w:r w:rsidR="0042436E" w:rsidRPr="00364B06">
        <w:rPr>
          <w:i/>
          <w:iCs/>
          <w:color w:val="auto"/>
        </w:rPr>
        <w:t>y”</w:t>
      </w:r>
      <w:r w:rsidR="0042436E">
        <w:rPr>
          <w:color w:val="auto"/>
        </w:rPr>
        <w:t xml:space="preserve"> ) alla richiesta riportata al di sotto del report.</w:t>
      </w:r>
    </w:p>
    <w:p w14:paraId="3D1F7DE9" w14:textId="10099BCF" w:rsidR="001A7F46" w:rsidRDefault="001A7F46" w:rsidP="001A7F46">
      <w:pPr>
        <w:spacing w:after="120"/>
        <w:jc w:val="both"/>
        <w:rPr>
          <w:color w:val="auto"/>
        </w:rPr>
      </w:pPr>
    </w:p>
    <w:p w14:paraId="69A31832" w14:textId="7C721BC8" w:rsidR="00103948" w:rsidRDefault="001A7F46" w:rsidP="00103948">
      <w:pPr>
        <w:jc w:val="both"/>
        <w:rPr>
          <w:color w:val="auto"/>
        </w:rPr>
      </w:pPr>
      <w:r>
        <w:rPr>
          <w:color w:val="auto"/>
        </w:rPr>
        <w:t xml:space="preserve">Al termine della lista di </w:t>
      </w:r>
      <w:r w:rsidR="00A0420F">
        <w:rPr>
          <w:color w:val="auto"/>
        </w:rPr>
        <w:t>commenti (o in caso di risposta negativa alla domanda precedente)</w:t>
      </w:r>
      <w:r>
        <w:rPr>
          <w:color w:val="auto"/>
        </w:rPr>
        <w:t>, vi verrà richiesto se desiderate ricercare un’altra canzone: se la risposta è affermativa potete digitare “yes”/</w:t>
      </w:r>
      <w:r w:rsidR="00682F00">
        <w:rPr>
          <w:color w:val="auto"/>
        </w:rPr>
        <w:t xml:space="preserve"> </w:t>
      </w:r>
      <w:r w:rsidR="00103948">
        <w:rPr>
          <w:color w:val="auto"/>
        </w:rPr>
        <w:t>“</w:t>
      </w:r>
      <w:r>
        <w:rPr>
          <w:color w:val="auto"/>
        </w:rPr>
        <w:t xml:space="preserve">y”, </w:t>
      </w:r>
    </w:p>
    <w:p w14:paraId="243620D0" w14:textId="40A0B7E6" w:rsidR="001A7F46" w:rsidRDefault="001A7F46" w:rsidP="001A7F46">
      <w:pPr>
        <w:spacing w:after="200"/>
        <w:jc w:val="both"/>
        <w:rPr>
          <w:color w:val="auto"/>
        </w:rPr>
      </w:pPr>
      <w:r>
        <w:rPr>
          <w:color w:val="auto"/>
        </w:rPr>
        <w:t>in caso contrario digitando “no”/</w:t>
      </w:r>
      <w:r w:rsidR="00682F00">
        <w:rPr>
          <w:color w:val="auto"/>
        </w:rPr>
        <w:t xml:space="preserve"> </w:t>
      </w:r>
      <w:r w:rsidR="00103948">
        <w:rPr>
          <w:color w:val="auto"/>
        </w:rPr>
        <w:t>“</w:t>
      </w:r>
      <w:r>
        <w:rPr>
          <w:color w:val="auto"/>
        </w:rPr>
        <w:t>n” tornerete alla schermata principale.</w:t>
      </w:r>
    </w:p>
    <w:p w14:paraId="65B3A491" w14:textId="77777777" w:rsidR="0042436E" w:rsidRDefault="0042436E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44EBF820" w14:textId="4A4CD74D" w:rsidR="008F49E1" w:rsidRPr="008F49E1" w:rsidRDefault="00BC546A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lastRenderedPageBreak/>
        <w:t>8 – Visualizza tutte le canzoni</w:t>
      </w:r>
    </w:p>
    <w:p w14:paraId="220119C9" w14:textId="00A4BC49" w:rsidR="008F49E1" w:rsidRDefault="007B77E2" w:rsidP="00921C22">
      <w:pPr>
        <w:spacing w:before="120"/>
        <w:rPr>
          <w:color w:val="auto"/>
        </w:rPr>
      </w:pPr>
      <w:r>
        <w:rPr>
          <w:color w:val="auto"/>
        </w:rPr>
        <w:t>Selezionando questa opzione, sarà possibile visualizzare la lista di tutte le canzoni presenti all’interno del programma.</w:t>
      </w:r>
    </w:p>
    <w:p w14:paraId="7F68690E" w14:textId="256BC34E" w:rsidR="003B5CFA" w:rsidRDefault="007B77E2" w:rsidP="00921C22">
      <w:pPr>
        <w:spacing w:before="120"/>
        <w:rPr>
          <w:color w:val="auto"/>
        </w:rPr>
      </w:pPr>
      <w:r>
        <w:rPr>
          <w:color w:val="auto"/>
        </w:rPr>
        <w:t xml:space="preserve">La lista verrà visualizzata </w:t>
      </w:r>
      <w:r w:rsidR="00682F00">
        <w:rPr>
          <w:color w:val="auto"/>
        </w:rPr>
        <w:t xml:space="preserve">mostrando 50 brani alla volta; sarà possibile scorrere man mano tutta la lista rispondendo affermativamente (“yes”/ “y”) alla domanda </w:t>
      </w:r>
      <w:r w:rsidR="00A21C3F" w:rsidRPr="00A21C3F">
        <w:rPr>
          <w:i/>
          <w:iCs/>
          <w:color w:val="auto"/>
        </w:rPr>
        <w:t>“Vuoi continuare?”</w:t>
      </w:r>
      <w:r w:rsidR="00A21C3F">
        <w:rPr>
          <w:color w:val="auto"/>
        </w:rPr>
        <w:t>.</w:t>
      </w:r>
    </w:p>
    <w:p w14:paraId="38A4A558" w14:textId="77777777" w:rsidR="008F49E1" w:rsidRDefault="008F49E1" w:rsidP="008F49E1">
      <w:pPr>
        <w:rPr>
          <w:color w:val="auto"/>
        </w:rPr>
      </w:pPr>
    </w:p>
    <w:p w14:paraId="4B22F742" w14:textId="4DCF8796" w:rsidR="00BC546A" w:rsidRDefault="008F49E1" w:rsidP="00921C22">
      <w:pPr>
        <w:spacing w:before="120"/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  <w:r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>0 - Esci</w:t>
      </w:r>
      <w:r w:rsidR="00BC546A" w:rsidRPr="008F49E1">
        <w:rPr>
          <w:rFonts w:asciiTheme="majorHAnsi" w:hAnsiTheme="majorHAnsi"/>
          <w:b/>
          <w:bCs/>
          <w:color w:val="A4063E" w:themeColor="accent1"/>
          <w:sz w:val="36"/>
          <w:szCs w:val="28"/>
        </w:rPr>
        <w:t xml:space="preserve"> </w:t>
      </w:r>
    </w:p>
    <w:p w14:paraId="4453DE06" w14:textId="1CEE48A1" w:rsidR="008F49E1" w:rsidRPr="000E4BAB" w:rsidRDefault="003E71A1" w:rsidP="00921C22">
      <w:pPr>
        <w:spacing w:before="120"/>
        <w:rPr>
          <w:color w:val="auto"/>
        </w:rPr>
      </w:pPr>
      <w:r>
        <w:rPr>
          <w:color w:val="auto"/>
        </w:rPr>
        <w:t>Selezionando questa opzione, sarà possibile uscire dall’applicazione</w:t>
      </w:r>
      <w:r w:rsidR="00E74C9E">
        <w:rPr>
          <w:color w:val="auto"/>
        </w:rPr>
        <w:t>.</w:t>
      </w:r>
    </w:p>
    <w:p w14:paraId="7BE2F610" w14:textId="77777777" w:rsidR="008F49E1" w:rsidRDefault="008F49E1" w:rsidP="008F49E1">
      <w:pPr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418D4D6B" w14:textId="77777777" w:rsidR="003B5CFA" w:rsidRDefault="003B5CFA" w:rsidP="00D11810">
      <w:pPr>
        <w:rPr>
          <w:rFonts w:asciiTheme="majorHAnsi" w:hAnsiTheme="majorHAnsi"/>
          <w:b/>
          <w:bCs/>
          <w:color w:val="A4063E" w:themeColor="accent1"/>
          <w:sz w:val="36"/>
          <w:szCs w:val="28"/>
        </w:rPr>
      </w:pPr>
    </w:p>
    <w:p w14:paraId="386C50A8" w14:textId="77777777" w:rsidR="000E4BAB" w:rsidRDefault="000E4BAB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781CC7E5" w14:textId="77777777" w:rsidR="003B5CFA" w:rsidRDefault="003B5CF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01C86194" w14:textId="64DFC887" w:rsidR="00D11810" w:rsidRDefault="003B5CF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Limiti della soluzione sviluppata</w:t>
      </w:r>
    </w:p>
    <w:p w14:paraId="7F4D89DF" w14:textId="2017A562" w:rsidR="00D11810" w:rsidRDefault="007B343A" w:rsidP="003B5CFA">
      <w:pPr>
        <w:spacing w:before="240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5ACD4" wp14:editId="1618821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A62698" id="Connettore diritto 2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" strokecolor="#a4063e [3204]" strokeweight="1.5pt"/>
            </w:pict>
          </mc:Fallback>
        </mc:AlternateContent>
      </w:r>
      <w:r w:rsidR="003B5CFA">
        <w:rPr>
          <w:color w:val="auto"/>
        </w:rPr>
        <w:t>Spiegazione.</w:t>
      </w:r>
    </w:p>
    <w:p w14:paraId="62BC7DAF" w14:textId="742E7B23" w:rsidR="007B343A" w:rsidRDefault="007B343A" w:rsidP="00D11810">
      <w:pPr>
        <w:rPr>
          <w:color w:val="auto"/>
        </w:rPr>
      </w:pPr>
    </w:p>
    <w:p w14:paraId="3636E261" w14:textId="72977608" w:rsidR="007B343A" w:rsidRDefault="007B343A" w:rsidP="00D11810">
      <w:pPr>
        <w:rPr>
          <w:color w:val="auto"/>
        </w:rPr>
      </w:pPr>
    </w:p>
    <w:p w14:paraId="37980618" w14:textId="5E2EA3DA" w:rsidR="007B343A" w:rsidRDefault="007B343A" w:rsidP="00D11810">
      <w:pPr>
        <w:rPr>
          <w:color w:val="auto"/>
        </w:rPr>
      </w:pPr>
    </w:p>
    <w:p w14:paraId="3E50D9EE" w14:textId="3EC56357" w:rsidR="007B343A" w:rsidRDefault="007B343A" w:rsidP="00D11810">
      <w:pPr>
        <w:rPr>
          <w:color w:val="auto"/>
        </w:rPr>
      </w:pPr>
    </w:p>
    <w:p w14:paraId="3580DF51" w14:textId="77777777" w:rsidR="007B343A" w:rsidRPr="009863F5" w:rsidRDefault="007B343A" w:rsidP="00D11810">
      <w:pPr>
        <w:rPr>
          <w:color w:val="auto"/>
          <w:u w:val="single"/>
        </w:rPr>
      </w:pPr>
    </w:p>
    <w:p w14:paraId="560F8414" w14:textId="77777777" w:rsidR="009863F5" w:rsidRDefault="009863F5" w:rsidP="00D11810">
      <w:pPr>
        <w:rPr>
          <w:color w:val="auto"/>
        </w:rPr>
      </w:pPr>
    </w:p>
    <w:p w14:paraId="4E18660E" w14:textId="77777777" w:rsidR="009863F5" w:rsidRDefault="009863F5" w:rsidP="00D11810">
      <w:pPr>
        <w:rPr>
          <w:color w:val="auto"/>
        </w:rPr>
      </w:pPr>
    </w:p>
    <w:p w14:paraId="17FD1EE2" w14:textId="77777777" w:rsidR="009863F5" w:rsidRDefault="009863F5" w:rsidP="00D11810">
      <w:pPr>
        <w:rPr>
          <w:color w:val="auto"/>
        </w:rPr>
      </w:pPr>
    </w:p>
    <w:p w14:paraId="7B50DC1E" w14:textId="77777777" w:rsidR="009863F5" w:rsidRDefault="009863F5" w:rsidP="00D11810">
      <w:pPr>
        <w:rPr>
          <w:color w:val="auto"/>
        </w:rPr>
      </w:pPr>
    </w:p>
    <w:p w14:paraId="2EA51EDB" w14:textId="77777777" w:rsidR="009863F5" w:rsidRDefault="009863F5" w:rsidP="00D11810">
      <w:pPr>
        <w:rPr>
          <w:color w:val="auto"/>
        </w:rPr>
      </w:pPr>
    </w:p>
    <w:p w14:paraId="29DFF33D" w14:textId="77777777" w:rsidR="009863F5" w:rsidRDefault="009863F5" w:rsidP="00D11810">
      <w:pPr>
        <w:rPr>
          <w:color w:val="auto"/>
        </w:rPr>
      </w:pPr>
    </w:p>
    <w:p w14:paraId="3762E08C" w14:textId="77777777" w:rsidR="009863F5" w:rsidRDefault="009863F5" w:rsidP="00D11810">
      <w:pPr>
        <w:rPr>
          <w:color w:val="auto"/>
        </w:rPr>
      </w:pPr>
    </w:p>
    <w:p w14:paraId="16C935C4" w14:textId="77777777" w:rsidR="009863F5" w:rsidRDefault="009863F5" w:rsidP="00D11810">
      <w:pPr>
        <w:rPr>
          <w:color w:val="auto"/>
        </w:rPr>
      </w:pPr>
    </w:p>
    <w:p w14:paraId="3248769E" w14:textId="77777777" w:rsidR="009863F5" w:rsidRDefault="009863F5" w:rsidP="00D11810">
      <w:pPr>
        <w:rPr>
          <w:color w:val="auto"/>
        </w:rPr>
      </w:pPr>
    </w:p>
    <w:p w14:paraId="66DACD2B" w14:textId="77777777" w:rsidR="009863F5" w:rsidRDefault="009863F5" w:rsidP="00D11810">
      <w:pPr>
        <w:rPr>
          <w:color w:val="auto"/>
        </w:rPr>
      </w:pPr>
    </w:p>
    <w:p w14:paraId="0DD983DC" w14:textId="77777777" w:rsidR="009863F5" w:rsidRPr="008A3B61" w:rsidRDefault="009863F5" w:rsidP="00D11810">
      <w:pPr>
        <w:rPr>
          <w:color w:val="auto"/>
        </w:rPr>
      </w:pPr>
    </w:p>
    <w:p w14:paraId="5CAF298B" w14:textId="77777777" w:rsidR="00D11810" w:rsidRDefault="00D11810" w:rsidP="00D11810">
      <w:pPr>
        <w:rPr>
          <w:color w:val="auto"/>
        </w:rPr>
      </w:pPr>
    </w:p>
    <w:p w14:paraId="7FABEAF7" w14:textId="77777777" w:rsidR="000E4BAB" w:rsidRDefault="000E4BAB" w:rsidP="00D11810">
      <w:pPr>
        <w:rPr>
          <w:color w:val="auto"/>
        </w:rPr>
      </w:pPr>
    </w:p>
    <w:p w14:paraId="25573881" w14:textId="77777777" w:rsidR="000E4BAB" w:rsidRDefault="000E4BAB" w:rsidP="00D11810">
      <w:pPr>
        <w:rPr>
          <w:color w:val="auto"/>
        </w:rPr>
      </w:pPr>
    </w:p>
    <w:p w14:paraId="6F4FE793" w14:textId="33F3CFC4" w:rsidR="007B343A" w:rsidRDefault="003B5CF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Sitografia</w:t>
      </w:r>
    </w:p>
    <w:p w14:paraId="12DEB499" w14:textId="426EEFDA" w:rsidR="00D11810" w:rsidRDefault="007B343A" w:rsidP="003B5CFA">
      <w:pPr>
        <w:spacing w:before="240"/>
        <w:rPr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44A10" wp14:editId="2B7663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88A84A" id="Connettore diritto 26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" strokecolor="#a4063e [3204]" strokeweight="1.5pt"/>
            </w:pict>
          </mc:Fallback>
        </mc:AlternateContent>
      </w:r>
      <w:r w:rsidR="009863F5" w:rsidRPr="00322FE2">
        <w:rPr>
          <w:color w:val="auto"/>
        </w:rPr>
        <w:t xml:space="preserve">• </w:t>
      </w:r>
      <w:r w:rsidR="009863F5" w:rsidRPr="00322FE2">
        <w:rPr>
          <w:i/>
          <w:iCs/>
          <w:color w:val="auto"/>
        </w:rPr>
        <w:t xml:space="preserve">es. </w:t>
      </w:r>
      <w:proofErr w:type="spellStart"/>
      <w:r w:rsidR="009863F5" w:rsidRPr="00322FE2">
        <w:rPr>
          <w:i/>
          <w:iCs/>
          <w:color w:val="auto"/>
        </w:rPr>
        <w:t>QtSpim</w:t>
      </w:r>
      <w:proofErr w:type="spellEnd"/>
      <w:r w:rsidR="009863F5" w:rsidRPr="00322FE2">
        <w:rPr>
          <w:i/>
          <w:iCs/>
          <w:color w:val="auto"/>
        </w:rPr>
        <w:t xml:space="preserve"> Simulator, Online: www.xyz.com</w:t>
      </w:r>
      <w:r w:rsidR="009863F5" w:rsidRPr="00322FE2">
        <w:rPr>
          <w:i/>
          <w:iCs/>
          <w:color w:val="auto"/>
        </w:rPr>
        <w:br/>
      </w:r>
      <w:r w:rsidR="009863F5" w:rsidRPr="00322FE2">
        <w:rPr>
          <w:color w:val="auto"/>
        </w:rPr>
        <w:t xml:space="preserve">• </w:t>
      </w:r>
      <w:r w:rsidR="009863F5" w:rsidRPr="00322FE2">
        <w:rPr>
          <w:i/>
          <w:iCs/>
          <w:color w:val="auto"/>
        </w:rPr>
        <w:t xml:space="preserve">es. </w:t>
      </w:r>
      <w:r w:rsidR="009863F5" w:rsidRPr="009863F5">
        <w:rPr>
          <w:i/>
          <w:iCs/>
          <w:color w:val="auto"/>
        </w:rPr>
        <w:t>M. Rossi, "Come fare un progetto software", nome rivista, anno</w:t>
      </w:r>
    </w:p>
    <w:p w14:paraId="1AB19C2A" w14:textId="77777777" w:rsidR="009863F5" w:rsidRPr="003B5CFA" w:rsidRDefault="009863F5" w:rsidP="003B5CF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2133D75D" w14:textId="77777777" w:rsidR="00883F95" w:rsidRDefault="00883F95" w:rsidP="00D11810">
      <w:pPr>
        <w:rPr>
          <w:color w:val="auto"/>
        </w:rPr>
      </w:pPr>
    </w:p>
    <w:p w14:paraId="2FC4BB7F" w14:textId="77777777" w:rsidR="00D11810" w:rsidRPr="00D11810" w:rsidRDefault="00D11810" w:rsidP="00A25593"/>
    <w:sectPr w:rsidR="00D11810" w:rsidRPr="00D11810" w:rsidSect="00B3538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1152" w:bottom="720" w:left="1152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89E11" w14:textId="77777777" w:rsidR="00C86A12" w:rsidRDefault="00C86A12" w:rsidP="004B7E44">
      <w:r>
        <w:separator/>
      </w:r>
    </w:p>
  </w:endnote>
  <w:endnote w:type="continuationSeparator" w:id="0">
    <w:p w14:paraId="76CA2AD1" w14:textId="77777777" w:rsidR="00C86A12" w:rsidRDefault="00C86A12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332F1" w14:textId="77777777" w:rsidR="00D32522" w:rsidRDefault="00D3252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8127D72" w14:textId="77777777" w:rsidTr="00D11810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4D5154" w:themeFill="text1" w:themeFillTint="BF"/>
          <w:vAlign w:val="center"/>
        </w:tcPr>
        <w:p w14:paraId="62F2CF95" w14:textId="6FD866AD" w:rsidR="004B7E44" w:rsidRDefault="00D11810" w:rsidP="00683EDF">
          <w:pPr>
            <w:pStyle w:val="Pidipagina"/>
            <w:spacing w:after="20"/>
          </w:pPr>
          <w:r w:rsidRPr="00D32522">
            <w:rPr>
              <w:sz w:val="24"/>
              <w:szCs w:val="24"/>
              <w:lang w:bidi="it-IT"/>
            </w:rPr>
            <w:t>Progetto Laboratorio A 2021/22 – Emotional Songs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Content>
      <w:p w14:paraId="2F66F60C" w14:textId="77777777" w:rsidR="005A718F" w:rsidRDefault="005A718F" w:rsidP="004B7E44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120E9">
          <w:rPr>
            <w:lang w:bidi="it-IT"/>
          </w:rPr>
          <w:t>1</w:t>
        </w:r>
        <w:r>
          <w:rPr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84A9A" w14:textId="77777777" w:rsidR="00C86A12" w:rsidRDefault="00C86A12" w:rsidP="004B7E44">
      <w:r>
        <w:separator/>
      </w:r>
    </w:p>
  </w:footnote>
  <w:footnote w:type="continuationSeparator" w:id="0">
    <w:p w14:paraId="1E116F47" w14:textId="77777777" w:rsidR="00C86A12" w:rsidRDefault="00C86A12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ABEC9" w14:textId="77777777" w:rsidR="00D32522" w:rsidRDefault="00D3252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A3B05A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E97A253" w14:textId="77777777" w:rsidR="004B7E44" w:rsidRDefault="004B7E44" w:rsidP="004B7E44">
          <w:pPr>
            <w:pStyle w:val="Intestazione"/>
          </w:pPr>
          <w:r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7DF12B0B" wp14:editId="2EFDA73E">
                    <wp:extent cx="1352282" cy="592428"/>
                    <wp:effectExtent l="0" t="0" r="635" b="0"/>
                    <wp:docPr id="11" name="Rettango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D917C2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lang w:bidi="it-IT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DF12B0B" id="Rettangolo 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" fillcolor="#a4063e [3204]" stroked="f" strokeweight="2pt">
                    <v:textbox>
                      <w:txbxContent>
                        <w:p w14:paraId="47D917C2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it-IT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lang w:bidi="it-IT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A04FE" w14:textId="77777777" w:rsidR="00D32522" w:rsidRDefault="00D3252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DEB"/>
    <w:multiLevelType w:val="hybridMultilevel"/>
    <w:tmpl w:val="223824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A21"/>
    <w:multiLevelType w:val="hybridMultilevel"/>
    <w:tmpl w:val="F7041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A4D28"/>
    <w:multiLevelType w:val="hybridMultilevel"/>
    <w:tmpl w:val="8662C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15A28"/>
    <w:multiLevelType w:val="hybridMultilevel"/>
    <w:tmpl w:val="A0462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70082"/>
    <w:multiLevelType w:val="hybridMultilevel"/>
    <w:tmpl w:val="5B728EC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E1698"/>
    <w:multiLevelType w:val="hybridMultilevel"/>
    <w:tmpl w:val="4878B2A6"/>
    <w:lvl w:ilvl="0" w:tplc="DDCEAC9A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564F5"/>
    <w:multiLevelType w:val="hybridMultilevel"/>
    <w:tmpl w:val="1F7635A2"/>
    <w:lvl w:ilvl="0" w:tplc="2B8E34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AE6CA8"/>
    <w:multiLevelType w:val="hybridMultilevel"/>
    <w:tmpl w:val="F8B61A9C"/>
    <w:lvl w:ilvl="0" w:tplc="2BDE38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D7797E"/>
    <w:multiLevelType w:val="hybridMultilevel"/>
    <w:tmpl w:val="F71A58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D78D8"/>
    <w:multiLevelType w:val="hybridMultilevel"/>
    <w:tmpl w:val="744E542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23A0C"/>
    <w:multiLevelType w:val="hybridMultilevel"/>
    <w:tmpl w:val="9FD64690"/>
    <w:lvl w:ilvl="0" w:tplc="8C146C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76160"/>
    <w:multiLevelType w:val="hybridMultilevel"/>
    <w:tmpl w:val="399CA980"/>
    <w:lvl w:ilvl="0" w:tplc="F4C856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090748">
    <w:abstractNumId w:val="8"/>
  </w:num>
  <w:num w:numId="2" w16cid:durableId="1368918113">
    <w:abstractNumId w:val="5"/>
  </w:num>
  <w:num w:numId="3" w16cid:durableId="692460167">
    <w:abstractNumId w:val="2"/>
  </w:num>
  <w:num w:numId="4" w16cid:durableId="1560674483">
    <w:abstractNumId w:val="1"/>
  </w:num>
  <w:num w:numId="5" w16cid:durableId="1946108325">
    <w:abstractNumId w:val="3"/>
  </w:num>
  <w:num w:numId="6" w16cid:durableId="738135291">
    <w:abstractNumId w:val="0"/>
  </w:num>
  <w:num w:numId="7" w16cid:durableId="1005788481">
    <w:abstractNumId w:val="9"/>
  </w:num>
  <w:num w:numId="8" w16cid:durableId="1849054607">
    <w:abstractNumId w:val="4"/>
  </w:num>
  <w:num w:numId="9" w16cid:durableId="1266498760">
    <w:abstractNumId w:val="6"/>
  </w:num>
  <w:num w:numId="10" w16cid:durableId="1787772365">
    <w:abstractNumId w:val="7"/>
  </w:num>
  <w:num w:numId="11" w16cid:durableId="657223363">
    <w:abstractNumId w:val="11"/>
  </w:num>
  <w:num w:numId="12" w16cid:durableId="20510324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82"/>
    <w:rsid w:val="00001598"/>
    <w:rsid w:val="00016188"/>
    <w:rsid w:val="000463D3"/>
    <w:rsid w:val="000B2051"/>
    <w:rsid w:val="000D4933"/>
    <w:rsid w:val="000E4BAB"/>
    <w:rsid w:val="00103948"/>
    <w:rsid w:val="001379EB"/>
    <w:rsid w:val="001908C7"/>
    <w:rsid w:val="00192BF0"/>
    <w:rsid w:val="00194DA7"/>
    <w:rsid w:val="00196198"/>
    <w:rsid w:val="001A0CD8"/>
    <w:rsid w:val="001A7F46"/>
    <w:rsid w:val="001B7A90"/>
    <w:rsid w:val="002028D2"/>
    <w:rsid w:val="00221C08"/>
    <w:rsid w:val="0023153A"/>
    <w:rsid w:val="00231945"/>
    <w:rsid w:val="00241E61"/>
    <w:rsid w:val="00277686"/>
    <w:rsid w:val="002842D5"/>
    <w:rsid w:val="00291094"/>
    <w:rsid w:val="0029136D"/>
    <w:rsid w:val="00293B83"/>
    <w:rsid w:val="00322FE2"/>
    <w:rsid w:val="003312B8"/>
    <w:rsid w:val="003519B2"/>
    <w:rsid w:val="00364B06"/>
    <w:rsid w:val="003B5CFA"/>
    <w:rsid w:val="003B7ED0"/>
    <w:rsid w:val="003D5164"/>
    <w:rsid w:val="003E71A1"/>
    <w:rsid w:val="00406953"/>
    <w:rsid w:val="00410D77"/>
    <w:rsid w:val="00414EC7"/>
    <w:rsid w:val="004159BA"/>
    <w:rsid w:val="0042436E"/>
    <w:rsid w:val="0044330E"/>
    <w:rsid w:val="0046660C"/>
    <w:rsid w:val="004730D3"/>
    <w:rsid w:val="00497C55"/>
    <w:rsid w:val="004A79FF"/>
    <w:rsid w:val="004B16F9"/>
    <w:rsid w:val="004B2BCE"/>
    <w:rsid w:val="004B2D61"/>
    <w:rsid w:val="004B6F48"/>
    <w:rsid w:val="004B7E44"/>
    <w:rsid w:val="004C324F"/>
    <w:rsid w:val="004D5252"/>
    <w:rsid w:val="004F2735"/>
    <w:rsid w:val="004F2B86"/>
    <w:rsid w:val="0050040F"/>
    <w:rsid w:val="00552589"/>
    <w:rsid w:val="005A718F"/>
    <w:rsid w:val="005F3680"/>
    <w:rsid w:val="00651930"/>
    <w:rsid w:val="00680FF2"/>
    <w:rsid w:val="00682F00"/>
    <w:rsid w:val="00683EDF"/>
    <w:rsid w:val="0069375F"/>
    <w:rsid w:val="006A3CE7"/>
    <w:rsid w:val="006C7404"/>
    <w:rsid w:val="006D17C6"/>
    <w:rsid w:val="00717BF7"/>
    <w:rsid w:val="007516CF"/>
    <w:rsid w:val="007A433F"/>
    <w:rsid w:val="007B343A"/>
    <w:rsid w:val="007B77E2"/>
    <w:rsid w:val="007C670E"/>
    <w:rsid w:val="007D1337"/>
    <w:rsid w:val="0082788C"/>
    <w:rsid w:val="00853A9C"/>
    <w:rsid w:val="00872A01"/>
    <w:rsid w:val="00883F95"/>
    <w:rsid w:val="00887949"/>
    <w:rsid w:val="008A2416"/>
    <w:rsid w:val="008A3B61"/>
    <w:rsid w:val="008B33BC"/>
    <w:rsid w:val="008B6E46"/>
    <w:rsid w:val="008D264B"/>
    <w:rsid w:val="008F49E1"/>
    <w:rsid w:val="009120E9"/>
    <w:rsid w:val="00921C22"/>
    <w:rsid w:val="0093532A"/>
    <w:rsid w:val="00945900"/>
    <w:rsid w:val="009711E5"/>
    <w:rsid w:val="009863F5"/>
    <w:rsid w:val="009B1AF6"/>
    <w:rsid w:val="009B4E3B"/>
    <w:rsid w:val="009B67EE"/>
    <w:rsid w:val="009C396C"/>
    <w:rsid w:val="009C6FEA"/>
    <w:rsid w:val="009C73EF"/>
    <w:rsid w:val="009D1B36"/>
    <w:rsid w:val="009D4545"/>
    <w:rsid w:val="009D7D85"/>
    <w:rsid w:val="009E1EE0"/>
    <w:rsid w:val="00A0420F"/>
    <w:rsid w:val="00A12893"/>
    <w:rsid w:val="00A21C3F"/>
    <w:rsid w:val="00A25593"/>
    <w:rsid w:val="00A34019"/>
    <w:rsid w:val="00A629E2"/>
    <w:rsid w:val="00A960D9"/>
    <w:rsid w:val="00AA0806"/>
    <w:rsid w:val="00AF1973"/>
    <w:rsid w:val="00B02A56"/>
    <w:rsid w:val="00B06A40"/>
    <w:rsid w:val="00B3421C"/>
    <w:rsid w:val="00B35382"/>
    <w:rsid w:val="00B572B4"/>
    <w:rsid w:val="00B85032"/>
    <w:rsid w:val="00B85270"/>
    <w:rsid w:val="00BC546A"/>
    <w:rsid w:val="00C531B0"/>
    <w:rsid w:val="00C62BC1"/>
    <w:rsid w:val="00C800C0"/>
    <w:rsid w:val="00C86A12"/>
    <w:rsid w:val="00C94CAA"/>
    <w:rsid w:val="00CA5924"/>
    <w:rsid w:val="00CC083B"/>
    <w:rsid w:val="00CF6473"/>
    <w:rsid w:val="00D0698B"/>
    <w:rsid w:val="00D11810"/>
    <w:rsid w:val="00D15371"/>
    <w:rsid w:val="00D32522"/>
    <w:rsid w:val="00D54A3C"/>
    <w:rsid w:val="00D6537E"/>
    <w:rsid w:val="00DB26A7"/>
    <w:rsid w:val="00DC230D"/>
    <w:rsid w:val="00DF2525"/>
    <w:rsid w:val="00E31408"/>
    <w:rsid w:val="00E417E5"/>
    <w:rsid w:val="00E74C9E"/>
    <w:rsid w:val="00E76CAD"/>
    <w:rsid w:val="00E94B5F"/>
    <w:rsid w:val="00EA24B7"/>
    <w:rsid w:val="00EC746A"/>
    <w:rsid w:val="00ED6CFC"/>
    <w:rsid w:val="00ED7314"/>
    <w:rsid w:val="00EE77D0"/>
    <w:rsid w:val="00EF60A5"/>
    <w:rsid w:val="00F13C0E"/>
    <w:rsid w:val="00F83A65"/>
    <w:rsid w:val="00FD48CA"/>
    <w:rsid w:val="00FF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B8BD5"/>
  <w15:chartTrackingRefBased/>
  <w15:docId w15:val="{B9416238-5DF8-42CD-B8FC-1A6E5D45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7F46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olo1">
    <w:name w:val="heading 1"/>
    <w:basedOn w:val="Normale"/>
    <w:link w:val="Titolo1Carattere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olo2">
    <w:name w:val="heading 2"/>
    <w:basedOn w:val="Normale"/>
    <w:link w:val="Titolo2Carattere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olo3">
    <w:name w:val="heading 3"/>
    <w:basedOn w:val="Normale"/>
    <w:link w:val="Titolo3Carattere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olo4">
    <w:name w:val="heading 4"/>
    <w:basedOn w:val="Normale"/>
    <w:link w:val="Titolo4Carattere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olo5">
    <w:name w:val="heading 5"/>
    <w:basedOn w:val="Normale"/>
    <w:next w:val="Normale"/>
    <w:link w:val="Titolo5Carattere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olo">
    <w:name w:val="Title"/>
    <w:basedOn w:val="Normale"/>
    <w:link w:val="TitoloCarattere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oloCarattere">
    <w:name w:val="Titolo Carattere"/>
    <w:basedOn w:val="Carpredefinitoparagrafo"/>
    <w:link w:val="Tito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ottotitolo">
    <w:name w:val="Subtitle"/>
    <w:basedOn w:val="Normale"/>
    <w:link w:val="SottotitoloCarattere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essunaspaziatura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olo2Carattere">
    <w:name w:val="Titolo 2 Carattere"/>
    <w:basedOn w:val="Carpredefinitoparagrafo"/>
    <w:link w:val="Tito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itolo">
    <w:name w:val="Capitolo"/>
    <w:basedOn w:val="Normale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olo5Carattere">
    <w:name w:val="Titolo 5 Carattere"/>
    <w:basedOn w:val="Carpredefinitoparagrafo"/>
    <w:link w:val="Tito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A718F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18F"/>
  </w:style>
  <w:style w:type="paragraph" w:styleId="Pidipagina">
    <w:name w:val="footer"/>
    <w:basedOn w:val="Normale"/>
    <w:link w:val="PidipaginaCarattere"/>
    <w:uiPriority w:val="99"/>
    <w:unhideWhenUsed/>
    <w:rsid w:val="005A718F"/>
    <w:pPr>
      <w:spacing w:line="240" w:lineRule="auto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18F"/>
  </w:style>
  <w:style w:type="character" w:styleId="Testosegnaposto">
    <w:name w:val="Placeholder Text"/>
    <w:basedOn w:val="Carpredefinitoparagrafo"/>
    <w:uiPriority w:val="99"/>
    <w:semiHidden/>
    <w:rsid w:val="00945900"/>
    <w:rPr>
      <w:color w:val="808080"/>
    </w:rPr>
  </w:style>
  <w:style w:type="paragraph" w:styleId="Paragrafoelenco">
    <w:name w:val="List Paragraph"/>
    <w:basedOn w:val="Normale"/>
    <w:uiPriority w:val="34"/>
    <w:unhideWhenUsed/>
    <w:qFormat/>
    <w:rsid w:val="00D11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\AppData\Local\Microsoft\Office\16.0\DTS\it-IT%7bDF3D3A1E-CC5D-4D1F-B9E3-79B10747B426%7d\%7bF8F5A54F-2C96-4004-B1FE-41F9E2127A00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BCB5B5CD1F443BA0D2269ABFFA6F0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54AE12-DF4C-4C47-B89C-54B9EA7B97D2}"/>
      </w:docPartPr>
      <w:docPartBody>
        <w:p w:rsidR="00EC2A02" w:rsidRDefault="00000000">
          <w:pPr>
            <w:pStyle w:val="1FBCB5B5CD1F443BA0D2269ABFFA6F0B"/>
          </w:pPr>
          <w:r w:rsidRPr="004B7E44">
            <w:rPr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F8"/>
    <w:rsid w:val="007F562D"/>
    <w:rsid w:val="00B662F8"/>
    <w:rsid w:val="00C12510"/>
    <w:rsid w:val="00EC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FBCB5B5CD1F443BA0D2269ABFFA6F0B">
    <w:name w:val="1FBCB5B5CD1F443BA0D2269ABFFA6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{F8F5A54F-2C96-4004-B1FE-41F9E2127A00}tf16392796_win32</Template>
  <TotalTime>161</TotalTime>
  <Pages>8</Pages>
  <Words>758</Words>
  <Characters>4322</Characters>
  <Application>Microsoft Office Word</Application>
  <DocSecurity>0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Indice</dc:subject>
  <dc:creator>io</dc:creator>
  <cp:keywords/>
  <dc:description/>
  <cp:lastModifiedBy>Sara Biavaschi</cp:lastModifiedBy>
  <cp:revision>122</cp:revision>
  <dcterms:created xsi:type="dcterms:W3CDTF">2022-08-26T20:34:00Z</dcterms:created>
  <dcterms:modified xsi:type="dcterms:W3CDTF">2022-08-28T11:27:00Z</dcterms:modified>
</cp:coreProperties>
</file>